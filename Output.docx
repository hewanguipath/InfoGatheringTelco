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30DC" w14:textId="77777777" w:rsidR="00034FD0" w:rsidRPr="00010F29" w:rsidRDefault="009B3604" w:rsidP="00C12EAE">
      <w:pPr>
        <w:pStyle w:val="CoverHeadline"/>
        <w:rPr>
          <w:rFonts w:cs="Arial"/>
          <w:sz w:val="72"/>
        </w:rPr>
      </w:pPr>
      <w:r w:rsidRPr="00010F29">
        <w:rPr>
          <w:rFonts w:cs="Arial"/>
          <w:sz w:val="72"/>
        </w:rPr>
        <w:t>Network Ten</w:t>
      </w:r>
    </w:p>
    <w:p w14:paraId="02D8351A" w14:textId="77777777" w:rsidR="00C12EAE" w:rsidRPr="00010F29" w:rsidRDefault="009B3604" w:rsidP="00C12EAE">
      <w:pPr>
        <w:pStyle w:val="CoverHeadline"/>
        <w:spacing w:before="240"/>
        <w:rPr>
          <w:rFonts w:cs="Arial"/>
          <w:sz w:val="72"/>
        </w:rPr>
      </w:pPr>
      <w:r w:rsidRPr="00010F29">
        <w:rPr>
          <w:rFonts w:cs="Arial"/>
          <w:sz w:val="72"/>
        </w:rPr>
        <w:t>Cisco</w:t>
      </w:r>
      <w:r w:rsidR="00C12EAE" w:rsidRPr="00010F29">
        <w:rPr>
          <w:rFonts w:cs="Arial"/>
          <w:sz w:val="72"/>
        </w:rPr>
        <w:t xml:space="preserve"> Report</w:t>
      </w:r>
    </w:p>
    <w:p w14:paraId="3B79DD5E" w14:textId="043BDCC9" w:rsidR="00C12EAE" w:rsidRPr="00010F29" w:rsidRDefault="00C84A98" w:rsidP="00C12EAE">
      <w:pPr>
        <w:pStyle w:val="CoverDate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June</w:t>
      </w:r>
      <w:r w:rsidR="00554B7E" w:rsidRPr="00010F29">
        <w:rPr>
          <w:rFonts w:cs="Arial"/>
          <w:sz w:val="32"/>
          <w:szCs w:val="32"/>
        </w:rPr>
        <w:t xml:space="preserve"> </w:t>
      </w:r>
      <w:r w:rsidR="00C12EAE" w:rsidRPr="00010F29">
        <w:rPr>
          <w:rFonts w:cs="Arial"/>
          <w:sz w:val="32"/>
          <w:szCs w:val="32"/>
        </w:rPr>
        <w:t>202</w:t>
      </w:r>
      <w:r w:rsidR="00207827">
        <w:rPr>
          <w:rFonts w:cs="Arial"/>
          <w:sz w:val="32"/>
          <w:szCs w:val="32"/>
        </w:rPr>
        <w:t>2</w:t>
      </w:r>
    </w:p>
    <w:p w14:paraId="4D2E3E76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021F0126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7A7BBED5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7854DBC7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6A804F83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577735EC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135C76B4" w14:textId="77777777" w:rsidR="00BE2BED" w:rsidRPr="00010F29" w:rsidRDefault="00BE2BED" w:rsidP="00C12EAE">
      <w:pPr>
        <w:pStyle w:val="CoverDate"/>
        <w:rPr>
          <w:rFonts w:cs="Arial"/>
          <w:sz w:val="22"/>
          <w:szCs w:val="22"/>
        </w:rPr>
      </w:pPr>
    </w:p>
    <w:p w14:paraId="5D42944E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5E406806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67E39966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</w:p>
    <w:p w14:paraId="2180DB7D" w14:textId="77777777" w:rsidR="00C12EAE" w:rsidRPr="00010F29" w:rsidRDefault="00C12EAE" w:rsidP="00C12EAE">
      <w:pPr>
        <w:pStyle w:val="CoverDate"/>
        <w:rPr>
          <w:rFonts w:cs="Arial"/>
          <w:sz w:val="22"/>
          <w:szCs w:val="22"/>
        </w:rPr>
      </w:pPr>
      <w:r w:rsidRPr="00010F29">
        <w:rPr>
          <w:rFonts w:cs="Arial"/>
          <w:sz w:val="22"/>
          <w:szCs w:val="22"/>
        </w:rPr>
        <w:t>purple.telstra.com</w:t>
      </w:r>
    </w:p>
    <w:p w14:paraId="6771006E" w14:textId="77777777" w:rsidR="00C12EAE" w:rsidRDefault="00C12EAE" w:rsidP="00C12EAE">
      <w:pPr>
        <w:rPr>
          <w:rFonts w:cs="Arial"/>
        </w:rPr>
        <w:sectPr w:rsidR="00C12EAE" w:rsidSect="00835D9E">
          <w:headerReference w:type="first" r:id="rId12"/>
          <w:type w:val="continuous"/>
          <w:pgSz w:w="11900" w:h="16840"/>
          <w:pgMar w:top="4962" w:right="4103" w:bottom="1440" w:left="510" w:header="510" w:footer="709" w:gutter="0"/>
          <w:cols w:space="708"/>
          <w:titlePg/>
          <w:docGrid w:linePitch="360"/>
        </w:sectPr>
      </w:pPr>
    </w:p>
    <w:p w14:paraId="752A7ABD" w14:textId="77777777" w:rsidR="00C12EAE" w:rsidRDefault="00C12EAE" w:rsidP="00C12EAE">
      <w:pPr>
        <w:rPr>
          <w:rFonts w:cs="Arial"/>
          <w:b/>
          <w:color w:val="000000"/>
          <w:sz w:val="40"/>
          <w:szCs w:val="48"/>
          <w:lang w:val="en-GB"/>
        </w:rPr>
      </w:pPr>
      <w:r>
        <w:br w:type="page"/>
      </w:r>
    </w:p>
    <w:p w14:paraId="79B38B62" w14:textId="77777777" w:rsidR="00C12EAE" w:rsidRPr="00740D39" w:rsidRDefault="00C12EAE" w:rsidP="00C12EAE">
      <w:pPr>
        <w:pStyle w:val="Headline2"/>
        <w:spacing w:line="360" w:lineRule="auto"/>
      </w:pPr>
      <w:r w:rsidRPr="00740D39">
        <w:lastRenderedPageBreak/>
        <w:t>Document Development</w:t>
      </w:r>
    </w:p>
    <w:p w14:paraId="77F73000" w14:textId="77777777" w:rsidR="00C12EAE" w:rsidRPr="00F6426B" w:rsidRDefault="00C12EAE" w:rsidP="00C12EAE">
      <w:pPr>
        <w:pStyle w:val="Body1"/>
        <w:rPr>
          <w:rFonts w:cs="Arial"/>
          <w:b/>
          <w:sz w:val="28"/>
        </w:rPr>
      </w:pPr>
      <w:bookmarkStart w:id="0" w:name="_Toc48039709"/>
      <w:bookmarkStart w:id="1" w:name="_Toc48039893"/>
      <w:r w:rsidRPr="00F6426B">
        <w:rPr>
          <w:rFonts w:cs="Arial"/>
          <w:b/>
          <w:sz w:val="28"/>
        </w:rPr>
        <w:t>Preparation</w:t>
      </w:r>
      <w:bookmarkEnd w:id="0"/>
      <w:bookmarkEnd w:id="1"/>
    </w:p>
    <w:tbl>
      <w:tblPr>
        <w:tblStyle w:val="TelstraPurpleTable"/>
        <w:tblW w:w="4989" w:type="pct"/>
        <w:tblLook w:val="0420" w:firstRow="1" w:lastRow="0" w:firstColumn="0" w:lastColumn="0" w:noHBand="0" w:noVBand="1"/>
      </w:tblPr>
      <w:tblGrid>
        <w:gridCol w:w="1717"/>
        <w:gridCol w:w="2680"/>
        <w:gridCol w:w="2615"/>
        <w:gridCol w:w="2581"/>
      </w:tblGrid>
      <w:tr w:rsidR="00C12EAE" w:rsidRPr="00010F29" w14:paraId="21E6E7CB" w14:textId="77777777" w:rsidTr="0056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895" w:type="pct"/>
          </w:tcPr>
          <w:p w14:paraId="60F96483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Action</w:t>
            </w:r>
          </w:p>
        </w:tc>
        <w:tc>
          <w:tcPr>
            <w:tcW w:w="1397" w:type="pct"/>
          </w:tcPr>
          <w:p w14:paraId="5A91E0D0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Name</w:t>
            </w:r>
          </w:p>
        </w:tc>
        <w:tc>
          <w:tcPr>
            <w:tcW w:w="1363" w:type="pct"/>
          </w:tcPr>
          <w:p w14:paraId="296A62A2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Role</w:t>
            </w:r>
          </w:p>
        </w:tc>
        <w:tc>
          <w:tcPr>
            <w:tcW w:w="1345" w:type="pct"/>
          </w:tcPr>
          <w:p w14:paraId="715696DF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Date</w:t>
            </w:r>
          </w:p>
        </w:tc>
      </w:tr>
      <w:tr w:rsidR="00C26AB1" w:rsidRPr="00010F29" w14:paraId="6E3149B3" w14:textId="77777777" w:rsidTr="00567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895" w:type="pct"/>
          </w:tcPr>
          <w:p w14:paraId="3257171C" w14:textId="77777777" w:rsidR="00C26AB1" w:rsidRPr="00010F29" w:rsidRDefault="00C26AB1" w:rsidP="008422F3">
            <w:pPr>
              <w:pStyle w:val="BodyofTable"/>
            </w:pPr>
            <w:r w:rsidRPr="00010F29">
              <w:t>Prepared By:</w:t>
            </w:r>
          </w:p>
        </w:tc>
        <w:tc>
          <w:tcPr>
            <w:tcW w:w="1397" w:type="pct"/>
          </w:tcPr>
          <w:p w14:paraId="521E6822" w14:textId="77777777" w:rsidR="00C26AB1" w:rsidRPr="00010F29" w:rsidRDefault="00C26AB1" w:rsidP="008422F3">
            <w:pPr>
              <w:pStyle w:val="BodyofTable"/>
              <w:rPr>
                <w:rFonts w:eastAsiaTheme="majorEastAsia"/>
              </w:rPr>
            </w:pPr>
            <w:r w:rsidRPr="00010F29">
              <w:t>Chris Larkin</w:t>
            </w:r>
          </w:p>
        </w:tc>
        <w:tc>
          <w:tcPr>
            <w:tcW w:w="1363" w:type="pct"/>
          </w:tcPr>
          <w:p w14:paraId="738DCDD2" w14:textId="77777777" w:rsidR="00C26AB1" w:rsidRPr="00010F29" w:rsidRDefault="00C26AB1" w:rsidP="008422F3">
            <w:pPr>
              <w:pStyle w:val="BodyofTable"/>
              <w:rPr>
                <w:rFonts w:eastAsiaTheme="majorEastAsia"/>
              </w:rPr>
            </w:pPr>
            <w:r w:rsidRPr="00010F29">
              <w:t>Technical Consultant</w:t>
            </w:r>
          </w:p>
        </w:tc>
        <w:tc>
          <w:tcPr>
            <w:tcW w:w="1345" w:type="pct"/>
          </w:tcPr>
          <w:p w14:paraId="221DD997" w14:textId="310BDFC2" w:rsidR="00C26AB1" w:rsidRPr="00010F29" w:rsidRDefault="00BE2ED0" w:rsidP="008422F3">
            <w:pPr>
              <w:pStyle w:val="BodyofTable"/>
            </w:pPr>
            <w:proofErr w:type="gramStart"/>
            <w:r>
              <w:t>1</w:t>
            </w:r>
            <w:r w:rsidR="002A5F7D" w:rsidRPr="002A5F7D">
              <w:rPr>
                <w:vertAlign w:val="superscript"/>
              </w:rPr>
              <w:t>th</w:t>
            </w:r>
            <w:proofErr w:type="gramEnd"/>
            <w:r w:rsidR="002A5F7D">
              <w:t xml:space="preserve"> Ju</w:t>
            </w:r>
            <w:r>
              <w:t>ly</w:t>
            </w:r>
            <w:r w:rsidR="002A5F7D">
              <w:t xml:space="preserve"> 2022</w:t>
            </w:r>
          </w:p>
        </w:tc>
      </w:tr>
      <w:tr w:rsidR="00C26AB1" w:rsidRPr="00010F29" w14:paraId="496F9694" w14:textId="77777777" w:rsidTr="00567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895" w:type="pct"/>
          </w:tcPr>
          <w:p w14:paraId="73E53BAE" w14:textId="77777777" w:rsidR="00C26AB1" w:rsidRPr="00010F29" w:rsidRDefault="00C26AB1" w:rsidP="008422F3">
            <w:pPr>
              <w:pStyle w:val="BodyofTable"/>
            </w:pPr>
            <w:r w:rsidRPr="00010F29">
              <w:t>Reviewed By:</w:t>
            </w:r>
          </w:p>
        </w:tc>
        <w:tc>
          <w:tcPr>
            <w:tcW w:w="1397" w:type="pct"/>
          </w:tcPr>
          <w:p w14:paraId="3C2F7287" w14:textId="77777777" w:rsidR="00C26AB1" w:rsidRPr="00010F29" w:rsidRDefault="00C26AB1" w:rsidP="008422F3">
            <w:pPr>
              <w:pStyle w:val="BodyofTable"/>
              <w:rPr>
                <w:rFonts w:eastAsiaTheme="majorEastAsia"/>
              </w:rPr>
            </w:pPr>
            <w:r w:rsidRPr="00010F29">
              <w:t>Daniel Gonzalez</w:t>
            </w:r>
          </w:p>
        </w:tc>
        <w:tc>
          <w:tcPr>
            <w:tcW w:w="1363" w:type="pct"/>
          </w:tcPr>
          <w:p w14:paraId="034989AD" w14:textId="124553D0" w:rsidR="00C26AB1" w:rsidRPr="00010F29" w:rsidRDefault="009E3BFD" w:rsidP="008422F3">
            <w:pPr>
              <w:pStyle w:val="BodyofTable"/>
              <w:rPr>
                <w:rFonts w:eastAsiaTheme="majorEastAsia"/>
              </w:rPr>
            </w:pPr>
            <w:r w:rsidRPr="00010F29">
              <w:t xml:space="preserve">Technical </w:t>
            </w:r>
            <w:r w:rsidR="00C26AB1" w:rsidRPr="00010F29">
              <w:t>Consultant</w:t>
            </w:r>
          </w:p>
        </w:tc>
        <w:tc>
          <w:tcPr>
            <w:tcW w:w="1345" w:type="pct"/>
          </w:tcPr>
          <w:p w14:paraId="37336327" w14:textId="3B85A4D6" w:rsidR="00C26AB1" w:rsidRPr="00010F29" w:rsidRDefault="002A5F7D" w:rsidP="008422F3">
            <w:pPr>
              <w:pStyle w:val="BodyofTable"/>
            </w:pPr>
            <w:r>
              <w:t>1</w:t>
            </w:r>
            <w:r w:rsidR="00BE2ED0">
              <w:t>1</w:t>
            </w:r>
            <w:r w:rsidRPr="002A5F7D">
              <w:rPr>
                <w:vertAlign w:val="superscript"/>
              </w:rPr>
              <w:t>th</w:t>
            </w:r>
            <w:r>
              <w:t xml:space="preserve"> Ju</w:t>
            </w:r>
            <w:r w:rsidR="00BE2ED0">
              <w:t>ly</w:t>
            </w:r>
            <w:r>
              <w:t xml:space="preserve"> 2022</w:t>
            </w:r>
          </w:p>
        </w:tc>
      </w:tr>
    </w:tbl>
    <w:p w14:paraId="58F07A37" w14:textId="77777777" w:rsidR="00C12EAE" w:rsidRPr="000E03E9" w:rsidRDefault="00C12EAE" w:rsidP="00C12EAE">
      <w:pPr>
        <w:spacing w:after="120" w:line="300" w:lineRule="auto"/>
        <w:jc w:val="both"/>
        <w:rPr>
          <w:rFonts w:ascii="Verdana" w:hAnsi="Verdana" w:cs="Arial"/>
        </w:rPr>
      </w:pPr>
    </w:p>
    <w:p w14:paraId="1C8D70A4" w14:textId="77777777" w:rsidR="00C12EAE" w:rsidRPr="00F6426B" w:rsidRDefault="00C12EAE" w:rsidP="00C12EAE">
      <w:pPr>
        <w:pStyle w:val="Body1"/>
        <w:rPr>
          <w:rFonts w:cs="Arial"/>
          <w:b/>
          <w:sz w:val="28"/>
        </w:rPr>
      </w:pPr>
      <w:bookmarkStart w:id="2" w:name="_Toc48039710"/>
      <w:bookmarkStart w:id="3" w:name="_Toc48039894"/>
      <w:r w:rsidRPr="00F6426B">
        <w:rPr>
          <w:rFonts w:cs="Arial"/>
          <w:b/>
          <w:sz w:val="28"/>
        </w:rPr>
        <w:t>Contact Details</w:t>
      </w:r>
      <w:bookmarkEnd w:id="2"/>
      <w:bookmarkEnd w:id="3"/>
    </w:p>
    <w:tbl>
      <w:tblPr>
        <w:tblStyle w:val="TelstraPurpleTable"/>
        <w:tblW w:w="5000" w:type="pct"/>
        <w:tblLook w:val="0420" w:firstRow="1" w:lastRow="0" w:firstColumn="0" w:lastColumn="0" w:noHBand="0" w:noVBand="1"/>
      </w:tblPr>
      <w:tblGrid>
        <w:gridCol w:w="1629"/>
        <w:gridCol w:w="7985"/>
      </w:tblGrid>
      <w:tr w:rsidR="00C12EAE" w:rsidRPr="00010F29" w14:paraId="68B250CE" w14:textId="77777777" w:rsidTr="0056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000" w:type="pct"/>
            <w:gridSpan w:val="2"/>
          </w:tcPr>
          <w:p w14:paraId="79270330" w14:textId="77777777" w:rsidR="00C12EAE" w:rsidRPr="00010F29" w:rsidRDefault="00C12EAE" w:rsidP="008422F3">
            <w:pPr>
              <w:pStyle w:val="BodyofTable"/>
            </w:pPr>
            <w:r w:rsidRPr="00DC452E">
              <w:rPr>
                <w:color w:val="FFFFFF" w:themeColor="background1"/>
              </w:rPr>
              <w:t>Account Manager</w:t>
            </w:r>
          </w:p>
        </w:tc>
      </w:tr>
      <w:tr w:rsidR="00C26AB1" w:rsidRPr="00010F29" w14:paraId="2112ECE8" w14:textId="77777777" w:rsidTr="00567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847" w:type="pct"/>
          </w:tcPr>
          <w:p w14:paraId="1BD2DF28" w14:textId="77777777" w:rsidR="00C26AB1" w:rsidRPr="00010F29" w:rsidRDefault="00C26AB1" w:rsidP="008422F3">
            <w:pPr>
              <w:pStyle w:val="BodyofTable"/>
            </w:pPr>
            <w:r w:rsidRPr="00010F29">
              <w:t>Name:</w:t>
            </w:r>
          </w:p>
        </w:tc>
        <w:tc>
          <w:tcPr>
            <w:tcW w:w="4153" w:type="pct"/>
          </w:tcPr>
          <w:p w14:paraId="03C7BFBA" w14:textId="77777777" w:rsidR="00C26AB1" w:rsidRPr="00010F29" w:rsidRDefault="00C26AB1" w:rsidP="008422F3">
            <w:pPr>
              <w:pStyle w:val="BodyofTable"/>
              <w:rPr>
                <w:i/>
                <w:color w:val="FF0000"/>
              </w:rPr>
            </w:pPr>
            <w:r w:rsidRPr="00010F29">
              <w:t xml:space="preserve">Nick </w:t>
            </w:r>
            <w:proofErr w:type="spellStart"/>
            <w:r w:rsidRPr="00010F29">
              <w:t>Goodey</w:t>
            </w:r>
            <w:proofErr w:type="spellEnd"/>
          </w:p>
        </w:tc>
      </w:tr>
      <w:tr w:rsidR="00C26AB1" w:rsidRPr="00010F29" w14:paraId="154B312D" w14:textId="77777777" w:rsidTr="00567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847" w:type="pct"/>
          </w:tcPr>
          <w:p w14:paraId="6E174BCE" w14:textId="77777777" w:rsidR="00C26AB1" w:rsidRPr="00010F29" w:rsidRDefault="00C26AB1" w:rsidP="008422F3">
            <w:pPr>
              <w:pStyle w:val="BodyofTable"/>
            </w:pPr>
            <w:r w:rsidRPr="00010F29">
              <w:t>Phone:</w:t>
            </w:r>
          </w:p>
        </w:tc>
        <w:tc>
          <w:tcPr>
            <w:tcW w:w="4153" w:type="pct"/>
          </w:tcPr>
          <w:p w14:paraId="0EC421A3" w14:textId="77777777" w:rsidR="00C26AB1" w:rsidRPr="00010F29" w:rsidRDefault="00C26AB1" w:rsidP="008422F3">
            <w:pPr>
              <w:pStyle w:val="BodyofTable"/>
              <w:rPr>
                <w:i/>
              </w:rPr>
            </w:pPr>
            <w:r w:rsidRPr="00010F29">
              <w:t>+61 2 85761680</w:t>
            </w:r>
          </w:p>
        </w:tc>
      </w:tr>
      <w:tr w:rsidR="00C26AB1" w:rsidRPr="00010F29" w14:paraId="0E3B8CC8" w14:textId="77777777" w:rsidTr="00567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847" w:type="pct"/>
          </w:tcPr>
          <w:p w14:paraId="00AA3F5A" w14:textId="77777777" w:rsidR="00C26AB1" w:rsidRPr="00010F29" w:rsidRDefault="00C26AB1" w:rsidP="008422F3">
            <w:pPr>
              <w:pStyle w:val="BodyofTable"/>
            </w:pPr>
            <w:r w:rsidRPr="00010F29">
              <w:t>Email:</w:t>
            </w:r>
          </w:p>
        </w:tc>
        <w:tc>
          <w:tcPr>
            <w:tcW w:w="4153" w:type="pct"/>
          </w:tcPr>
          <w:p w14:paraId="1E4D156C" w14:textId="77777777" w:rsidR="00C26AB1" w:rsidRPr="00010F29" w:rsidRDefault="00C26AB1" w:rsidP="008422F3">
            <w:pPr>
              <w:pStyle w:val="BodyofTable"/>
              <w:rPr>
                <w:i/>
              </w:rPr>
            </w:pPr>
            <w:r w:rsidRPr="00010F29">
              <w:t>Nick.Goodey@team.telstra.com</w:t>
            </w:r>
          </w:p>
        </w:tc>
      </w:tr>
    </w:tbl>
    <w:p w14:paraId="1D948AA5" w14:textId="77777777" w:rsidR="00C12EAE" w:rsidRPr="000E03E9" w:rsidRDefault="00C12EAE" w:rsidP="00C12EAE">
      <w:pPr>
        <w:spacing w:after="120" w:line="30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</w:p>
    <w:p w14:paraId="66979DB0" w14:textId="77777777" w:rsidR="00C12EAE" w:rsidRPr="00F6426B" w:rsidRDefault="00C12EAE" w:rsidP="00C12EAE">
      <w:pPr>
        <w:pStyle w:val="Body1"/>
        <w:rPr>
          <w:rFonts w:cs="Arial"/>
          <w:b/>
          <w:sz w:val="28"/>
        </w:rPr>
      </w:pPr>
      <w:bookmarkStart w:id="4" w:name="_Toc48039711"/>
      <w:bookmarkStart w:id="5" w:name="_Toc48039895"/>
      <w:bookmarkStart w:id="6" w:name="_Hlk12264332"/>
      <w:r w:rsidRPr="00F6426B">
        <w:rPr>
          <w:rFonts w:cs="Arial"/>
          <w:b/>
          <w:sz w:val="28"/>
        </w:rPr>
        <w:t>Distribution List</w:t>
      </w:r>
      <w:bookmarkEnd w:id="4"/>
      <w:bookmarkEnd w:id="5"/>
    </w:p>
    <w:tbl>
      <w:tblPr>
        <w:tblStyle w:val="TelstraPurpleTable"/>
        <w:tblW w:w="5000" w:type="pct"/>
        <w:tblLook w:val="0420" w:firstRow="1" w:lastRow="0" w:firstColumn="0" w:lastColumn="0" w:noHBand="0" w:noVBand="1"/>
      </w:tblPr>
      <w:tblGrid>
        <w:gridCol w:w="3016"/>
        <w:gridCol w:w="3298"/>
        <w:gridCol w:w="3300"/>
      </w:tblGrid>
      <w:tr w:rsidR="00C12EAE" w:rsidRPr="00010F29" w14:paraId="2D77EADE" w14:textId="77777777" w:rsidTr="002C6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569" w:type="pct"/>
          </w:tcPr>
          <w:p w14:paraId="618964E8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Name</w:t>
            </w:r>
          </w:p>
        </w:tc>
        <w:tc>
          <w:tcPr>
            <w:tcW w:w="1715" w:type="pct"/>
          </w:tcPr>
          <w:p w14:paraId="6EF0F318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Title</w:t>
            </w:r>
          </w:p>
        </w:tc>
        <w:tc>
          <w:tcPr>
            <w:tcW w:w="1716" w:type="pct"/>
          </w:tcPr>
          <w:p w14:paraId="2CAABF41" w14:textId="77777777" w:rsidR="00C12EAE" w:rsidRPr="00DC452E" w:rsidRDefault="00C12EAE" w:rsidP="008422F3">
            <w:pPr>
              <w:pStyle w:val="BodyofTable"/>
              <w:rPr>
                <w:color w:val="FFFFFF" w:themeColor="background1"/>
              </w:rPr>
            </w:pPr>
            <w:r w:rsidRPr="00DC452E">
              <w:rPr>
                <w:color w:val="FFFFFF" w:themeColor="background1"/>
              </w:rPr>
              <w:t>Organisation</w:t>
            </w:r>
          </w:p>
        </w:tc>
      </w:tr>
      <w:tr w:rsidR="00C26AB1" w:rsidRPr="00010F29" w14:paraId="0AE05686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569" w:type="pct"/>
          </w:tcPr>
          <w:p w14:paraId="6C7A20B6" w14:textId="77777777" w:rsidR="00C26AB1" w:rsidRPr="00010F29" w:rsidRDefault="00C26AB1" w:rsidP="008422F3">
            <w:pPr>
              <w:pStyle w:val="BodyofTable"/>
              <w:rPr>
                <w:i/>
                <w:color w:val="FF0000"/>
              </w:rPr>
            </w:pPr>
            <w:r w:rsidRPr="00010F29">
              <w:t xml:space="preserve">Costa </w:t>
            </w:r>
            <w:proofErr w:type="spellStart"/>
            <w:r w:rsidRPr="00010F29">
              <w:t>Varvarigos</w:t>
            </w:r>
            <w:proofErr w:type="spellEnd"/>
          </w:p>
        </w:tc>
        <w:tc>
          <w:tcPr>
            <w:tcW w:w="1715" w:type="pct"/>
          </w:tcPr>
          <w:p w14:paraId="2445CCB2" w14:textId="77777777" w:rsidR="00C26AB1" w:rsidRPr="00010F29" w:rsidRDefault="00C26AB1" w:rsidP="008422F3">
            <w:pPr>
              <w:pStyle w:val="BodyofTable"/>
              <w:rPr>
                <w:i/>
                <w:color w:val="FF0000"/>
              </w:rPr>
            </w:pPr>
            <w:r w:rsidRPr="00010F29">
              <w:t>Communications Manager - Technology</w:t>
            </w:r>
          </w:p>
        </w:tc>
        <w:tc>
          <w:tcPr>
            <w:tcW w:w="1716" w:type="pct"/>
          </w:tcPr>
          <w:p w14:paraId="24CA95C4" w14:textId="77777777" w:rsidR="00C26AB1" w:rsidRPr="00010F29" w:rsidRDefault="00C26AB1" w:rsidP="008422F3">
            <w:pPr>
              <w:pStyle w:val="BodyofTable"/>
              <w:rPr>
                <w:i/>
                <w:color w:val="FF0000"/>
              </w:rPr>
            </w:pPr>
            <w:r w:rsidRPr="00010F29">
              <w:t>Network Ten</w:t>
            </w:r>
          </w:p>
        </w:tc>
      </w:tr>
      <w:bookmarkEnd w:id="6"/>
    </w:tbl>
    <w:p w14:paraId="5B640FBF" w14:textId="77777777" w:rsidR="00C12EAE" w:rsidRDefault="00C12EAE" w:rsidP="00C12EAE"/>
    <w:p w14:paraId="28BCEDA7" w14:textId="77777777" w:rsidR="00C12EAE" w:rsidRDefault="00C12EAE" w:rsidP="00C12EAE"/>
    <w:p w14:paraId="72F5DC48" w14:textId="77777777" w:rsidR="00C12EAE" w:rsidRDefault="00C12EAE" w:rsidP="00C12EAE">
      <w:pPr>
        <w:rPr>
          <w:rFonts w:cs="Arial"/>
          <w:b/>
          <w:color w:val="000000"/>
          <w:sz w:val="40"/>
          <w:szCs w:val="48"/>
          <w:lang w:val="en-GB"/>
        </w:rPr>
      </w:pPr>
      <w:r>
        <w:br w:type="page"/>
      </w:r>
    </w:p>
    <w:p w14:paraId="5D10B456" w14:textId="7679DAB5" w:rsidR="00C12EAE" w:rsidRDefault="00C12EAE" w:rsidP="00C12EAE">
      <w:pPr>
        <w:pStyle w:val="Headline2"/>
        <w:spacing w:after="240"/>
      </w:pPr>
      <w:r w:rsidRPr="00EC2CD2">
        <w:lastRenderedPageBreak/>
        <w:t xml:space="preserve">Table </w:t>
      </w:r>
      <w:r w:rsidR="00F6426B">
        <w:t>o</w:t>
      </w:r>
      <w:r w:rsidRPr="00EC2CD2">
        <w:t xml:space="preserve">f </w:t>
      </w:r>
      <w:r>
        <w:t>C</w:t>
      </w:r>
      <w:r w:rsidRPr="00EC2CD2">
        <w:t>ontents</w:t>
      </w:r>
    </w:p>
    <w:p w14:paraId="51C6F7A1" w14:textId="54D20B73" w:rsidR="009C4F62" w:rsidRDefault="00C12EAE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r>
        <w:rPr>
          <w:rFonts w:cs="Arial"/>
          <w:color w:val="000000"/>
          <w:szCs w:val="20"/>
          <w:lang w:val="en-GB"/>
        </w:rPr>
        <w:fldChar w:fldCharType="begin"/>
      </w:r>
      <w:r>
        <w:rPr>
          <w:rFonts w:cs="Arial"/>
          <w:color w:val="000000"/>
          <w:szCs w:val="20"/>
          <w:lang w:val="en-GB"/>
        </w:rPr>
        <w:instrText xml:space="preserve"> TOC \o "2-3" \h \z \t "Heading 1,1,No TOC Heading 1,1" </w:instrText>
      </w:r>
      <w:r>
        <w:rPr>
          <w:rFonts w:cs="Arial"/>
          <w:color w:val="000000"/>
          <w:szCs w:val="20"/>
          <w:lang w:val="en-GB"/>
        </w:rPr>
        <w:fldChar w:fldCharType="separate"/>
      </w:r>
      <w:hyperlink w:anchor="_Toc106280969" w:history="1">
        <w:r w:rsidR="009C4F62" w:rsidRPr="00157D34">
          <w:rPr>
            <w:rStyle w:val="Hyperlink"/>
          </w:rPr>
          <w:t>1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Executive Summary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_Toc106280969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4</w:t>
        </w:r>
        <w:r w:rsidR="009C4F62">
          <w:rPr>
            <w:webHidden/>
          </w:rPr>
          <w:fldChar w:fldCharType="end"/>
        </w:r>
      </w:hyperlink>
    </w:p>
    <w:p w14:paraId="5916BD1E" w14:textId="21C58F9E" w:rsidR="009C4F62" w:rsidRDefault="00000000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70" w:history="1">
        <w:r w:rsidR="009C4F62" w:rsidRPr="00157D34">
          <w:rPr>
            <w:rStyle w:val="Hyperlink"/>
          </w:rPr>
          <w:t>2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Incidents and Service Requests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_Toc106280970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5</w:t>
        </w:r>
        <w:r w:rsidR="009C4F62">
          <w:rPr>
            <w:webHidden/>
          </w:rPr>
          <w:fldChar w:fldCharType="end"/>
        </w:r>
      </w:hyperlink>
    </w:p>
    <w:p w14:paraId="58621BBD" w14:textId="6DE82373" w:rsidR="009C4F62" w:rsidRDefault="00000000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71" w:history="1">
        <w:r w:rsidR="009C4F62" w:rsidRPr="00157D34">
          <w:rPr>
            <w:rStyle w:val="Hyperlink"/>
          </w:rPr>
          <w:t>3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Firmware and Uptime Status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_Toc106280971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6</w:t>
        </w:r>
        <w:r w:rsidR="009C4F62">
          <w:rPr>
            <w:webHidden/>
          </w:rPr>
          <w:fldChar w:fldCharType="end"/>
        </w:r>
      </w:hyperlink>
    </w:p>
    <w:p w14:paraId="46CEF475" w14:textId="3938D951" w:rsidR="009C4F62" w:rsidRDefault="00000000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72" w:history="1">
        <w:r w:rsidR="009C4F62" w:rsidRPr="00157D34">
          <w:rPr>
            <w:rStyle w:val="Hyperlink"/>
            <w:rFonts w:ascii="Arial" w:hAnsi="Arial"/>
            <w:noProof/>
          </w:rPr>
          <w:t>3.1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rFonts w:ascii="Arial" w:hAnsi="Arial"/>
            <w:noProof/>
          </w:rPr>
          <w:t>Uptime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_Toc106280972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6</w:t>
        </w:r>
        <w:r w:rsidR="009C4F62">
          <w:rPr>
            <w:noProof/>
            <w:webHidden/>
          </w:rPr>
          <w:fldChar w:fldCharType="end"/>
        </w:r>
      </w:hyperlink>
    </w:p>
    <w:p w14:paraId="0C84FB55" w14:textId="754B4F7A" w:rsidR="009C4F62" w:rsidRDefault="00000000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73" w:history="1">
        <w:r w:rsidR="009C4F62" w:rsidRPr="00157D34">
          <w:rPr>
            <w:rStyle w:val="Hyperlink"/>
            <w:noProof/>
          </w:rPr>
          <w:t>3.2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Latest Firmware Revisions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_Toc106280973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7</w:t>
        </w:r>
        <w:r w:rsidR="009C4F62">
          <w:rPr>
            <w:noProof/>
            <w:webHidden/>
          </w:rPr>
          <w:fldChar w:fldCharType="end"/>
        </w:r>
      </w:hyperlink>
    </w:p>
    <w:p w14:paraId="64AAA2A6" w14:textId="3A23F223" w:rsidR="009C4F62" w:rsidRDefault="00000000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74" w:history="1">
        <w:r w:rsidR="009C4F62" w:rsidRPr="00157D34">
          <w:rPr>
            <w:rStyle w:val="Hyperlink"/>
            <w:noProof/>
          </w:rPr>
          <w:t>3.2.1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2900 and 3900 series routers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_Toc106280974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7</w:t>
        </w:r>
        <w:r w:rsidR="009C4F62">
          <w:rPr>
            <w:noProof/>
            <w:webHidden/>
          </w:rPr>
          <w:fldChar w:fldCharType="end"/>
        </w:r>
      </w:hyperlink>
    </w:p>
    <w:p w14:paraId="012EB20B" w14:textId="5E41B218" w:rsidR="009C4F62" w:rsidRDefault="00000000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75" w:history="1">
        <w:r w:rsidR="009C4F62" w:rsidRPr="00157D34">
          <w:rPr>
            <w:rStyle w:val="Hyperlink"/>
            <w:noProof/>
          </w:rPr>
          <w:t>3.2.2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ASR 1001-X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_Toc106280975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7</w:t>
        </w:r>
        <w:r w:rsidR="009C4F62">
          <w:rPr>
            <w:noProof/>
            <w:webHidden/>
          </w:rPr>
          <w:fldChar w:fldCharType="end"/>
        </w:r>
      </w:hyperlink>
    </w:p>
    <w:p w14:paraId="77710D82" w14:textId="31260A33" w:rsidR="009C4F62" w:rsidRDefault="00000000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76" w:history="1">
        <w:r w:rsidR="009C4F62" w:rsidRPr="00157D34">
          <w:rPr>
            <w:rStyle w:val="Hyperlink"/>
            <w:noProof/>
          </w:rPr>
          <w:t>3.3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Known critical Vulnerabilities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_Toc106280976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7</w:t>
        </w:r>
        <w:r w:rsidR="009C4F62">
          <w:rPr>
            <w:noProof/>
            <w:webHidden/>
          </w:rPr>
          <w:fldChar w:fldCharType="end"/>
        </w:r>
      </w:hyperlink>
    </w:p>
    <w:p w14:paraId="4720394D" w14:textId="1D63F4A0" w:rsidR="009C4F62" w:rsidRDefault="00000000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77" w:history="1">
        <w:r w:rsidR="009C4F62" w:rsidRPr="00157D34">
          <w:rPr>
            <w:rStyle w:val="Hyperlink"/>
          </w:rPr>
          <w:t>4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Hardware EOL/EOS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_Toc106280977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7</w:t>
        </w:r>
        <w:r w:rsidR="009C4F62">
          <w:rPr>
            <w:webHidden/>
          </w:rPr>
          <w:fldChar w:fldCharType="end"/>
        </w:r>
      </w:hyperlink>
    </w:p>
    <w:p w14:paraId="3A4314C4" w14:textId="5758495C" w:rsidR="009C4F62" w:rsidRDefault="00000000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78" w:history="1">
        <w:r w:rsidR="009C4F62" w:rsidRPr="00157D34">
          <w:rPr>
            <w:rStyle w:val="Hyperlink"/>
          </w:rPr>
          <w:t>5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Recommendations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_Toc106280978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8</w:t>
        </w:r>
        <w:r w:rsidR="009C4F62">
          <w:rPr>
            <w:webHidden/>
          </w:rPr>
          <w:fldChar w:fldCharType="end"/>
        </w:r>
      </w:hyperlink>
    </w:p>
    <w:p w14:paraId="3A807C38" w14:textId="2551144B" w:rsidR="009C4F62" w:rsidRDefault="00000000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79" w:history="1">
        <w:r w:rsidR="009C4F62" w:rsidRPr="00157D34">
          <w:rPr>
            <w:rStyle w:val="Hyperlink"/>
          </w:rPr>
          <w:t>6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Hardware Status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_Toc106280979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9</w:t>
        </w:r>
        <w:r w:rsidR="009C4F62">
          <w:rPr>
            <w:webHidden/>
          </w:rPr>
          <w:fldChar w:fldCharType="end"/>
        </w:r>
      </w:hyperlink>
    </w:p>
    <w:p w14:paraId="6E2A4217" w14:textId="16ECD79A" w:rsidR="009C4F62" w:rsidRDefault="00000000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0" w:history="1">
        <w:r w:rsidR="009C4F62" w:rsidRPr="00157D34">
          <w:rPr>
            <w:rStyle w:val="Hyperlink"/>
            <w:noProof/>
          </w:rPr>
          <w:t>6.1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Temperature Status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_Toc106280980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9</w:t>
        </w:r>
        <w:r w:rsidR="009C4F62">
          <w:rPr>
            <w:noProof/>
            <w:webHidden/>
          </w:rPr>
          <w:fldChar w:fldCharType="end"/>
        </w:r>
      </w:hyperlink>
    </w:p>
    <w:p w14:paraId="66364CB6" w14:textId="0E162FB7" w:rsidR="009C4F62" w:rsidRDefault="00000000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1" w:history="1">
        <w:r w:rsidR="009C4F62" w:rsidRPr="00157D34">
          <w:rPr>
            <w:rStyle w:val="Hyperlink"/>
            <w:noProof/>
          </w:rPr>
          <w:t>6.2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Power Supply Status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_Toc106280981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10</w:t>
        </w:r>
        <w:r w:rsidR="009C4F62">
          <w:rPr>
            <w:noProof/>
            <w:webHidden/>
          </w:rPr>
          <w:fldChar w:fldCharType="end"/>
        </w:r>
      </w:hyperlink>
    </w:p>
    <w:p w14:paraId="4C29D2BC" w14:textId="6F1DAB6E" w:rsidR="009C4F62" w:rsidRDefault="00000000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2" w:history="1">
        <w:r w:rsidR="009C4F62" w:rsidRPr="00157D34">
          <w:rPr>
            <w:rStyle w:val="Hyperlink"/>
            <w:noProof/>
          </w:rPr>
          <w:t>6.3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Fan Status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_Toc106280982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10</w:t>
        </w:r>
        <w:r w:rsidR="009C4F62">
          <w:rPr>
            <w:noProof/>
            <w:webHidden/>
          </w:rPr>
          <w:fldChar w:fldCharType="end"/>
        </w:r>
      </w:hyperlink>
    </w:p>
    <w:p w14:paraId="7B86505B" w14:textId="0F932DD2" w:rsidR="009C4F62" w:rsidRDefault="00000000">
      <w:pPr>
        <w:pStyle w:val="TOC1"/>
        <w:rPr>
          <w:rFonts w:asciiTheme="minorHAnsi" w:hAnsiTheme="minorHAnsi"/>
          <w:color w:val="auto"/>
          <w:sz w:val="22"/>
          <w:lang w:eastAsia="en-AU"/>
        </w:rPr>
      </w:pPr>
      <w:hyperlink w:anchor="_Toc106280983" w:history="1">
        <w:r w:rsidR="009C4F62" w:rsidRPr="00157D34">
          <w:rPr>
            <w:rStyle w:val="Hyperlink"/>
          </w:rPr>
          <w:t>7</w:t>
        </w:r>
        <w:r w:rsidR="009C4F62">
          <w:rPr>
            <w:rFonts w:asciiTheme="minorHAnsi" w:hAnsiTheme="minorHAnsi"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</w:rPr>
          <w:t>Statistics</w:t>
        </w:r>
        <w:r w:rsidR="009C4F62">
          <w:rPr>
            <w:webHidden/>
          </w:rPr>
          <w:tab/>
        </w:r>
        <w:r w:rsidR="009C4F62">
          <w:rPr>
            <w:webHidden/>
          </w:rPr>
          <w:fldChar w:fldCharType="begin"/>
        </w:r>
        <w:r w:rsidR="009C4F62">
          <w:rPr>
            <w:webHidden/>
          </w:rPr>
          <w:instrText xml:space="preserve"> PAGEREF _Toc106280983 \h </w:instrText>
        </w:r>
        <w:r w:rsidR="009C4F62">
          <w:rPr>
            <w:webHidden/>
          </w:rPr>
        </w:r>
        <w:r w:rsidR="009C4F62">
          <w:rPr>
            <w:webHidden/>
          </w:rPr>
          <w:fldChar w:fldCharType="separate"/>
        </w:r>
        <w:r w:rsidR="00304188">
          <w:rPr>
            <w:webHidden/>
          </w:rPr>
          <w:t>11</w:t>
        </w:r>
        <w:r w:rsidR="009C4F62">
          <w:rPr>
            <w:webHidden/>
          </w:rPr>
          <w:fldChar w:fldCharType="end"/>
        </w:r>
      </w:hyperlink>
    </w:p>
    <w:p w14:paraId="6AC5BFFF" w14:textId="7C7F1A78" w:rsidR="009C4F62" w:rsidRDefault="00000000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4" w:history="1">
        <w:r w:rsidR="009C4F62" w:rsidRPr="00157D34">
          <w:rPr>
            <w:rStyle w:val="Hyperlink"/>
            <w:rFonts w:ascii="Arial" w:hAnsi="Arial"/>
            <w:noProof/>
          </w:rPr>
          <w:t>7.1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rFonts w:ascii="Arial" w:hAnsi="Arial"/>
            <w:noProof/>
          </w:rPr>
          <w:t>ndw-ten-r01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_Toc106280984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11</w:t>
        </w:r>
        <w:r w:rsidR="009C4F62">
          <w:rPr>
            <w:noProof/>
            <w:webHidden/>
          </w:rPr>
          <w:fldChar w:fldCharType="end"/>
        </w:r>
      </w:hyperlink>
    </w:p>
    <w:p w14:paraId="3F638D1A" w14:textId="0A41A1B8" w:rsidR="009C4F62" w:rsidRDefault="00000000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5" w:history="1">
        <w:r w:rsidR="009C4F62" w:rsidRPr="00157D34">
          <w:rPr>
            <w:rStyle w:val="Hyperlink"/>
            <w:noProof/>
          </w:rPr>
          <w:t>7.1.1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Interfaces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_Toc106280985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12</w:t>
        </w:r>
        <w:r w:rsidR="009C4F62">
          <w:rPr>
            <w:noProof/>
            <w:webHidden/>
          </w:rPr>
          <w:fldChar w:fldCharType="end"/>
        </w:r>
      </w:hyperlink>
    </w:p>
    <w:p w14:paraId="6928F4D6" w14:textId="1562FCDE" w:rsidR="009C4F62" w:rsidRDefault="00000000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6" w:history="1">
        <w:r w:rsidR="009C4F62" w:rsidRPr="00157D34">
          <w:rPr>
            <w:rStyle w:val="Hyperlink"/>
            <w:rFonts w:ascii="Arial" w:hAnsi="Arial"/>
            <w:noProof/>
          </w:rPr>
          <w:t>7.2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rFonts w:ascii="Arial" w:hAnsi="Arial"/>
            <w:noProof/>
          </w:rPr>
          <w:t>ndw-ten-r02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_Toc106280986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14</w:t>
        </w:r>
        <w:r w:rsidR="009C4F62">
          <w:rPr>
            <w:noProof/>
            <w:webHidden/>
          </w:rPr>
          <w:fldChar w:fldCharType="end"/>
        </w:r>
      </w:hyperlink>
    </w:p>
    <w:p w14:paraId="6345A023" w14:textId="30A06E11" w:rsidR="009C4F62" w:rsidRDefault="00000000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7" w:history="1">
        <w:r w:rsidR="009C4F62" w:rsidRPr="00157D34">
          <w:rPr>
            <w:rStyle w:val="Hyperlink"/>
            <w:noProof/>
          </w:rPr>
          <w:t>7.2.1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Interfaces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_Toc106280987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15</w:t>
        </w:r>
        <w:r w:rsidR="009C4F62">
          <w:rPr>
            <w:noProof/>
            <w:webHidden/>
          </w:rPr>
          <w:fldChar w:fldCharType="end"/>
        </w:r>
      </w:hyperlink>
    </w:p>
    <w:p w14:paraId="011D5C39" w14:textId="65F3A54B" w:rsidR="009C4F62" w:rsidRDefault="00000000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8" w:history="1">
        <w:r w:rsidR="009C4F62" w:rsidRPr="00157D34">
          <w:rPr>
            <w:rStyle w:val="Hyperlink"/>
            <w:rFonts w:ascii="Arial" w:hAnsi="Arial"/>
            <w:noProof/>
          </w:rPr>
          <w:t>7.3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rFonts w:ascii="Arial" w:hAnsi="Arial"/>
            <w:noProof/>
          </w:rPr>
          <w:t>ndw-atv-r01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_Toc106280988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17</w:t>
        </w:r>
        <w:r w:rsidR="009C4F62">
          <w:rPr>
            <w:noProof/>
            <w:webHidden/>
          </w:rPr>
          <w:fldChar w:fldCharType="end"/>
        </w:r>
      </w:hyperlink>
    </w:p>
    <w:p w14:paraId="5E67B3B2" w14:textId="10494F4B" w:rsidR="009C4F62" w:rsidRDefault="00000000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89" w:history="1">
        <w:r w:rsidR="009C4F62" w:rsidRPr="00157D34">
          <w:rPr>
            <w:rStyle w:val="Hyperlink"/>
            <w:noProof/>
          </w:rPr>
          <w:t>7.3.1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Interfaces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_Toc106280989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18</w:t>
        </w:r>
        <w:r w:rsidR="009C4F62">
          <w:rPr>
            <w:noProof/>
            <w:webHidden/>
          </w:rPr>
          <w:fldChar w:fldCharType="end"/>
        </w:r>
      </w:hyperlink>
    </w:p>
    <w:p w14:paraId="4B65AE53" w14:textId="5CAFC71B" w:rsidR="009C4F62" w:rsidRDefault="00000000">
      <w:pPr>
        <w:pStyle w:val="TOC2"/>
        <w:tabs>
          <w:tab w:val="left" w:pos="88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90" w:history="1">
        <w:r w:rsidR="009C4F62" w:rsidRPr="00157D34">
          <w:rPr>
            <w:rStyle w:val="Hyperlink"/>
            <w:rFonts w:ascii="Arial" w:hAnsi="Arial"/>
            <w:noProof/>
          </w:rPr>
          <w:t>7.4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rFonts w:ascii="Arial" w:hAnsi="Arial"/>
            <w:noProof/>
          </w:rPr>
          <w:t>ndw-atv-r02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_Toc106280990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20</w:t>
        </w:r>
        <w:r w:rsidR="009C4F62">
          <w:rPr>
            <w:noProof/>
            <w:webHidden/>
          </w:rPr>
          <w:fldChar w:fldCharType="end"/>
        </w:r>
      </w:hyperlink>
    </w:p>
    <w:p w14:paraId="16DD725B" w14:textId="7B87D02F" w:rsidR="009C4F62" w:rsidRDefault="00000000">
      <w:pPr>
        <w:pStyle w:val="TOC3"/>
        <w:tabs>
          <w:tab w:val="left" w:pos="1100"/>
          <w:tab w:val="right" w:pos="9614"/>
        </w:tabs>
        <w:rPr>
          <w:rFonts w:asciiTheme="minorHAnsi" w:hAnsiTheme="minorHAnsi"/>
          <w:noProof/>
          <w:color w:val="auto"/>
          <w:sz w:val="22"/>
          <w:lang w:eastAsia="en-AU"/>
        </w:rPr>
      </w:pPr>
      <w:hyperlink w:anchor="_Toc106280991" w:history="1">
        <w:r w:rsidR="009C4F62" w:rsidRPr="00157D34">
          <w:rPr>
            <w:rStyle w:val="Hyperlink"/>
            <w:noProof/>
          </w:rPr>
          <w:t>7.4.1</w:t>
        </w:r>
        <w:r w:rsidR="009C4F62">
          <w:rPr>
            <w:rFonts w:asciiTheme="minorHAnsi" w:hAnsiTheme="minorHAnsi"/>
            <w:noProof/>
            <w:color w:val="auto"/>
            <w:sz w:val="22"/>
            <w:lang w:eastAsia="en-AU"/>
          </w:rPr>
          <w:tab/>
        </w:r>
        <w:r w:rsidR="009C4F62" w:rsidRPr="00157D34">
          <w:rPr>
            <w:rStyle w:val="Hyperlink"/>
            <w:noProof/>
          </w:rPr>
          <w:t>Interfaces</w:t>
        </w:r>
        <w:r w:rsidR="009C4F62">
          <w:rPr>
            <w:noProof/>
            <w:webHidden/>
          </w:rPr>
          <w:tab/>
        </w:r>
        <w:r w:rsidR="009C4F62">
          <w:rPr>
            <w:noProof/>
            <w:webHidden/>
          </w:rPr>
          <w:fldChar w:fldCharType="begin"/>
        </w:r>
        <w:r w:rsidR="009C4F62">
          <w:rPr>
            <w:noProof/>
            <w:webHidden/>
          </w:rPr>
          <w:instrText xml:space="preserve"> PAGEREF _Toc106280991 \h </w:instrText>
        </w:r>
        <w:r w:rsidR="009C4F62">
          <w:rPr>
            <w:noProof/>
            <w:webHidden/>
          </w:rPr>
        </w:r>
        <w:r w:rsidR="009C4F62">
          <w:rPr>
            <w:noProof/>
            <w:webHidden/>
          </w:rPr>
          <w:fldChar w:fldCharType="separate"/>
        </w:r>
        <w:r w:rsidR="00304188">
          <w:rPr>
            <w:noProof/>
            <w:webHidden/>
          </w:rPr>
          <w:t>21</w:t>
        </w:r>
        <w:r w:rsidR="009C4F62">
          <w:rPr>
            <w:noProof/>
            <w:webHidden/>
          </w:rPr>
          <w:fldChar w:fldCharType="end"/>
        </w:r>
      </w:hyperlink>
    </w:p>
    <w:p w14:paraId="7F11B254" w14:textId="4878DC7B" w:rsidR="00C12EAE" w:rsidRPr="00354C9F" w:rsidRDefault="00C12EAE" w:rsidP="00C12EAE">
      <w:pPr>
        <w:rPr>
          <w:rFonts w:cs="Arial"/>
          <w:noProof/>
          <w:color w:val="000000"/>
          <w:sz w:val="20"/>
          <w:szCs w:val="20"/>
          <w:lang w:val="en-GB"/>
        </w:rPr>
      </w:pPr>
      <w:r>
        <w:rPr>
          <w:rFonts w:cs="Arial"/>
          <w:noProof/>
          <w:color w:val="000000"/>
          <w:sz w:val="20"/>
          <w:szCs w:val="20"/>
          <w:lang w:val="en-GB"/>
        </w:rPr>
        <w:fldChar w:fldCharType="end"/>
      </w:r>
      <w:r>
        <w:rPr>
          <w:rFonts w:cs="Arial"/>
          <w:color w:val="000000"/>
          <w:szCs w:val="20"/>
          <w:lang w:val="en-GB"/>
        </w:rPr>
        <w:br w:type="page"/>
      </w:r>
    </w:p>
    <w:p w14:paraId="64F34FA0" w14:textId="77777777" w:rsidR="00C12EAE" w:rsidRPr="00E631B2" w:rsidRDefault="00C12EAE" w:rsidP="00010F29">
      <w:pPr>
        <w:pStyle w:val="Heading1"/>
      </w:pPr>
      <w:bookmarkStart w:id="7" w:name="_Toc29814300"/>
      <w:bookmarkStart w:id="8" w:name="_Toc48039896"/>
      <w:bookmarkStart w:id="9" w:name="_Toc106280969"/>
      <w:r w:rsidRPr="00E631B2">
        <w:lastRenderedPageBreak/>
        <w:t>Executive Summary</w:t>
      </w:r>
      <w:bookmarkEnd w:id="7"/>
      <w:bookmarkEnd w:id="8"/>
      <w:bookmarkEnd w:id="9"/>
    </w:p>
    <w:p w14:paraId="6542AAED" w14:textId="77777777" w:rsidR="00C26AB1" w:rsidRPr="00110998" w:rsidRDefault="00C26AB1" w:rsidP="00C45C29">
      <w:pPr>
        <w:pStyle w:val="Body1"/>
        <w:rPr>
          <w:rFonts w:ascii="Plain Light" w:hAnsi="Plain Light"/>
        </w:rPr>
      </w:pPr>
      <w:r w:rsidRPr="00110998">
        <w:rPr>
          <w:rFonts w:ascii="Plain Light" w:hAnsi="Plain Light"/>
        </w:rPr>
        <w:t>This report covers the availability and performance of the Cisco routers and switches within the Network Ten</w:t>
      </w:r>
      <w:r w:rsidRPr="00110998">
        <w:rPr>
          <w:rFonts w:ascii="Plain Light" w:hAnsi="Plain Light"/>
          <w:i/>
          <w:color w:val="FF0000"/>
        </w:rPr>
        <w:t xml:space="preserve"> </w:t>
      </w:r>
      <w:r w:rsidRPr="00110998">
        <w:rPr>
          <w:rFonts w:ascii="Plain Light" w:hAnsi="Plain Light"/>
        </w:rPr>
        <w:t>environment.</w:t>
      </w:r>
    </w:p>
    <w:p w14:paraId="49A44553" w14:textId="37494E62" w:rsidR="00C26AB1" w:rsidRPr="00110998" w:rsidRDefault="00C26AB1" w:rsidP="00C45C29">
      <w:pPr>
        <w:pStyle w:val="Body1"/>
        <w:rPr>
          <w:rFonts w:ascii="Plain Light" w:hAnsi="Plain Light"/>
        </w:rPr>
      </w:pPr>
      <w:r w:rsidRPr="00110998">
        <w:rPr>
          <w:rFonts w:ascii="Plain Light" w:hAnsi="Plain Light"/>
        </w:rPr>
        <w:t xml:space="preserve">The report is </w:t>
      </w:r>
      <w:r w:rsidR="00043B8E" w:rsidRPr="00110998">
        <w:rPr>
          <w:rFonts w:ascii="Plain Light" w:hAnsi="Plain Light"/>
        </w:rPr>
        <w:t>summarized</w:t>
      </w:r>
      <w:r w:rsidRPr="00110998">
        <w:rPr>
          <w:rFonts w:ascii="Plain Light" w:hAnsi="Plain Light"/>
        </w:rPr>
        <w:t xml:space="preserve"> in the following dashboard.</w:t>
      </w:r>
    </w:p>
    <w:tbl>
      <w:tblPr>
        <w:tblStyle w:val="TelstraPurpleTable"/>
        <w:tblW w:w="9493" w:type="dxa"/>
        <w:tblLook w:val="04A0" w:firstRow="1" w:lastRow="0" w:firstColumn="1" w:lastColumn="0" w:noHBand="0" w:noVBand="1"/>
      </w:tblPr>
      <w:tblGrid>
        <w:gridCol w:w="1905"/>
        <w:gridCol w:w="6737"/>
        <w:gridCol w:w="851"/>
      </w:tblGrid>
      <w:tr w:rsidR="00C12EAE" w:rsidRPr="00110998" w14:paraId="29AFBEC4" w14:textId="77777777" w:rsidTr="009B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905" w:type="dxa"/>
          </w:tcPr>
          <w:p w14:paraId="3E046B54" w14:textId="77777777" w:rsidR="00C12EAE" w:rsidRPr="00110998" w:rsidRDefault="00C12EAE" w:rsidP="008422F3">
            <w:pPr>
              <w:pStyle w:val="BodyofTable"/>
            </w:pPr>
            <w:r w:rsidRPr="00110998">
              <w:t>Category</w:t>
            </w:r>
          </w:p>
        </w:tc>
        <w:tc>
          <w:tcPr>
            <w:tcW w:w="6737" w:type="dxa"/>
          </w:tcPr>
          <w:p w14:paraId="4A9637C0" w14:textId="77777777" w:rsidR="00C12EAE" w:rsidRPr="00110998" w:rsidRDefault="00C12EAE" w:rsidP="008422F3">
            <w:pPr>
              <w:pStyle w:val="BodyofTable"/>
            </w:pPr>
            <w:r w:rsidRPr="00110998">
              <w:t>Comments</w:t>
            </w:r>
          </w:p>
        </w:tc>
        <w:tc>
          <w:tcPr>
            <w:tcW w:w="851" w:type="dxa"/>
          </w:tcPr>
          <w:p w14:paraId="7FE5B077" w14:textId="77777777" w:rsidR="00C12EAE" w:rsidRPr="00110998" w:rsidRDefault="00C12EAE" w:rsidP="008422F3">
            <w:pPr>
              <w:pStyle w:val="BodyofTable"/>
            </w:pPr>
            <w:r w:rsidRPr="00110998">
              <w:t>Status</w:t>
            </w:r>
          </w:p>
        </w:tc>
      </w:tr>
      <w:tr w:rsidR="00C26AB1" w:rsidRPr="00110998" w14:paraId="6751E7F5" w14:textId="77777777" w:rsidTr="009B3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905" w:type="dxa"/>
          </w:tcPr>
          <w:p w14:paraId="563630A8" w14:textId="77777777" w:rsidR="00C26AB1" w:rsidRPr="00910614" w:rsidRDefault="00C26AB1" w:rsidP="008422F3">
            <w:pPr>
              <w:pStyle w:val="BodyofTable"/>
            </w:pPr>
            <w:r w:rsidRPr="00910614">
              <w:t>Tickets</w:t>
            </w:r>
          </w:p>
        </w:tc>
        <w:tc>
          <w:tcPr>
            <w:tcW w:w="6737" w:type="dxa"/>
          </w:tcPr>
          <w:p w14:paraId="77F5737F" w14:textId="070542B4" w:rsidR="00C26AB1" w:rsidRPr="008422F3" w:rsidRDefault="00B12AF2" w:rsidP="008422F3">
            <w:pPr>
              <w:pStyle w:val="BodyofTable"/>
            </w:pPr>
            <w:r>
              <w:t>7</w:t>
            </w:r>
            <w:r w:rsidR="002F35D9" w:rsidRPr="008422F3">
              <w:t xml:space="preserve"> Total: 7 Incidents + </w:t>
            </w:r>
            <w:r>
              <w:t>0</w:t>
            </w:r>
            <w:r w:rsidR="002F35D9" w:rsidRPr="008422F3">
              <w:t xml:space="preserve"> Service Requests</w:t>
            </w:r>
            <w:r w:rsidR="002F35D9" w:rsidRPr="008422F3">
              <w:br/>
            </w:r>
            <w:r w:rsidR="002A5F7D">
              <w:t>0</w:t>
            </w:r>
            <w:r w:rsidR="002F35D9" w:rsidRPr="008422F3">
              <w:t xml:space="preserve"> Open, </w:t>
            </w:r>
            <w:r>
              <w:t>7</w:t>
            </w:r>
            <w:r w:rsidR="002F35D9" w:rsidRPr="008422F3">
              <w:t xml:space="preserve"> Completed, 0 Cancelled</w:t>
            </w:r>
          </w:p>
        </w:tc>
        <w:tc>
          <w:tcPr>
            <w:tcW w:w="851" w:type="dxa"/>
          </w:tcPr>
          <w:p w14:paraId="1E5CC081" w14:textId="77777777" w:rsidR="00C26AB1" w:rsidRPr="00110998" w:rsidRDefault="00C26AB1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3DF9CC82" wp14:editId="33277377">
                  <wp:extent cx="209550" cy="209550"/>
                  <wp:effectExtent l="0" t="0" r="0" b="0"/>
                  <wp:docPr id="27" name="Picture 27" descr="C:\InhouseApps\o2lib\Images\24x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InhouseApps\o2lib\Images\24x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604" w:rsidRPr="00110998" w14:paraId="2D36E471" w14:textId="77777777" w:rsidTr="009B3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905" w:type="dxa"/>
          </w:tcPr>
          <w:p w14:paraId="4C3C8CB4" w14:textId="77777777" w:rsidR="009B3604" w:rsidRPr="00910614" w:rsidRDefault="009B3604" w:rsidP="008422F3">
            <w:pPr>
              <w:pStyle w:val="BodyofTable"/>
            </w:pPr>
            <w:r w:rsidRPr="00910614">
              <w:t>Firmware Status</w:t>
            </w:r>
          </w:p>
        </w:tc>
        <w:tc>
          <w:tcPr>
            <w:tcW w:w="6737" w:type="dxa"/>
          </w:tcPr>
          <w:p w14:paraId="49EEA20B" w14:textId="77777777" w:rsidR="009B3604" w:rsidRPr="00910614" w:rsidRDefault="009B3604" w:rsidP="008422F3">
            <w:pPr>
              <w:pStyle w:val="BodyofTable"/>
            </w:pPr>
            <w:r w:rsidRPr="00910614">
              <w:t>There is newer firmware available, but there is no specific requirement to upgrade.</w:t>
            </w:r>
          </w:p>
        </w:tc>
        <w:tc>
          <w:tcPr>
            <w:tcW w:w="851" w:type="dxa"/>
          </w:tcPr>
          <w:p w14:paraId="62CB52DD" w14:textId="77777777" w:rsidR="009B3604" w:rsidRPr="00110998" w:rsidRDefault="009B3604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0B8566B6" wp14:editId="17C21CBA">
                  <wp:extent cx="209550" cy="209550"/>
                  <wp:effectExtent l="0" t="0" r="0" b="0"/>
                  <wp:docPr id="1" name="Picture 1" descr="C:\InhouseApps\o2lib\Images\24x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InhouseApps\o2lib\Images\24x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604" w:rsidRPr="00110998" w14:paraId="41E4F9D3" w14:textId="77777777" w:rsidTr="009B3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905" w:type="dxa"/>
          </w:tcPr>
          <w:p w14:paraId="2DE69C11" w14:textId="77777777" w:rsidR="009B3604" w:rsidRPr="00910614" w:rsidRDefault="009B3604" w:rsidP="008422F3">
            <w:pPr>
              <w:pStyle w:val="BodyofTable"/>
            </w:pPr>
            <w:r w:rsidRPr="00910614">
              <w:t>Uptime</w:t>
            </w:r>
          </w:p>
        </w:tc>
        <w:tc>
          <w:tcPr>
            <w:tcW w:w="6737" w:type="dxa"/>
          </w:tcPr>
          <w:p w14:paraId="02FE09ED" w14:textId="0D1EBDD5" w:rsidR="009B3604" w:rsidRPr="00910614" w:rsidRDefault="00F971E1" w:rsidP="008422F3">
            <w:pPr>
              <w:pStyle w:val="BodyofTable"/>
            </w:pPr>
            <w:r>
              <w:t>No devices rebooted</w:t>
            </w:r>
          </w:p>
        </w:tc>
        <w:tc>
          <w:tcPr>
            <w:tcW w:w="851" w:type="dxa"/>
          </w:tcPr>
          <w:p w14:paraId="66CF8317" w14:textId="47BCD217" w:rsidR="009B3604" w:rsidRPr="00110998" w:rsidRDefault="00431889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31D48E07" wp14:editId="42597BEF">
                  <wp:extent cx="244800" cy="244800"/>
                  <wp:effectExtent l="0" t="0" r="3175" b="3175"/>
                  <wp:docPr id="3" name="Picture 3" descr="C:\Users\robert.gruener\Downloads\1389264091_config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obert.gruener\Downloads\1389264091_config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00" cy="2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604" w:rsidRPr="00110998" w14:paraId="791D2833" w14:textId="77777777" w:rsidTr="009B3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905" w:type="dxa"/>
          </w:tcPr>
          <w:p w14:paraId="0850F6C9" w14:textId="77777777" w:rsidR="009B3604" w:rsidRPr="00910614" w:rsidRDefault="009B3604" w:rsidP="008422F3">
            <w:pPr>
              <w:pStyle w:val="BodyofTable"/>
            </w:pPr>
            <w:r w:rsidRPr="00910614">
              <w:t>Recommendations</w:t>
            </w:r>
          </w:p>
        </w:tc>
        <w:tc>
          <w:tcPr>
            <w:tcW w:w="6737" w:type="dxa"/>
          </w:tcPr>
          <w:p w14:paraId="25183C69" w14:textId="77777777" w:rsidR="009B3604" w:rsidRPr="00910614" w:rsidRDefault="009B3604" w:rsidP="008422F3">
            <w:pPr>
              <w:pStyle w:val="BodyofTable"/>
            </w:pPr>
            <w:r w:rsidRPr="00910614">
              <w:t>No recommendations.</w:t>
            </w:r>
          </w:p>
        </w:tc>
        <w:tc>
          <w:tcPr>
            <w:tcW w:w="851" w:type="dxa"/>
          </w:tcPr>
          <w:p w14:paraId="2DD2553F" w14:textId="77777777" w:rsidR="009B3604" w:rsidRPr="00110998" w:rsidRDefault="009B3604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673E7ABF" wp14:editId="62F7E7D9">
                  <wp:extent cx="209550" cy="209550"/>
                  <wp:effectExtent l="0" t="0" r="0" b="0"/>
                  <wp:docPr id="28" name="Picture 28" descr="C:\InhouseApps\o2lib\Images\24x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InhouseApps\o2lib\Images\24x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C3651" w14:textId="091E034A" w:rsidR="00C12EAE" w:rsidRPr="00110998" w:rsidRDefault="00C12EAE" w:rsidP="00C12EAE">
      <w:pPr>
        <w:spacing w:after="120" w:line="276" w:lineRule="auto"/>
        <w:jc w:val="both"/>
      </w:pPr>
    </w:p>
    <w:p w14:paraId="5F70DCC9" w14:textId="77777777" w:rsidR="00A442BD" w:rsidRPr="00110998" w:rsidRDefault="00A442BD" w:rsidP="00C12EAE">
      <w:pPr>
        <w:spacing w:after="120" w:line="276" w:lineRule="auto"/>
        <w:jc w:val="both"/>
      </w:pPr>
    </w:p>
    <w:tbl>
      <w:tblPr>
        <w:tblStyle w:val="TelstraPurpleTable"/>
        <w:tblW w:w="0" w:type="auto"/>
        <w:tblLook w:val="04A0" w:firstRow="1" w:lastRow="0" w:firstColumn="1" w:lastColumn="0" w:noHBand="0" w:noVBand="1"/>
      </w:tblPr>
      <w:tblGrid>
        <w:gridCol w:w="993"/>
        <w:gridCol w:w="4252"/>
      </w:tblGrid>
      <w:tr w:rsidR="00C12EAE" w:rsidRPr="00110998" w14:paraId="38BE970B" w14:textId="77777777" w:rsidTr="00BC0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993" w:type="dxa"/>
          </w:tcPr>
          <w:p w14:paraId="79DCC320" w14:textId="77777777" w:rsidR="00C12EAE" w:rsidRPr="00110998" w:rsidRDefault="00C12EAE" w:rsidP="008422F3">
            <w:pPr>
              <w:pStyle w:val="BodyofTable"/>
            </w:pPr>
            <w:r w:rsidRPr="00110998">
              <w:t>Symbol</w:t>
            </w:r>
          </w:p>
        </w:tc>
        <w:tc>
          <w:tcPr>
            <w:tcW w:w="4252" w:type="dxa"/>
          </w:tcPr>
          <w:p w14:paraId="25368CA7" w14:textId="77777777" w:rsidR="00C12EAE" w:rsidRPr="00110998" w:rsidRDefault="00C12EAE" w:rsidP="008422F3">
            <w:pPr>
              <w:pStyle w:val="BodyofTable"/>
            </w:pPr>
            <w:r w:rsidRPr="00110998">
              <w:t>Description</w:t>
            </w:r>
          </w:p>
        </w:tc>
      </w:tr>
      <w:tr w:rsidR="00C12EAE" w:rsidRPr="00110998" w14:paraId="7B45D4C1" w14:textId="77777777" w:rsidTr="00BC0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93" w:type="dxa"/>
          </w:tcPr>
          <w:p w14:paraId="02B55991" w14:textId="77777777" w:rsidR="00C12EAE" w:rsidRPr="00110998" w:rsidRDefault="00C12EAE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5B865057" wp14:editId="4AC4F1A5">
                  <wp:extent cx="209550" cy="209550"/>
                  <wp:effectExtent l="0" t="0" r="0" b="0"/>
                  <wp:docPr id="15" name="Picture 15" descr="C:\InhouseApps\o2lib\Images\24x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InhouseApps\o2lib\Images\24x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0239B79E" w14:textId="77777777" w:rsidR="00C12EAE" w:rsidRPr="00110998" w:rsidRDefault="00C12EAE" w:rsidP="008422F3">
            <w:pPr>
              <w:pStyle w:val="BodyofTable"/>
            </w:pPr>
            <w:r w:rsidRPr="00110998">
              <w:t>No issues of concern.</w:t>
            </w:r>
          </w:p>
        </w:tc>
      </w:tr>
      <w:tr w:rsidR="00C12EAE" w:rsidRPr="00110998" w14:paraId="0A318F4C" w14:textId="77777777" w:rsidTr="00BC0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993" w:type="dxa"/>
          </w:tcPr>
          <w:p w14:paraId="40FFF555" w14:textId="77777777" w:rsidR="00C12EAE" w:rsidRPr="00110998" w:rsidRDefault="00C12EAE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00773132" wp14:editId="77A6EE01">
                  <wp:extent cx="244800" cy="244800"/>
                  <wp:effectExtent l="0" t="0" r="3175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99442400_File - Yellow Not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36738E94" w14:textId="77777777" w:rsidR="00C12EAE" w:rsidRPr="00110998" w:rsidRDefault="00C12EAE" w:rsidP="008422F3">
            <w:pPr>
              <w:pStyle w:val="BodyofTable"/>
            </w:pPr>
            <w:r w:rsidRPr="00110998">
              <w:t>There are issues to be noted.</w:t>
            </w:r>
          </w:p>
        </w:tc>
      </w:tr>
      <w:tr w:rsidR="00C12EAE" w:rsidRPr="00110998" w14:paraId="011790E7" w14:textId="77777777" w:rsidTr="00BC0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93" w:type="dxa"/>
          </w:tcPr>
          <w:p w14:paraId="2A530DAF" w14:textId="77777777" w:rsidR="00C12EAE" w:rsidRPr="00110998" w:rsidRDefault="00C12EAE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5A0587F6" wp14:editId="213DC774">
                  <wp:extent cx="244800" cy="244800"/>
                  <wp:effectExtent l="0" t="0" r="3175" b="3175"/>
                  <wp:docPr id="17" name="Picture 17" descr="C:\Users\robert.gruener\Downloads\1389264091_config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obert.gruener\Downloads\1389264091_config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00" cy="2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4F40B975" w14:textId="77777777" w:rsidR="00C12EAE" w:rsidRPr="00110998" w:rsidRDefault="00C12EAE" w:rsidP="008422F3">
            <w:pPr>
              <w:pStyle w:val="BodyofTable"/>
            </w:pPr>
            <w:r w:rsidRPr="00110998">
              <w:t xml:space="preserve">Work is required. </w:t>
            </w:r>
          </w:p>
        </w:tc>
      </w:tr>
      <w:tr w:rsidR="00C12EAE" w:rsidRPr="00110998" w14:paraId="0BC50A62" w14:textId="77777777" w:rsidTr="00BC0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993" w:type="dxa"/>
          </w:tcPr>
          <w:p w14:paraId="001EA7C4" w14:textId="77777777" w:rsidR="00C12EAE" w:rsidRPr="00110998" w:rsidRDefault="00C12EAE" w:rsidP="008422F3">
            <w:pPr>
              <w:pStyle w:val="BodyofTable"/>
            </w:pPr>
            <w:r w:rsidRPr="00110998">
              <w:rPr>
                <w:noProof/>
              </w:rPr>
              <w:drawing>
                <wp:inline distT="0" distB="0" distL="0" distR="0" wp14:anchorId="5A1973DF" wp14:editId="1D7F1DD6">
                  <wp:extent cx="228600" cy="228600"/>
                  <wp:effectExtent l="0" t="0" r="0" b="0"/>
                  <wp:docPr id="18" name="Picture 18" descr="C:\InhouseApps\o2lib\Images\24x24\Excla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InhouseApps\o2lib\Images\24x24\Excla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3316C65F" w14:textId="77777777" w:rsidR="00C12EAE" w:rsidRPr="00110998" w:rsidRDefault="00C12EAE" w:rsidP="008422F3">
            <w:pPr>
              <w:pStyle w:val="BodyofTable"/>
            </w:pPr>
            <w:r w:rsidRPr="00110998">
              <w:t>Important problems need to be fixed.</w:t>
            </w:r>
          </w:p>
        </w:tc>
      </w:tr>
    </w:tbl>
    <w:p w14:paraId="212C13D7" w14:textId="77777777" w:rsidR="00C12EAE" w:rsidRPr="00110998" w:rsidRDefault="00C12EAE" w:rsidP="00C12EAE">
      <w:pPr>
        <w:spacing w:after="120" w:line="276" w:lineRule="auto"/>
        <w:jc w:val="both"/>
      </w:pPr>
    </w:p>
    <w:p w14:paraId="180173C0" w14:textId="069D25CA" w:rsidR="00010F29" w:rsidRDefault="00C12EAE" w:rsidP="00FE1505">
      <w:pPr>
        <w:pStyle w:val="Heading1"/>
        <w:rPr>
          <w:rFonts w:ascii="Plain Medium" w:hAnsi="Plain Medium" w:cs="Calibri"/>
          <w:b w:val="0"/>
        </w:rPr>
      </w:pPr>
      <w:r w:rsidRPr="000E03E9">
        <w:br w:type="page"/>
      </w:r>
      <w:bookmarkStart w:id="10" w:name="_Toc29814302"/>
      <w:bookmarkStart w:id="11" w:name="_Toc48039898"/>
    </w:p>
    <w:p w14:paraId="142B602C" w14:textId="392B72FD" w:rsidR="00C12EAE" w:rsidRDefault="00C12EAE" w:rsidP="00010F29">
      <w:pPr>
        <w:pStyle w:val="Heading1"/>
      </w:pPr>
      <w:bookmarkStart w:id="12" w:name="_Toc106280971"/>
      <w:r w:rsidRPr="000E03E9">
        <w:lastRenderedPageBreak/>
        <w:t>Firmware and Uptime Status</w:t>
      </w:r>
      <w:bookmarkEnd w:id="10"/>
      <w:bookmarkEnd w:id="11"/>
      <w:bookmarkEnd w:id="12"/>
    </w:p>
    <w:p w14:paraId="7ECA2B55" w14:textId="21B1E836" w:rsidR="002F35D9" w:rsidRDefault="002F35D9" w:rsidP="002F35D9">
      <w:pPr>
        <w:pStyle w:val="Body1"/>
      </w:pPr>
      <w:bookmarkStart w:id="13" w:name="_Toc13476868"/>
      <w:bookmarkStart w:id="14" w:name="_Toc45780874"/>
      <w:bookmarkStart w:id="15" w:name="_Toc490551827"/>
      <w:r>
        <w:t xml:space="preserve">Uptimes calculated on </w:t>
      </w:r>
      <w:r w:rsidR="00B12AF2">
        <w:t>Friday</w:t>
      </w:r>
      <w:r>
        <w:t>, 1 Ju</w:t>
      </w:r>
      <w:r w:rsidR="00B12AF2">
        <w:t>ly</w:t>
      </w:r>
      <w:r>
        <w:t xml:space="preserve"> 2022</w:t>
      </w:r>
    </w:p>
    <w:tbl>
      <w:tblPr>
        <w:tblW w:w="0" w:type="auto"/>
        <w:tblBorders>
          <w:top w:val="single" w:sz="6" w:space="0" w:color="595959"/>
          <w:left w:val="single" w:sz="6" w:space="0" w:color="595959"/>
          <w:bottom w:val="single" w:sz="6" w:space="0" w:color="595959"/>
          <w:right w:val="single" w:sz="6" w:space="0" w:color="595959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2152"/>
        <w:gridCol w:w="504"/>
        <w:gridCol w:w="1254"/>
        <w:gridCol w:w="1079"/>
        <w:gridCol w:w="1254"/>
        <w:gridCol w:w="879"/>
        <w:gridCol w:w="729"/>
        <w:gridCol w:w="582"/>
      </w:tblGrid>
      <w:tr w:rsidR="002F35D9" w:rsidRPr="002F35D9" w14:paraId="50EB5DE8" w14:textId="77777777" w:rsidTr="002F35D9">
        <w:trPr>
          <w:tblHeader/>
        </w:trPr>
        <w:tc>
          <w:tcPr>
            <w:tcW w:w="0" w:type="auto"/>
            <w:shd w:val="clear" w:color="auto" w:fill="595959"/>
            <w:vAlign w:val="center"/>
            <w:hideMark/>
          </w:tcPr>
          <w:p w14:paraId="2CED545D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27CA50A0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Site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1783BFA0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345B2B20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289247D6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Model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0EDAB516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Serial Number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7761C662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Firmware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7D04A30C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Up Days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14:paraId="35EFF088" w14:textId="77777777" w:rsidR="002F35D9" w:rsidRPr="002F35D9" w:rsidRDefault="002F35D9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2F35D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Status</w:t>
            </w:r>
          </w:p>
        </w:tc>
      </w:tr>
      <w:tr w:rsidR="00B12AF2" w:rsidRPr="002F35D9" w14:paraId="43C2DE82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707E789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ndw-tvq-r01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EE4A3C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Brisbane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46CC7D0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QLD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C3A565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50E66E0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G2 3945E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48D661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FGL190511LH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F9305A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15.4(1)T3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64BD9F0" w14:textId="2351209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2652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6F4ADF9" w14:textId="5BCA0D2F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57CFAA1" wp14:editId="035E82BC">
                  <wp:extent cx="152400" cy="1524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20E0160E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25DEEBC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ndw-tvq-r02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408273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Brisbane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7D5D88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QLD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1E081A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CDA5F3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G2 3945E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084D89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FGL190511LJ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375F77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15.4(1)T3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FA4600F" w14:textId="1ABD9DD0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2651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005FDA3" w14:textId="42BD1A4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6A79D58" wp14:editId="3685B6A8">
                  <wp:extent cx="152400" cy="1524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0DEAA573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4FBAE7A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ndw-gct-r01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05515C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Gold Coast News Bureau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B32658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QLD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76D3F1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172.20.200.205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51A096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2921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2E8A40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FGL190510RT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1E90C3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15.3(3)M4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4875162" w14:textId="1F1D7410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303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7649F28B" w14:textId="344EB3DF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4C3547" wp14:editId="13F8367A">
                  <wp:extent cx="152400" cy="1524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577632FB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7DD9F66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ndw-gct-r02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DCFC90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Gold Coast News Bureau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75F0CB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QLD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476E0A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172.20.200.206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F9463C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2921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AC449E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FGL190510Q0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7539B0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15.3(3)M4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D7018CA" w14:textId="665E8DE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303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073D9C5" w14:textId="7B38337D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1A4A574" wp14:editId="5E298DF7">
                  <wp:extent cx="152400" cy="1524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12ED403A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6C8EADE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ndw-atv-r01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8B29E9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Melbourne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77B8DE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VIC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A00B35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172.20.200.195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7ECB5D9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ASR 1001-X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F0903D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FXS1852Q1CC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7E66B2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15.4(2</w:t>
            </w:r>
            <w:proofErr w:type="gramStart"/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r)S</w:t>
            </w:r>
            <w:proofErr w:type="gramEnd"/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DA8F17C" w14:textId="164903BA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2571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544FEBC" w14:textId="5342D310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46C49FB" wp14:editId="37304E91">
                  <wp:extent cx="152400" cy="1524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40207637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32C5A0F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ndw-atv-r02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2BC66B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Melbourne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0BE400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VIC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DABC89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172.20.200.196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23B974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ASR 1001-X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3278F1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FXS1847Q1Y1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FA9D28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15.4(2</w:t>
            </w:r>
            <w:proofErr w:type="gramStart"/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r)S</w:t>
            </w:r>
            <w:proofErr w:type="gramEnd"/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0FD7495" w14:textId="22845BE5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2571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66E4A2D" w14:textId="7640724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95ED8CE" wp14:editId="3BB6FE24">
                  <wp:extent cx="152400" cy="1524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3A0C32AC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3863FBF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txa-nws-r01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EC6005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Mt Lofty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D0883C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SA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AB4C96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172.20.200.213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49F594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03098A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FGL190524WY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35C869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FA560B2" w14:textId="2F17F453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1115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67B7A36" w14:textId="7724383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6B040A2" wp14:editId="00452189">
                  <wp:extent cx="152400" cy="152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27D3F4E9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0100CE2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txa-crf-r01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6F13D3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Mt Lofty (</w:t>
            </w:r>
            <w:proofErr w:type="spellStart"/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ex ADS</w:t>
            </w:r>
            <w:proofErr w:type="spellEnd"/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/SAS)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FC6C77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SA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7DF0D10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172.20.200.211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305057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2AF7A3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FGL190524WV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0F0CE4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1272189" w14:textId="676A8F1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2662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53E7323" w14:textId="462A729B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2AC72F9" wp14:editId="0CAC399A">
                  <wp:extent cx="152400" cy="1524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38D07D3C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0967576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ndw-can-r01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C90CC3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Parliament House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9F6D32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ACT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D0FB7C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6F0AAFC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2921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807292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FTX1848AKM2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5C1D94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15.3(3)M4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8B9C0DA" w14:textId="170D71EF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159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928444A" w14:textId="74CA24A6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CC3986A" wp14:editId="4F72739D">
                  <wp:extent cx="152400" cy="1524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0BCAFBA3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31614309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ndw-can-r02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B557AB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Parliament House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952E05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ACT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B75DD5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3B9747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2921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CB546C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FGL190510Q1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16A1D4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15.3(3)M4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EF33CB0" w14:textId="04060BC1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159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46BEF60" w14:textId="188AE56D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6BB122C" wp14:editId="73261F47">
                  <wp:extent cx="152400" cy="1524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788CC6C4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052453D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ndw-new-r01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DB023D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Perth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95C8BD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WA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7E6D4D3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172.20.200.199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237DA7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G2 3945E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73C617D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FGL151111QA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18EA8C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15.4(1)T3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8ED50A1" w14:textId="784174FA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33AF9C5" w14:textId="463A2186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1B4D89B" wp14:editId="0D59B9D0">
                  <wp:extent cx="152400" cy="152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1343DA61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4BB242F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ndw-new-r02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0C0D26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Perth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0559CB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WA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F6A727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172.20.200.200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1B5685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G2 3945E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76FAA4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FGL190511KB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1E4C1E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15.4(1)T3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FF0BAA1" w14:textId="41ED1FC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1346CEF" w14:textId="257A39B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E69C1C" wp14:editId="1CD1536D">
                  <wp:extent cx="152400" cy="1524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157B3F90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2D1D6EA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ndw-ten-r01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D2A544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Sydney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BF02BA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NSW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7C80CF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172.20.200.193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0A67BB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ASR 1001-X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DE5958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FXS1852Q1FJ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BA5C7F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15.4(2</w:t>
            </w:r>
            <w:proofErr w:type="gramStart"/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r)S</w:t>
            </w:r>
            <w:proofErr w:type="gramEnd"/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1F50E80" w14:textId="253E4CAF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2569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139E7B8" w14:textId="4148585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6FFA3EE" wp14:editId="67E7C39D">
                  <wp:extent cx="152400" cy="152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1D156CCE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344226E5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ndw-ten-r02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8DADFC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Sydney Studio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FC7C52A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NSW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DE3970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172.20.200.194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F24C46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ASR 1001-X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09052E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FXS1851Q1SG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BC84DF1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15.4(2</w:t>
            </w:r>
            <w:proofErr w:type="gramStart"/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r)S</w:t>
            </w:r>
            <w:proofErr w:type="gramEnd"/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E62E5FB" w14:textId="2F948754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2569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31D7B72" w14:textId="6F047ADA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840BF6B" wp14:editId="7C449B3D">
                  <wp:extent cx="152400" cy="1524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64570260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59FBCAA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txa-art-r01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B99E21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TXA </w:t>
            </w:r>
            <w:proofErr w:type="spellStart"/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Artamon</w:t>
            </w:r>
            <w:proofErr w:type="spellEnd"/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982CD5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NSW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A0C65A9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172.20.200.207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8A4E32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8AC2CE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FGL190524X2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044A2C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4252028" w14:textId="720E1418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1428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F4F6809" w14:textId="5CE7FA4C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6FC6388" wp14:editId="2F9AB394">
                  <wp:extent cx="152400" cy="152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21E5B082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7903064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txa-bky-r01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0415814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 Bickley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80C66F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WA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ED6EF1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172.20.200.209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69F2BA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359BD5F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FGL190524X1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4C29EF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959E93C" w14:textId="458A909E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2520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39558BEC" w14:textId="4EDBF16D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B833551" wp14:editId="57F0E05B">
                  <wp:extent cx="152400" cy="152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65318CA1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03B1218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txa-cml-r01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D60EC2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 Carmel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A50440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WA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44F5CD3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172.20.200.210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73A8C3A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C678017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FGL190524X0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9A9CDB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2244E940" w14:textId="3A57A72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1709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48B50FF2" w14:textId="166E827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3A14741" wp14:editId="153E69D3">
                  <wp:extent cx="152400" cy="152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63037DD0" w14:textId="77777777" w:rsidTr="002F35D9">
        <w:tc>
          <w:tcPr>
            <w:tcW w:w="0" w:type="auto"/>
            <w:shd w:val="clear" w:color="auto" w:fill="D9D9D9"/>
            <w:vAlign w:val="center"/>
            <w:hideMark/>
          </w:tcPr>
          <w:p w14:paraId="38ECF4E6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txa-eyr-r01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757BF16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 Mt Dandenong Backup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2EE99C38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VIC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31ADE0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172.20.200.212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48C533B2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05D1C7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FGL190524X3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1F1AC5A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611E1E4A" w14:textId="384076DF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2438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D9D9D9"/>
            <w:vAlign w:val="center"/>
            <w:hideMark/>
          </w:tcPr>
          <w:p w14:paraId="5B7CEFAC" w14:textId="508EEB72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D3778DA" wp14:editId="38B9F23D">
                  <wp:extent cx="152400" cy="152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F2" w:rsidRPr="002F35D9" w14:paraId="01542A11" w14:textId="77777777" w:rsidTr="002F35D9">
        <w:tc>
          <w:tcPr>
            <w:tcW w:w="0" w:type="auto"/>
            <w:shd w:val="clear" w:color="auto" w:fill="FFFFFF"/>
            <w:vAlign w:val="center"/>
            <w:hideMark/>
          </w:tcPr>
          <w:p w14:paraId="17FE76B9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txa-ota-r01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81D48BD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TXA Mt Dandenong Primary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367C309C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VIC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5561A21E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172.20.200.214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D9543C0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ISR 2901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254D0FB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FGL190524WW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0AE1D174" w14:textId="77777777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color w:val="000000"/>
                <w:sz w:val="18"/>
                <w:szCs w:val="18"/>
              </w:rPr>
              <w:t>15.4(3)M1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42CFF53" w14:textId="22BDEEAA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12A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1247</w:t>
            </w:r>
          </w:p>
        </w:tc>
        <w:tc>
          <w:tcPr>
            <w:tcW w:w="0" w:type="auto"/>
            <w:tcBorders>
              <w:left w:val="single" w:sz="6" w:space="0" w:color="595959"/>
            </w:tcBorders>
            <w:shd w:val="clear" w:color="auto" w:fill="FFFFFF"/>
            <w:vAlign w:val="center"/>
            <w:hideMark/>
          </w:tcPr>
          <w:p w14:paraId="1D4BD5C2" w14:textId="444574E3" w:rsidR="00B12AF2" w:rsidRPr="002F35D9" w:rsidRDefault="00B12AF2" w:rsidP="00B12A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35D9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4244726" wp14:editId="4D8D6416">
                  <wp:extent cx="152400" cy="15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E7AF3" w14:textId="77777777" w:rsidR="002F35D9" w:rsidRDefault="002F35D9" w:rsidP="002F35D9">
      <w:pPr>
        <w:pStyle w:val="Heading2"/>
        <w:rPr>
          <w:rFonts w:ascii="Arial" w:hAnsi="Arial"/>
        </w:rPr>
      </w:pPr>
      <w:bookmarkStart w:id="16" w:name="_Toc106280972"/>
      <w:r>
        <w:rPr>
          <w:rFonts w:ascii="Arial" w:hAnsi="Arial"/>
        </w:rPr>
        <w:t>Uptime</w:t>
      </w:r>
      <w:bookmarkEnd w:id="16"/>
    </w:p>
    <w:p w14:paraId="38C3BED2" w14:textId="361F70EB" w:rsidR="00C26AB1" w:rsidRDefault="002F35D9" w:rsidP="002F35D9">
      <w:pPr>
        <w:pStyle w:val="Body1"/>
        <w:rPr>
          <w:rFonts w:eastAsia="Cambria" w:cs="Arial"/>
          <w:b/>
          <w:color w:val="000000"/>
          <w:spacing w:val="-2"/>
          <w:sz w:val="30"/>
          <w:szCs w:val="30"/>
        </w:rPr>
      </w:pPr>
      <w:r>
        <w:t xml:space="preserve">No devices </w:t>
      </w:r>
      <w:r w:rsidRPr="002F35D9">
        <w:t>rebooted</w:t>
      </w:r>
      <w:r w:rsidR="00C26AB1">
        <w:br w:type="page"/>
      </w:r>
    </w:p>
    <w:p w14:paraId="487C50DC" w14:textId="77777777" w:rsidR="00C26AB1" w:rsidRPr="00C32FA2" w:rsidRDefault="00C26AB1" w:rsidP="00431889">
      <w:pPr>
        <w:pStyle w:val="Heading2"/>
      </w:pPr>
      <w:bookmarkStart w:id="17" w:name="_Toc48150162"/>
      <w:bookmarkStart w:id="18" w:name="_Toc106280973"/>
      <w:bookmarkEnd w:id="13"/>
      <w:bookmarkEnd w:id="14"/>
      <w:r w:rsidRPr="00C32FA2">
        <w:lastRenderedPageBreak/>
        <w:t>Latest Firmware Revisions</w:t>
      </w:r>
      <w:bookmarkEnd w:id="17"/>
      <w:bookmarkEnd w:id="18"/>
    </w:p>
    <w:p w14:paraId="6436E834" w14:textId="77777777" w:rsidR="00C26AB1" w:rsidRPr="00C70E18" w:rsidRDefault="00C26AB1" w:rsidP="00EE4826">
      <w:pPr>
        <w:pStyle w:val="Heading3"/>
      </w:pPr>
      <w:bookmarkStart w:id="19" w:name="_Toc48150163"/>
      <w:bookmarkStart w:id="20" w:name="_Toc106280974"/>
      <w:r w:rsidRPr="00C70E18">
        <w:t>2900 and 3900 series routers</w:t>
      </w:r>
      <w:bookmarkEnd w:id="19"/>
      <w:bookmarkEnd w:id="20"/>
    </w:p>
    <w:p w14:paraId="2976FC64" w14:textId="007E1AA4" w:rsidR="00C26AB1" w:rsidRPr="00010F29" w:rsidRDefault="00000000" w:rsidP="00C26AB1">
      <w:pPr>
        <w:pStyle w:val="Body2"/>
        <w:ind w:left="0"/>
        <w:rPr>
          <w:rStyle w:val="Hyperlink"/>
        </w:rPr>
      </w:pPr>
      <w:hyperlink r:id="rId18" w:history="1">
        <w:r w:rsidR="007B25C7" w:rsidRPr="00010F29">
          <w:rPr>
            <w:rStyle w:val="Hyperlink"/>
          </w:rPr>
          <w:t>https://software.cisco.com/download/home/282774229/type/280805680/</w:t>
        </w:r>
      </w:hyperlink>
    </w:p>
    <w:p w14:paraId="54BD5893" w14:textId="77777777" w:rsidR="00C26AB1" w:rsidRPr="00010F29" w:rsidRDefault="00000000" w:rsidP="00C26AB1">
      <w:pPr>
        <w:pStyle w:val="Body2"/>
        <w:ind w:left="0"/>
        <w:rPr>
          <w:rStyle w:val="Hyperlink"/>
        </w:rPr>
      </w:pPr>
      <w:hyperlink r:id="rId19" w:history="1">
        <w:r w:rsidR="00C26AB1" w:rsidRPr="00010F29">
          <w:rPr>
            <w:rStyle w:val="Hyperlink"/>
          </w:rPr>
          <w:t>https://software.cisco.com/download/home/282774228/type/280805680/</w:t>
        </w:r>
      </w:hyperlink>
    </w:p>
    <w:tbl>
      <w:tblPr>
        <w:tblStyle w:val="TelstraPurpleTable"/>
        <w:tblW w:w="5000" w:type="pct"/>
        <w:tblLayout w:type="fixed"/>
        <w:tblLook w:val="04A0" w:firstRow="1" w:lastRow="0" w:firstColumn="1" w:lastColumn="0" w:noHBand="0" w:noVBand="1"/>
      </w:tblPr>
      <w:tblGrid>
        <w:gridCol w:w="829"/>
        <w:gridCol w:w="2423"/>
        <w:gridCol w:w="2404"/>
        <w:gridCol w:w="2402"/>
        <w:gridCol w:w="1556"/>
      </w:tblGrid>
      <w:tr w:rsidR="00C26AB1" w:rsidRPr="00010F29" w14:paraId="0F57CAE1" w14:textId="77777777" w:rsidTr="00C2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7EFBEDD8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Stream</w:t>
            </w:r>
          </w:p>
        </w:tc>
        <w:tc>
          <w:tcPr>
            <w:tcW w:w="1260" w:type="pct"/>
          </w:tcPr>
          <w:p w14:paraId="21E06DA2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Currently Installed Version</w:t>
            </w:r>
          </w:p>
        </w:tc>
        <w:tc>
          <w:tcPr>
            <w:tcW w:w="1250" w:type="pct"/>
          </w:tcPr>
          <w:p w14:paraId="39DAA490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Suggested version</w:t>
            </w:r>
          </w:p>
        </w:tc>
        <w:tc>
          <w:tcPr>
            <w:tcW w:w="1249" w:type="pct"/>
          </w:tcPr>
          <w:p w14:paraId="13E7F172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Latest Version</w:t>
            </w:r>
          </w:p>
        </w:tc>
        <w:tc>
          <w:tcPr>
            <w:tcW w:w="809" w:type="pct"/>
            <w:noWrap/>
          </w:tcPr>
          <w:p w14:paraId="442660AE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Release Date</w:t>
            </w:r>
          </w:p>
        </w:tc>
      </w:tr>
      <w:tr w:rsidR="00C26AB1" w:rsidRPr="00010F29" w14:paraId="62B123CC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360EE125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15.3M</w:t>
            </w:r>
          </w:p>
        </w:tc>
        <w:tc>
          <w:tcPr>
            <w:tcW w:w="1260" w:type="pct"/>
          </w:tcPr>
          <w:p w14:paraId="73E02640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15.3(3)M4</w:t>
            </w:r>
          </w:p>
        </w:tc>
        <w:tc>
          <w:tcPr>
            <w:tcW w:w="1250" w:type="pct"/>
          </w:tcPr>
          <w:p w14:paraId="79284EF8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49" w:type="pct"/>
          </w:tcPr>
          <w:p w14:paraId="1A6A8BB0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15.3.3M10(MD)</w:t>
            </w:r>
          </w:p>
        </w:tc>
        <w:tc>
          <w:tcPr>
            <w:tcW w:w="809" w:type="pct"/>
            <w:noWrap/>
          </w:tcPr>
          <w:p w14:paraId="047DA1B4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31 Jul 2017</w:t>
            </w:r>
          </w:p>
        </w:tc>
      </w:tr>
      <w:tr w:rsidR="00C26AB1" w:rsidRPr="00010F29" w14:paraId="77E9B269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40B725CC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15.4T</w:t>
            </w:r>
          </w:p>
        </w:tc>
        <w:tc>
          <w:tcPr>
            <w:tcW w:w="1260" w:type="pct"/>
          </w:tcPr>
          <w:p w14:paraId="4D31D109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15.4(1)T3</w:t>
            </w:r>
          </w:p>
        </w:tc>
        <w:tc>
          <w:tcPr>
            <w:tcW w:w="1250" w:type="pct"/>
          </w:tcPr>
          <w:p w14:paraId="0B2D1C84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49" w:type="pct"/>
          </w:tcPr>
          <w:p w14:paraId="5CABAA0D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15.4.2T4(ED)</w:t>
            </w:r>
          </w:p>
        </w:tc>
        <w:tc>
          <w:tcPr>
            <w:tcW w:w="809" w:type="pct"/>
            <w:noWrap/>
          </w:tcPr>
          <w:p w14:paraId="40A7941B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 Oct 2015</w:t>
            </w:r>
          </w:p>
        </w:tc>
      </w:tr>
      <w:tr w:rsidR="00C26AB1" w:rsidRPr="00010F29" w14:paraId="6DD622E5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5B6E67D8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15.4M</w:t>
            </w:r>
          </w:p>
        </w:tc>
        <w:tc>
          <w:tcPr>
            <w:tcW w:w="1260" w:type="pct"/>
          </w:tcPr>
          <w:p w14:paraId="3592B37E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15.4(3)M1</w:t>
            </w:r>
          </w:p>
        </w:tc>
        <w:tc>
          <w:tcPr>
            <w:tcW w:w="1250" w:type="pct"/>
          </w:tcPr>
          <w:p w14:paraId="57FCC36F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49" w:type="pct"/>
          </w:tcPr>
          <w:p w14:paraId="16E2714A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15.4.3M10(MD)</w:t>
            </w:r>
          </w:p>
        </w:tc>
        <w:tc>
          <w:tcPr>
            <w:tcW w:w="809" w:type="pct"/>
            <w:noWrap/>
          </w:tcPr>
          <w:p w14:paraId="0820CFF2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 Aug 2018</w:t>
            </w:r>
          </w:p>
        </w:tc>
      </w:tr>
      <w:tr w:rsidR="00C26AB1" w:rsidRPr="00010F29" w14:paraId="200FB2C5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68437D1C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15.6M</w:t>
            </w:r>
          </w:p>
        </w:tc>
        <w:tc>
          <w:tcPr>
            <w:tcW w:w="1260" w:type="pct"/>
          </w:tcPr>
          <w:p w14:paraId="002389D8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0" w:type="pct"/>
          </w:tcPr>
          <w:p w14:paraId="6E6BE1CE" w14:textId="07EF2985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15.6.3M</w:t>
            </w:r>
            <w:r w:rsidR="008A2610"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9</w:t>
            </w: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1249" w:type="pct"/>
          </w:tcPr>
          <w:p w14:paraId="3BC2A0D6" w14:textId="304E530D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15.6.3M</w:t>
            </w:r>
            <w:r w:rsidR="008A2610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809" w:type="pct"/>
            <w:noWrap/>
          </w:tcPr>
          <w:p w14:paraId="34A1037D" w14:textId="70813AAB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  <w:r w:rsidR="008A2610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="008A2610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Sep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2020</w:t>
            </w:r>
          </w:p>
        </w:tc>
      </w:tr>
      <w:tr w:rsidR="00C26AB1" w:rsidRPr="00010F29" w14:paraId="5A9C27EF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1549F9AC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15.7M</w:t>
            </w:r>
          </w:p>
        </w:tc>
        <w:tc>
          <w:tcPr>
            <w:tcW w:w="1260" w:type="pct"/>
          </w:tcPr>
          <w:p w14:paraId="51FC079C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0" w:type="pct"/>
          </w:tcPr>
          <w:p w14:paraId="4CBCDA7E" w14:textId="7DD81319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15.7.3M</w:t>
            </w:r>
            <w:r w:rsidR="006C469B"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8</w:t>
            </w: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1249" w:type="pct"/>
          </w:tcPr>
          <w:p w14:paraId="0416E00E" w14:textId="6F79E193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15.7.3M</w:t>
            </w:r>
            <w:r w:rsidR="006C469B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809" w:type="pct"/>
            <w:noWrap/>
          </w:tcPr>
          <w:p w14:paraId="7C9E291D" w14:textId="775AEB34" w:rsidR="00C26AB1" w:rsidRPr="00010F29" w:rsidRDefault="006C469B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09</w:t>
            </w:r>
            <w:r w:rsidR="00C26AB1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Mar</w:t>
            </w:r>
            <w:r w:rsidR="00C26AB1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202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</w:tbl>
    <w:p w14:paraId="33B4D2F8" w14:textId="77777777" w:rsidR="00C26AB1" w:rsidRPr="00C70E18" w:rsidRDefault="00C26AB1" w:rsidP="00EE4826">
      <w:pPr>
        <w:pStyle w:val="Heading3"/>
      </w:pPr>
      <w:bookmarkStart w:id="21" w:name="_Toc48150164"/>
      <w:bookmarkStart w:id="22" w:name="_Toc106280975"/>
      <w:r w:rsidRPr="00C70E18">
        <w:t>ASR 1001-X</w:t>
      </w:r>
      <w:bookmarkEnd w:id="21"/>
      <w:bookmarkEnd w:id="22"/>
    </w:p>
    <w:p w14:paraId="3B0E3116" w14:textId="77777777" w:rsidR="00C26AB1" w:rsidRPr="00010F29" w:rsidRDefault="00000000" w:rsidP="00C26AB1">
      <w:pPr>
        <w:pStyle w:val="Body3"/>
        <w:ind w:left="0"/>
        <w:rPr>
          <w:rStyle w:val="Hyperlink"/>
        </w:rPr>
      </w:pPr>
      <w:hyperlink r:id="rId20" w:history="1">
        <w:r w:rsidR="00C26AB1" w:rsidRPr="00010F29">
          <w:rPr>
            <w:rStyle w:val="Hyperlink"/>
          </w:rPr>
          <w:t>https://software.cisco.com/download/home/284932298/type/282046477/release</w:t>
        </w:r>
      </w:hyperlink>
    </w:p>
    <w:tbl>
      <w:tblPr>
        <w:tblStyle w:val="TelstraPurpleTable"/>
        <w:tblW w:w="5000" w:type="pct"/>
        <w:tblLayout w:type="fixed"/>
        <w:tblLook w:val="04A0" w:firstRow="1" w:lastRow="0" w:firstColumn="1" w:lastColumn="0" w:noHBand="0" w:noVBand="1"/>
      </w:tblPr>
      <w:tblGrid>
        <w:gridCol w:w="829"/>
        <w:gridCol w:w="2423"/>
        <w:gridCol w:w="2404"/>
        <w:gridCol w:w="2402"/>
        <w:gridCol w:w="1556"/>
      </w:tblGrid>
      <w:tr w:rsidR="00C26AB1" w:rsidRPr="00010F29" w14:paraId="6680D91E" w14:textId="77777777" w:rsidTr="00C2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2A7DED4A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Stream</w:t>
            </w:r>
          </w:p>
        </w:tc>
        <w:tc>
          <w:tcPr>
            <w:tcW w:w="1260" w:type="pct"/>
          </w:tcPr>
          <w:p w14:paraId="3C04F09F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Currently Installed Version</w:t>
            </w:r>
          </w:p>
        </w:tc>
        <w:tc>
          <w:tcPr>
            <w:tcW w:w="1250" w:type="pct"/>
          </w:tcPr>
          <w:p w14:paraId="248FDB34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Suggested version</w:t>
            </w:r>
          </w:p>
        </w:tc>
        <w:tc>
          <w:tcPr>
            <w:tcW w:w="1249" w:type="pct"/>
          </w:tcPr>
          <w:p w14:paraId="3DD932C2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Latest Version</w:t>
            </w:r>
          </w:p>
        </w:tc>
        <w:tc>
          <w:tcPr>
            <w:tcW w:w="809" w:type="pct"/>
            <w:noWrap/>
          </w:tcPr>
          <w:p w14:paraId="507D0049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Release Date</w:t>
            </w:r>
          </w:p>
        </w:tc>
      </w:tr>
      <w:tr w:rsidR="00C26AB1" w:rsidRPr="00010F29" w14:paraId="022E0A11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7816439D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3.13</w:t>
            </w:r>
          </w:p>
        </w:tc>
        <w:tc>
          <w:tcPr>
            <w:tcW w:w="1260" w:type="pct"/>
          </w:tcPr>
          <w:p w14:paraId="092CD793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3.13.2S</w:t>
            </w:r>
          </w:p>
        </w:tc>
        <w:tc>
          <w:tcPr>
            <w:tcW w:w="1250" w:type="pct"/>
          </w:tcPr>
          <w:p w14:paraId="1856C77F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49" w:type="pct"/>
          </w:tcPr>
          <w:p w14:paraId="5430033D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3.13.9S(MD)</w:t>
            </w:r>
          </w:p>
        </w:tc>
        <w:tc>
          <w:tcPr>
            <w:tcW w:w="809" w:type="pct"/>
            <w:noWrap/>
          </w:tcPr>
          <w:p w14:paraId="50F92C87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 Mar 2018</w:t>
            </w:r>
          </w:p>
        </w:tc>
      </w:tr>
      <w:tr w:rsidR="00C26AB1" w:rsidRPr="00010F29" w14:paraId="61982E82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3B44EB8B" w14:textId="77777777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16.6</w:t>
            </w:r>
          </w:p>
        </w:tc>
        <w:tc>
          <w:tcPr>
            <w:tcW w:w="1260" w:type="pct"/>
          </w:tcPr>
          <w:p w14:paraId="5E0D0445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0" w:type="pct"/>
          </w:tcPr>
          <w:p w14:paraId="3469B491" w14:textId="777FFA2C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bCs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49" w:type="pct"/>
          </w:tcPr>
          <w:p w14:paraId="5640EEEC" w14:textId="3F12A4C5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16.6.</w:t>
            </w:r>
            <w:r w:rsidR="006C469B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809" w:type="pct"/>
            <w:noWrap/>
          </w:tcPr>
          <w:p w14:paraId="141AC22F" w14:textId="66C9191D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  <w:r w:rsidR="006C469B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="006C469B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Feb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202</w:t>
            </w:r>
            <w:r w:rsidR="006C469B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C26AB1" w:rsidRPr="00010F29" w14:paraId="32078952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263D1C3A" w14:textId="38DEEEDA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16.</w:t>
            </w:r>
            <w:r w:rsidR="00D61E6D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1260" w:type="pct"/>
          </w:tcPr>
          <w:p w14:paraId="11709F3C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0" w:type="pct"/>
          </w:tcPr>
          <w:p w14:paraId="2899832F" w14:textId="2AE586DD" w:rsidR="00C26AB1" w:rsidRPr="00D61E6D" w:rsidRDefault="00D61E6D" w:rsidP="00C26AB1">
            <w:pPr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D61E6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16.12.5(MD)</w:t>
            </w:r>
          </w:p>
        </w:tc>
        <w:tc>
          <w:tcPr>
            <w:tcW w:w="1249" w:type="pct"/>
          </w:tcPr>
          <w:p w14:paraId="244A795E" w14:textId="4337A005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16.</w:t>
            </w:r>
            <w:r w:rsidR="00D61E6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.</w:t>
            </w:r>
            <w:r w:rsid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(MD)</w:t>
            </w:r>
          </w:p>
        </w:tc>
        <w:tc>
          <w:tcPr>
            <w:tcW w:w="809" w:type="pct"/>
            <w:noWrap/>
          </w:tcPr>
          <w:p w14:paraId="581ED613" w14:textId="1BD45E29" w:rsidR="00C26AB1" w:rsidRPr="00010F29" w:rsidRDefault="003F6604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  <w:r w:rsid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  <w:r w:rsidR="00D61E6D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Feb</w:t>
            </w:r>
            <w:r w:rsidR="00D61E6D"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202</w:t>
            </w:r>
            <w:r w:rsid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C26AB1" w:rsidRPr="00010F29" w14:paraId="47739D76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31" w:type="pct"/>
            <w:noWrap/>
          </w:tcPr>
          <w:p w14:paraId="662BD046" w14:textId="59AAB915" w:rsidR="00C26AB1" w:rsidRPr="00010F29" w:rsidRDefault="00C26AB1" w:rsidP="00C26AB1">
            <w:pPr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1</w:t>
            </w:r>
            <w:r w:rsidR="006C469B"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7</w:t>
            </w:r>
            <w:r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.</w:t>
            </w:r>
            <w:r w:rsidR="006C469B" w:rsidRPr="00010F2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1260" w:type="pct"/>
          </w:tcPr>
          <w:p w14:paraId="39E20431" w14:textId="77777777" w:rsidR="00C26AB1" w:rsidRPr="00010F29" w:rsidRDefault="00C26AB1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250" w:type="pct"/>
          </w:tcPr>
          <w:p w14:paraId="2EC7A1D2" w14:textId="67090174" w:rsidR="00C26AB1" w:rsidRPr="00010F29" w:rsidRDefault="006C469B" w:rsidP="00C26AB1">
            <w:pPr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17.3.</w:t>
            </w:r>
            <w:r w:rsidR="003362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5</w:t>
            </w: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(</w:t>
            </w:r>
            <w:r w:rsidR="000A05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M</w:t>
            </w:r>
            <w:r w:rsidRPr="00010F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AU"/>
              </w:rPr>
              <w:t>D)</w:t>
            </w:r>
          </w:p>
        </w:tc>
        <w:tc>
          <w:tcPr>
            <w:tcW w:w="1249" w:type="pct"/>
          </w:tcPr>
          <w:p w14:paraId="3B97BCD9" w14:textId="2194A8E8" w:rsidR="00C26AB1" w:rsidRPr="00D61E6D" w:rsidRDefault="006C469B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D61E6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17.3.</w:t>
            </w:r>
            <w:r w:rsid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  <w:r w:rsidRPr="00D61E6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(</w:t>
            </w:r>
            <w:r w:rsidR="000A05C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</w:t>
            </w:r>
            <w:r w:rsidRPr="00D61E6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D)</w:t>
            </w:r>
          </w:p>
        </w:tc>
        <w:tc>
          <w:tcPr>
            <w:tcW w:w="809" w:type="pct"/>
            <w:noWrap/>
          </w:tcPr>
          <w:p w14:paraId="47349637" w14:textId="1AE01789" w:rsidR="00C26AB1" w:rsidRPr="00010F29" w:rsidRDefault="0089408E" w:rsidP="00C26AB1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940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 Feb 2022</w:t>
            </w:r>
          </w:p>
        </w:tc>
      </w:tr>
    </w:tbl>
    <w:p w14:paraId="34433374" w14:textId="77777777" w:rsidR="00A442BD" w:rsidRPr="00C70E18" w:rsidRDefault="00A442BD" w:rsidP="003B6C75">
      <w:pPr>
        <w:pStyle w:val="Body1"/>
      </w:pPr>
      <w:bookmarkStart w:id="23" w:name="_Toc48150165"/>
    </w:p>
    <w:p w14:paraId="396C9DC5" w14:textId="22BFD460" w:rsidR="00C26AB1" w:rsidRPr="00C70E18" w:rsidRDefault="00C26AB1" w:rsidP="00431889">
      <w:pPr>
        <w:pStyle w:val="Heading2"/>
      </w:pPr>
      <w:bookmarkStart w:id="24" w:name="_Toc106280976"/>
      <w:r w:rsidRPr="00C70E18">
        <w:t>Known critical Vulnerabilities</w:t>
      </w:r>
      <w:bookmarkEnd w:id="23"/>
      <w:bookmarkEnd w:id="24"/>
    </w:p>
    <w:p w14:paraId="16ED699B" w14:textId="77777777" w:rsidR="00C26AB1" w:rsidRPr="00C70E18" w:rsidRDefault="00C26AB1" w:rsidP="00010F29">
      <w:pPr>
        <w:pStyle w:val="Body1"/>
      </w:pPr>
      <w:r w:rsidRPr="00C70E18">
        <w:t>There are known relevant critical vulnerabilities with the installed firmware.</w:t>
      </w:r>
    </w:p>
    <w:tbl>
      <w:tblPr>
        <w:tblStyle w:val="TelstraPurpleTable"/>
        <w:tblW w:w="5019" w:type="pct"/>
        <w:tblLayout w:type="fixed"/>
        <w:tblLook w:val="04A0" w:firstRow="1" w:lastRow="0" w:firstColumn="1" w:lastColumn="0" w:noHBand="0" w:noVBand="1"/>
      </w:tblPr>
      <w:tblGrid>
        <w:gridCol w:w="1523"/>
        <w:gridCol w:w="1523"/>
        <w:gridCol w:w="3965"/>
        <w:gridCol w:w="1347"/>
        <w:gridCol w:w="1293"/>
      </w:tblGrid>
      <w:tr w:rsidR="00C26AB1" w:rsidRPr="00010F29" w14:paraId="1D2ABCE0" w14:textId="77777777" w:rsidTr="00C2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789" w:type="pct"/>
            <w:noWrap/>
          </w:tcPr>
          <w:p w14:paraId="2CF92D63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Cisco IOS Software Release</w:t>
            </w:r>
          </w:p>
        </w:tc>
        <w:tc>
          <w:tcPr>
            <w:tcW w:w="789" w:type="pct"/>
          </w:tcPr>
          <w:p w14:paraId="6E4EECC7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Advisory ID</w:t>
            </w:r>
          </w:p>
        </w:tc>
        <w:tc>
          <w:tcPr>
            <w:tcW w:w="2054" w:type="pct"/>
          </w:tcPr>
          <w:p w14:paraId="64DE88E0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Security Advisories</w:t>
            </w:r>
          </w:p>
        </w:tc>
        <w:tc>
          <w:tcPr>
            <w:tcW w:w="698" w:type="pct"/>
          </w:tcPr>
          <w:p w14:paraId="4835D982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Publication Date</w:t>
            </w:r>
          </w:p>
        </w:tc>
        <w:tc>
          <w:tcPr>
            <w:tcW w:w="670" w:type="pct"/>
          </w:tcPr>
          <w:p w14:paraId="54E62BCA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First Fixed</w:t>
            </w:r>
          </w:p>
        </w:tc>
      </w:tr>
      <w:tr w:rsidR="00C26AB1" w:rsidRPr="00010F29" w14:paraId="00411DCA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789" w:type="pct"/>
            <w:noWrap/>
          </w:tcPr>
          <w:p w14:paraId="0B9CA4B6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15.3(3)M4</w:t>
            </w:r>
          </w:p>
          <w:p w14:paraId="13678A99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15.4(1)T3</w:t>
            </w:r>
          </w:p>
          <w:p w14:paraId="063CD711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15.4(3)M1</w:t>
            </w:r>
          </w:p>
          <w:p w14:paraId="67136597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3.13.2S</w:t>
            </w:r>
          </w:p>
        </w:tc>
        <w:tc>
          <w:tcPr>
            <w:tcW w:w="789" w:type="pct"/>
          </w:tcPr>
          <w:p w14:paraId="6E2D3775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CVE-2015-6280</w:t>
            </w:r>
          </w:p>
        </w:tc>
        <w:tc>
          <w:tcPr>
            <w:tcW w:w="2054" w:type="pct"/>
          </w:tcPr>
          <w:p w14:paraId="57B56908" w14:textId="77777777" w:rsidR="00C26AB1" w:rsidRPr="00010F29" w:rsidRDefault="00000000" w:rsidP="0079776E">
            <w:pPr>
              <w:rPr>
                <w:rFonts w:ascii="Calibri" w:hAnsi="Calibri" w:cs="Calibri"/>
                <w:sz w:val="18"/>
                <w:szCs w:val="18"/>
              </w:rPr>
            </w:pPr>
            <w:hyperlink r:id="rId21" w:tgtFrame="_blank" w:tooltip="cisco-sa-20150923-sshpk" w:history="1">
              <w:r w:rsidR="00C26AB1" w:rsidRPr="00010F29">
                <w:rPr>
                  <w:rStyle w:val="Hyperlink"/>
                  <w:rFonts w:ascii="Calibri" w:hAnsi="Calibri" w:cs="Calibri"/>
                  <w:sz w:val="18"/>
                  <w:szCs w:val="18"/>
                </w:rPr>
                <w:t>Cisco IOS and IOS XE Software SSH Version 2 RSA-Based User Authentication Bypass Vulnerability</w:t>
              </w:r>
            </w:hyperlink>
          </w:p>
        </w:tc>
        <w:tc>
          <w:tcPr>
            <w:tcW w:w="698" w:type="pct"/>
          </w:tcPr>
          <w:p w14:paraId="658B368A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2015 Sep 23</w:t>
            </w:r>
          </w:p>
        </w:tc>
        <w:tc>
          <w:tcPr>
            <w:tcW w:w="670" w:type="pct"/>
          </w:tcPr>
          <w:p w14:paraId="5E6C73CE" w14:textId="7CE96D87" w:rsidR="00EF192B" w:rsidRPr="00010F29" w:rsidRDefault="00EF192B" w:rsidP="00EF192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15.3(3)M10</w:t>
            </w:r>
          </w:p>
          <w:p w14:paraId="29E1EA6C" w14:textId="1A37816A" w:rsidR="00EF192B" w:rsidRPr="00010F29" w:rsidRDefault="00EF192B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15.5(3)M6</w:t>
            </w:r>
          </w:p>
          <w:p w14:paraId="28B835C9" w14:textId="6887857E" w:rsidR="00C26AB1" w:rsidRPr="00010F29" w:rsidRDefault="00EF192B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15.6(3)M2</w:t>
            </w:r>
            <w:r w:rsidR="000D1A0C" w:rsidRPr="00010F29">
              <w:rPr>
                <w:rFonts w:ascii="Calibri" w:hAnsi="Calibri" w:cs="Calibri"/>
                <w:sz w:val="18"/>
                <w:szCs w:val="18"/>
              </w:rPr>
              <w:t>a</w:t>
            </w:r>
          </w:p>
          <w:p w14:paraId="002400D8" w14:textId="0D84540E" w:rsidR="00C26AB1" w:rsidRPr="00010F29" w:rsidRDefault="00F61A9F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3.16.10S(MD)</w:t>
            </w:r>
          </w:p>
        </w:tc>
      </w:tr>
      <w:tr w:rsidR="00C26AB1" w:rsidRPr="00010F29" w14:paraId="7CC47220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789" w:type="pct"/>
            <w:noWrap/>
          </w:tcPr>
          <w:p w14:paraId="5D206E27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15.3(3)M4</w:t>
            </w:r>
          </w:p>
          <w:p w14:paraId="402EB6FB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15.4(1)T3</w:t>
            </w:r>
          </w:p>
          <w:p w14:paraId="5B2E93D3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15.4(3)M1</w:t>
            </w:r>
          </w:p>
        </w:tc>
        <w:tc>
          <w:tcPr>
            <w:tcW w:w="789" w:type="pct"/>
          </w:tcPr>
          <w:p w14:paraId="24E9DAEC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CVE-2017-12240</w:t>
            </w:r>
          </w:p>
        </w:tc>
        <w:tc>
          <w:tcPr>
            <w:tcW w:w="2054" w:type="pct"/>
          </w:tcPr>
          <w:p w14:paraId="3A805E56" w14:textId="77777777" w:rsidR="00C26AB1" w:rsidRPr="00010F29" w:rsidRDefault="00000000" w:rsidP="0079776E">
            <w:pPr>
              <w:rPr>
                <w:rFonts w:ascii="Calibri" w:hAnsi="Calibri" w:cs="Calibri"/>
                <w:sz w:val="18"/>
                <w:szCs w:val="18"/>
              </w:rPr>
            </w:pPr>
            <w:hyperlink r:id="rId22" w:tgtFrame="_blank" w:tooltip="cisco-sa-20170927-dhcp" w:history="1">
              <w:r w:rsidR="00C26AB1" w:rsidRPr="00010F29">
                <w:rPr>
                  <w:rStyle w:val="Hyperlink"/>
                  <w:rFonts w:ascii="Calibri" w:hAnsi="Calibri" w:cs="Calibri"/>
                  <w:sz w:val="18"/>
                  <w:szCs w:val="18"/>
                </w:rPr>
                <w:t>Cisco IOS and IOS XE Software DHCP Remote Code Execution Vulnerability</w:t>
              </w:r>
            </w:hyperlink>
          </w:p>
        </w:tc>
        <w:tc>
          <w:tcPr>
            <w:tcW w:w="698" w:type="pct"/>
          </w:tcPr>
          <w:p w14:paraId="69AFD179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2017 Sep 27</w:t>
            </w:r>
          </w:p>
        </w:tc>
        <w:tc>
          <w:tcPr>
            <w:tcW w:w="670" w:type="pct"/>
          </w:tcPr>
          <w:p w14:paraId="23325DAA" w14:textId="77777777" w:rsidR="00EF192B" w:rsidRPr="00010F29" w:rsidRDefault="00EF192B" w:rsidP="00EF192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15.3(3)M10</w:t>
            </w:r>
          </w:p>
          <w:p w14:paraId="5E3FFAE1" w14:textId="77777777" w:rsidR="00EF192B" w:rsidRPr="00010F29" w:rsidRDefault="00EF192B" w:rsidP="00EF192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15.5(3)M6</w:t>
            </w:r>
          </w:p>
          <w:p w14:paraId="6F46735C" w14:textId="1228E495" w:rsidR="00C26AB1" w:rsidRPr="00010F29" w:rsidRDefault="00EF192B" w:rsidP="00EF192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15.6(3)M2</w:t>
            </w:r>
            <w:r w:rsidR="000D1A0C" w:rsidRPr="00010F29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C26AB1" w:rsidRPr="00010F29" w14:paraId="0C4A8061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789" w:type="pct"/>
            <w:noWrap/>
          </w:tcPr>
          <w:p w14:paraId="175B306F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3.13.2S</w:t>
            </w:r>
          </w:p>
        </w:tc>
        <w:tc>
          <w:tcPr>
            <w:tcW w:w="789" w:type="pct"/>
          </w:tcPr>
          <w:p w14:paraId="205DE113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CVE-2019-12643</w:t>
            </w:r>
          </w:p>
        </w:tc>
        <w:tc>
          <w:tcPr>
            <w:tcW w:w="2054" w:type="pct"/>
          </w:tcPr>
          <w:p w14:paraId="4C906C12" w14:textId="77777777" w:rsidR="00C26AB1" w:rsidRPr="00010F29" w:rsidRDefault="00000000" w:rsidP="0079776E">
            <w:pPr>
              <w:rPr>
                <w:rFonts w:ascii="Calibri" w:hAnsi="Calibri" w:cs="Calibri"/>
                <w:sz w:val="18"/>
                <w:szCs w:val="18"/>
              </w:rPr>
            </w:pPr>
            <w:hyperlink r:id="rId23" w:tgtFrame="_blank" w:tooltip="cisco-sa-20190828-iosxe-rest-auth-bypass" w:history="1">
              <w:r w:rsidR="00C26AB1" w:rsidRPr="00010F29">
                <w:rPr>
                  <w:rStyle w:val="Hyperlink"/>
                  <w:rFonts w:ascii="Calibri" w:hAnsi="Calibri" w:cs="Calibri"/>
                  <w:sz w:val="18"/>
                  <w:szCs w:val="18"/>
                </w:rPr>
                <w:t>Cisco REST API Container for IOS XE Software Authentication Bypass Vulnerability</w:t>
              </w:r>
            </w:hyperlink>
          </w:p>
        </w:tc>
        <w:tc>
          <w:tcPr>
            <w:tcW w:w="698" w:type="pct"/>
          </w:tcPr>
          <w:p w14:paraId="5B8EC408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2019 Aug 28</w:t>
            </w:r>
          </w:p>
        </w:tc>
        <w:tc>
          <w:tcPr>
            <w:tcW w:w="670" w:type="pct"/>
          </w:tcPr>
          <w:p w14:paraId="0F034A6A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3.16.10S(MD)</w:t>
            </w:r>
          </w:p>
        </w:tc>
      </w:tr>
    </w:tbl>
    <w:p w14:paraId="3921971C" w14:textId="276314D4" w:rsidR="0079776E" w:rsidRDefault="0079776E" w:rsidP="00010F29">
      <w:pPr>
        <w:pStyle w:val="Body1"/>
        <w:rPr>
          <w:rFonts w:eastAsia="SimSun"/>
          <w:lang w:eastAsia="zh-CN"/>
        </w:rPr>
      </w:pPr>
      <w:bookmarkStart w:id="25" w:name="_Toc48150166"/>
    </w:p>
    <w:p w14:paraId="2C8A4EAD" w14:textId="66584723" w:rsidR="00157B74" w:rsidRPr="00362C27" w:rsidRDefault="00157B74" w:rsidP="00157B74">
      <w:pPr>
        <w:pStyle w:val="Heading2"/>
      </w:pPr>
      <w:r w:rsidRPr="00157B74">
        <w:rPr>
          <w:rFonts w:hint="eastAsia"/>
        </w:rPr>
        <w:t>Aruba</w:t>
      </w:r>
    </w:p>
    <w:p w14:paraId="7986744C" w14:textId="77777777" w:rsidR="005405C9" w:rsidRPr="0059096A" w:rsidRDefault="007C50DF" w:rsidP="00157B74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&lt;Aruba&gt;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466"/>
        <w:gridCol w:w="3069"/>
        <w:gridCol w:w="3069"/>
      </w:tblGrid>
      <w:tr w:rsidR="005405C9" w14:paraId="53B3FB9F" w14:textId="77777777" w:rsidTr="005405C9">
        <w:tc>
          <w:tcPr>
            <w:tcW w:w="1666" w:type="pct"/>
          </w:tcPr>
          <w:p w14:paraId="1B6A93D1" w14:textId="66F161CA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SoftwareName</w:t>
            </w:r>
            <w:proofErr w:type="spellEnd"/>
          </w:p>
        </w:tc>
        <w:tc>
          <w:tcPr>
            <w:tcW w:w="1667" w:type="pct"/>
          </w:tcPr>
          <w:p w14:paraId="62B58CB2" w14:textId="2211B540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ReleaseDate</w:t>
            </w:r>
            <w:proofErr w:type="spellEnd"/>
          </w:p>
        </w:tc>
        <w:tc>
          <w:tcPr>
            <w:tcW w:w="1667" w:type="pct"/>
          </w:tcPr>
          <w:p w14:paraId="69E36559" w14:textId="1C6316D1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Version</w:t>
            </w:r>
          </w:p>
        </w:tc>
      </w:tr>
      <w:tr w:rsidR="005405C9" w14:paraId="5510D0E0" w14:textId="77777777" w:rsidTr="005405C9">
        <w:tc>
          <w:tcPr>
            <w:tcW w:w="1666" w:type="pct"/>
          </w:tcPr>
          <w:p w14:paraId="3AC8D901" w14:textId="206F1D1B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DRT 1.0_84965</w:t>
            </w:r>
          </w:p>
        </w:tc>
        <w:tc>
          <w:tcPr>
            <w:tcW w:w="1667" w:type="pct"/>
          </w:tcPr>
          <w:p w14:paraId="4639D7D3" w14:textId="61BC4BBB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Released on Sep 5, 2022</w:t>
            </w:r>
          </w:p>
        </w:tc>
        <w:tc>
          <w:tcPr>
            <w:tcW w:w="1667" w:type="pct"/>
          </w:tcPr>
          <w:p w14:paraId="3419990A" w14:textId="0FB2243F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v1</w:t>
            </w:r>
          </w:p>
        </w:tc>
      </w:tr>
      <w:tr w:rsidR="005405C9" w14:paraId="0C8D6B32" w14:textId="77777777" w:rsidTr="005405C9">
        <w:tc>
          <w:tcPr>
            <w:tcW w:w="1666" w:type="pct"/>
          </w:tcPr>
          <w:p w14:paraId="0129FCB7" w14:textId="40253A29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FIPS aruba-mibs_6.5.4.24_84939.tar.gz</w:t>
            </w:r>
          </w:p>
        </w:tc>
        <w:tc>
          <w:tcPr>
            <w:tcW w:w="1667" w:type="pct"/>
          </w:tcPr>
          <w:p w14:paraId="42D0BC11" w14:textId="6F35165A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Released on Aug 31, 2022</w:t>
            </w:r>
          </w:p>
        </w:tc>
        <w:tc>
          <w:tcPr>
            <w:tcW w:w="1667" w:type="pct"/>
          </w:tcPr>
          <w:p w14:paraId="5CCBABDF" w14:textId="62A76444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v6.5</w:t>
            </w:r>
          </w:p>
        </w:tc>
      </w:tr>
      <w:tr w:rsidR="005405C9" w14:paraId="24C1FBD7" w14:textId="77777777" w:rsidTr="005405C9">
        <w:tc>
          <w:tcPr>
            <w:tcW w:w="1666" w:type="pct"/>
          </w:tcPr>
          <w:p w14:paraId="28562732" w14:textId="4ABE825C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FIPS standard-mibs_6.5.4.24_84939.tar.gz</w:t>
            </w:r>
          </w:p>
        </w:tc>
        <w:tc>
          <w:tcPr>
            <w:tcW w:w="1667" w:type="pct"/>
          </w:tcPr>
          <w:p w14:paraId="0C2A6E54" w14:textId="099BCE5B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Released on Aug 31, 2022</w:t>
            </w:r>
          </w:p>
        </w:tc>
        <w:tc>
          <w:tcPr>
            <w:tcW w:w="1667" w:type="pct"/>
          </w:tcPr>
          <w:p w14:paraId="52D732BA" w14:textId="39481EC0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v6.5</w:t>
            </w:r>
          </w:p>
        </w:tc>
      </w:tr>
      <w:tr w:rsidR="005405C9" w14:paraId="0F9078DE" w14:textId="77777777" w:rsidTr="005405C9">
        <w:tc>
          <w:tcPr>
            <w:tcW w:w="1666" w:type="pct"/>
          </w:tcPr>
          <w:p w14:paraId="40E71AA8" w14:textId="1ED06D3D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ArubaOS_70xx_6.5.4.24_84938</w:t>
            </w:r>
          </w:p>
        </w:tc>
        <w:tc>
          <w:tcPr>
            <w:tcW w:w="1667" w:type="pct"/>
          </w:tcPr>
          <w:p w14:paraId="7CF677AB" w14:textId="3CFB8D8F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Released on Aug 31, 2022</w:t>
            </w:r>
          </w:p>
        </w:tc>
        <w:tc>
          <w:tcPr>
            <w:tcW w:w="1667" w:type="pct"/>
          </w:tcPr>
          <w:p w14:paraId="1659D6C1" w14:textId="19727CF8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v6.5</w:t>
            </w:r>
          </w:p>
        </w:tc>
      </w:tr>
      <w:tr w:rsidR="005405C9" w14:paraId="7DEAB249" w14:textId="77777777" w:rsidTr="005405C9">
        <w:tc>
          <w:tcPr>
            <w:tcW w:w="1666" w:type="pct"/>
          </w:tcPr>
          <w:p w14:paraId="34798C74" w14:textId="5830FDA6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 xml:space="preserve"> aruba-mibs_6.5.4.24_84938.tar.gz</w:t>
            </w:r>
          </w:p>
        </w:tc>
        <w:tc>
          <w:tcPr>
            <w:tcW w:w="1667" w:type="pct"/>
          </w:tcPr>
          <w:p w14:paraId="360E13A2" w14:textId="6A7FB50D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Released on Aug 31, 2022</w:t>
            </w:r>
          </w:p>
        </w:tc>
        <w:tc>
          <w:tcPr>
            <w:tcW w:w="1667" w:type="pct"/>
          </w:tcPr>
          <w:p w14:paraId="5514115B" w14:textId="40519534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v6.5</w:t>
            </w:r>
          </w:p>
        </w:tc>
      </w:tr>
      <w:tr w:rsidR="005405C9" w14:paraId="59EF9ABB" w14:textId="77777777" w:rsidTr="005405C9">
        <w:tc>
          <w:tcPr>
            <w:tcW w:w="1666" w:type="pct"/>
          </w:tcPr>
          <w:p w14:paraId="2FC69FBE" w14:textId="14D5D1CC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FIPS ArubaOS_72xx_6.5.4.24-FIPS_84939</w:t>
            </w:r>
          </w:p>
        </w:tc>
        <w:tc>
          <w:tcPr>
            <w:tcW w:w="1667" w:type="pct"/>
          </w:tcPr>
          <w:p w14:paraId="71EB145C" w14:textId="69DE33C8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Released on Aug 31, 2022</w:t>
            </w:r>
          </w:p>
        </w:tc>
        <w:tc>
          <w:tcPr>
            <w:tcW w:w="1667" w:type="pct"/>
          </w:tcPr>
          <w:p w14:paraId="6279138B" w14:textId="0C757419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v6.5</w:t>
            </w:r>
          </w:p>
        </w:tc>
      </w:tr>
      <w:tr w:rsidR="005405C9" w14:paraId="34FF667A" w14:textId="77777777" w:rsidTr="005405C9">
        <w:tc>
          <w:tcPr>
            <w:tcW w:w="1666" w:type="pct"/>
          </w:tcPr>
          <w:p w14:paraId="580FCC9A" w14:textId="10F3A0E7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standard-mibs_6.5.4.24_84938.tar.gz</w:t>
            </w:r>
          </w:p>
        </w:tc>
        <w:tc>
          <w:tcPr>
            <w:tcW w:w="1667" w:type="pct"/>
          </w:tcPr>
          <w:p w14:paraId="71291386" w14:textId="6D706BC6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Released on Aug 31, 2022</w:t>
            </w:r>
          </w:p>
        </w:tc>
        <w:tc>
          <w:tcPr>
            <w:tcW w:w="1667" w:type="pct"/>
          </w:tcPr>
          <w:p w14:paraId="4FDEE4E1" w14:textId="0CE36B11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v6.5</w:t>
            </w:r>
          </w:p>
        </w:tc>
      </w:tr>
      <w:tr w:rsidR="005405C9" w14:paraId="52BEE0F4" w14:textId="77777777" w:rsidTr="005405C9">
        <w:tc>
          <w:tcPr>
            <w:tcW w:w="1666" w:type="pct"/>
          </w:tcPr>
          <w:p w14:paraId="450B2EE3" w14:textId="0B8F2074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FIPS ArubaOS_7280_6.5.4.24-FIPS_84939</w:t>
            </w:r>
          </w:p>
        </w:tc>
        <w:tc>
          <w:tcPr>
            <w:tcW w:w="1667" w:type="pct"/>
          </w:tcPr>
          <w:p w14:paraId="591288C4" w14:textId="0CDCBB3D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Released on Aug 31, 2022</w:t>
            </w:r>
          </w:p>
        </w:tc>
        <w:tc>
          <w:tcPr>
            <w:tcW w:w="1667" w:type="pct"/>
          </w:tcPr>
          <w:p w14:paraId="371599ED" w14:textId="0B07D660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v6.5</w:t>
            </w:r>
          </w:p>
        </w:tc>
      </w:tr>
      <w:tr w:rsidR="005405C9" w14:paraId="21302BF3" w14:textId="77777777" w:rsidTr="005405C9">
        <w:tc>
          <w:tcPr>
            <w:tcW w:w="1666" w:type="pct"/>
          </w:tcPr>
          <w:p w14:paraId="7FC8D1E5" w14:textId="46B7D1BA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ArubaOS_72xx_6.5.4.24_84938</w:t>
            </w:r>
          </w:p>
        </w:tc>
        <w:tc>
          <w:tcPr>
            <w:tcW w:w="1667" w:type="pct"/>
          </w:tcPr>
          <w:p w14:paraId="5629358D" w14:textId="14F5B6E6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Released on Aug 31, 2022</w:t>
            </w:r>
          </w:p>
        </w:tc>
        <w:tc>
          <w:tcPr>
            <w:tcW w:w="1667" w:type="pct"/>
          </w:tcPr>
          <w:p w14:paraId="05F849B4" w14:textId="31763F5E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v6.5</w:t>
            </w:r>
          </w:p>
        </w:tc>
      </w:tr>
      <w:tr w:rsidR="005405C9" w14:paraId="0BDAE0DE" w14:textId="77777777" w:rsidTr="005405C9">
        <w:tc>
          <w:tcPr>
            <w:tcW w:w="1666" w:type="pct"/>
          </w:tcPr>
          <w:p w14:paraId="5012CD89" w14:textId="2069BA43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FIPS ArubaOS_70xx_6.5.4.24-FIPS_84939</w:t>
            </w:r>
          </w:p>
        </w:tc>
        <w:tc>
          <w:tcPr>
            <w:tcW w:w="1667" w:type="pct"/>
          </w:tcPr>
          <w:p w14:paraId="7C63ECD0" w14:textId="131B7043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Released on Aug 31, 2022</w:t>
            </w:r>
          </w:p>
        </w:tc>
        <w:tc>
          <w:tcPr>
            <w:tcW w:w="1667" w:type="pct"/>
          </w:tcPr>
          <w:p w14:paraId="2080E4EB" w14:textId="1EAE7E9A" w:rsidR="005405C9" w:rsidRDefault="005405C9" w:rsidP="00157B74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v6.5</w:t>
            </w:r>
          </w:p>
        </w:tc>
      </w:tr>
    </w:tbl>
    <w:p w14:paraId="50F91305" w14:textId="7C2383DB" w:rsidR="00157B74" w:rsidRPr="0059096A" w:rsidRDefault="00157B74" w:rsidP="00157B74">
      <w:pPr>
        <w:pStyle w:val="Body1"/>
        <w:rPr>
          <w:rFonts w:eastAsia="SimSun"/>
          <w:lang w:eastAsia="zh-CN"/>
        </w:rPr>
      </w:pPr>
    </w:p>
    <w:p w14:paraId="55B059E9" w14:textId="168192D3" w:rsidR="008C0789" w:rsidRPr="00362C27" w:rsidRDefault="004D31E8" w:rsidP="008C0789">
      <w:pPr>
        <w:pStyle w:val="Heading2"/>
        <w:numPr>
          <w:ilvl w:val="1"/>
          <w:numId w:val="18"/>
        </w:numPr>
        <w:tabs>
          <w:tab w:val="num" w:pos="1440"/>
        </w:tabs>
      </w:pPr>
      <w:r>
        <w:t>F5</w:t>
      </w:r>
    </w:p>
    <w:p w14:paraId="277DA1CA" w14:textId="77777777" w:rsidR="00F8789A" w:rsidRDefault="007C50DF" w:rsidP="008C0789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&lt;F5_t1&gt;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F8789A" w14:paraId="0168A6A4" w14:textId="77777777" w:rsidTr="00F8789A">
        <w:tc>
          <w:tcPr>
            <w:tcW w:w="1250" w:type="pct"/>
          </w:tcPr>
          <w:p w14:paraId="19BA8E6B" w14:textId="168EE856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 Number</w:t>
            </w:r>
          </w:p>
        </w:tc>
        <w:tc>
          <w:tcPr>
            <w:tcW w:w="1250" w:type="pct"/>
          </w:tcPr>
          <w:p w14:paraId="24F6550C" w14:textId="6A8B55F3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 Type</w:t>
            </w:r>
          </w:p>
        </w:tc>
        <w:tc>
          <w:tcPr>
            <w:tcW w:w="1250" w:type="pct"/>
          </w:tcPr>
          <w:p w14:paraId="19296D5A" w14:textId="7E6D3ED0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Image Name</w:t>
            </w:r>
          </w:p>
        </w:tc>
        <w:tc>
          <w:tcPr>
            <w:tcW w:w="1250" w:type="pct"/>
          </w:tcPr>
          <w:p w14:paraId="6554CDD1" w14:textId="400FB536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 Date</w:t>
            </w:r>
          </w:p>
        </w:tc>
      </w:tr>
      <w:tr w:rsidR="00F8789A" w14:paraId="76AAE545" w14:textId="77777777" w:rsidTr="00F8789A">
        <w:tc>
          <w:tcPr>
            <w:tcW w:w="1250" w:type="pct"/>
          </w:tcPr>
          <w:p w14:paraId="26CDA1A5" w14:textId="35A7B800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12.0.0</w:t>
            </w:r>
          </w:p>
        </w:tc>
        <w:tc>
          <w:tcPr>
            <w:tcW w:w="1250" w:type="pct"/>
          </w:tcPr>
          <w:p w14:paraId="39BEF608" w14:textId="7E4ABA9A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Major</w:t>
            </w:r>
          </w:p>
        </w:tc>
        <w:tc>
          <w:tcPr>
            <w:tcW w:w="1250" w:type="pct"/>
          </w:tcPr>
          <w:p w14:paraId="6DF173FF" w14:textId="13E5A7A6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BIGIP-12.0.0.0.0.606</w:t>
            </w:r>
          </w:p>
        </w:tc>
        <w:tc>
          <w:tcPr>
            <w:tcW w:w="1250" w:type="pct"/>
          </w:tcPr>
          <w:p w14:paraId="62FBF31F" w14:textId="6C5D4EF6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09/02/2015</w:t>
            </w:r>
          </w:p>
        </w:tc>
      </w:tr>
      <w:tr w:rsidR="00F8789A" w14:paraId="0F61CCA3" w14:textId="77777777" w:rsidTr="00F8789A">
        <w:tc>
          <w:tcPr>
            <w:tcW w:w="1250" w:type="pct"/>
          </w:tcPr>
          <w:p w14:paraId="152A6F52" w14:textId="52AB3465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12.0.0.1</w:t>
            </w:r>
          </w:p>
        </w:tc>
        <w:tc>
          <w:tcPr>
            <w:tcW w:w="1250" w:type="pct"/>
          </w:tcPr>
          <w:p w14:paraId="17FD5BF5" w14:textId="0D05D871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Hotfix</w:t>
            </w:r>
          </w:p>
        </w:tc>
        <w:tc>
          <w:tcPr>
            <w:tcW w:w="1250" w:type="pct"/>
          </w:tcPr>
          <w:p w14:paraId="6DBD7E33" w14:textId="344D210C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Hotfix-BIGIP-12.0.0.1.0.628-HF1</w:t>
            </w:r>
          </w:p>
        </w:tc>
        <w:tc>
          <w:tcPr>
            <w:tcW w:w="1250" w:type="pct"/>
          </w:tcPr>
          <w:p w14:paraId="199F4D36" w14:textId="0DF99378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01/07/2016</w:t>
            </w:r>
          </w:p>
        </w:tc>
      </w:tr>
      <w:tr w:rsidR="00F8789A" w14:paraId="04BFAA4E" w14:textId="77777777" w:rsidTr="00F8789A">
        <w:tc>
          <w:tcPr>
            <w:tcW w:w="1250" w:type="pct"/>
          </w:tcPr>
          <w:p w14:paraId="35F44FA6" w14:textId="3A9B085C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12.0.0.2</w:t>
            </w:r>
          </w:p>
        </w:tc>
        <w:tc>
          <w:tcPr>
            <w:tcW w:w="1250" w:type="pct"/>
          </w:tcPr>
          <w:p w14:paraId="78A06340" w14:textId="689C79E0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Hotfix</w:t>
            </w:r>
          </w:p>
        </w:tc>
        <w:tc>
          <w:tcPr>
            <w:tcW w:w="1250" w:type="pct"/>
          </w:tcPr>
          <w:p w14:paraId="3C0C872F" w14:textId="55FC7904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Hotfix-BIGIP-12.0.0.2.0.644-HF2</w:t>
            </w:r>
          </w:p>
        </w:tc>
        <w:tc>
          <w:tcPr>
            <w:tcW w:w="1250" w:type="pct"/>
          </w:tcPr>
          <w:p w14:paraId="47AAF682" w14:textId="51BB64D8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04/11/2016</w:t>
            </w:r>
          </w:p>
        </w:tc>
      </w:tr>
      <w:tr w:rsidR="00F8789A" w14:paraId="7A26A3B0" w14:textId="77777777" w:rsidTr="00F8789A">
        <w:tc>
          <w:tcPr>
            <w:tcW w:w="1250" w:type="pct"/>
          </w:tcPr>
          <w:p w14:paraId="47F513FB" w14:textId="1D189CDF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12.0.0.3</w:t>
            </w:r>
          </w:p>
        </w:tc>
        <w:tc>
          <w:tcPr>
            <w:tcW w:w="1250" w:type="pct"/>
          </w:tcPr>
          <w:p w14:paraId="200C4D04" w14:textId="5446C7CA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Hotfix</w:t>
            </w:r>
          </w:p>
        </w:tc>
        <w:tc>
          <w:tcPr>
            <w:tcW w:w="1250" w:type="pct"/>
          </w:tcPr>
          <w:p w14:paraId="12F35B36" w14:textId="3A6B73BD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Hotfix-BIGIP-12.0.0.3.0.654-HF3</w:t>
            </w:r>
          </w:p>
        </w:tc>
        <w:tc>
          <w:tcPr>
            <w:tcW w:w="1250" w:type="pct"/>
          </w:tcPr>
          <w:p w14:paraId="1CFEE868" w14:textId="4743EDF4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06/02/2016</w:t>
            </w:r>
          </w:p>
        </w:tc>
      </w:tr>
      <w:tr w:rsidR="00F8789A" w14:paraId="54DD3217" w14:textId="77777777" w:rsidTr="00F8789A">
        <w:tc>
          <w:tcPr>
            <w:tcW w:w="1250" w:type="pct"/>
          </w:tcPr>
          <w:p w14:paraId="376282D6" w14:textId="140C90BF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12.0.0.4</w:t>
            </w:r>
          </w:p>
        </w:tc>
        <w:tc>
          <w:tcPr>
            <w:tcW w:w="1250" w:type="pct"/>
          </w:tcPr>
          <w:p w14:paraId="594214CC" w14:textId="4119A077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Hotfix</w:t>
            </w:r>
          </w:p>
        </w:tc>
        <w:tc>
          <w:tcPr>
            <w:tcW w:w="1250" w:type="pct"/>
          </w:tcPr>
          <w:p w14:paraId="5724B3C5" w14:textId="0F2DCE19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Hotfix-BIGIP-12.0.0.4.0.674-HF4</w:t>
            </w:r>
          </w:p>
        </w:tc>
        <w:tc>
          <w:tcPr>
            <w:tcW w:w="1250" w:type="pct"/>
          </w:tcPr>
          <w:p w14:paraId="3611685B" w14:textId="6B4858E4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09/01/2016</w:t>
            </w:r>
          </w:p>
        </w:tc>
      </w:tr>
      <w:tr w:rsidR="00F8789A" w14:paraId="2ADE0C6B" w14:textId="77777777" w:rsidTr="00F8789A">
        <w:tc>
          <w:tcPr>
            <w:tcW w:w="1250" w:type="pct"/>
          </w:tcPr>
          <w:p w14:paraId="44D77DB0" w14:textId="77777777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1250" w:type="pct"/>
          </w:tcPr>
          <w:p w14:paraId="19FDA0E8" w14:textId="77777777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1250" w:type="pct"/>
          </w:tcPr>
          <w:p w14:paraId="3212A133" w14:textId="77777777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1250" w:type="pct"/>
          </w:tcPr>
          <w:p w14:paraId="0FBEEEDB" w14:textId="77777777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</w:p>
        </w:tc>
      </w:tr>
      <w:tr w:rsidR="00F8789A" w14:paraId="17029AA2" w14:textId="77777777" w:rsidTr="00F8789A">
        <w:tc>
          <w:tcPr>
            <w:tcW w:w="1250" w:type="pct"/>
          </w:tcPr>
          <w:p w14:paraId="238F3BF1" w14:textId="51870B6D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12.1.0</w:t>
            </w:r>
          </w:p>
        </w:tc>
        <w:tc>
          <w:tcPr>
            <w:tcW w:w="1250" w:type="pct"/>
          </w:tcPr>
          <w:p w14:paraId="48FB4293" w14:textId="44CE4451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Minor / LTS</w:t>
            </w:r>
          </w:p>
        </w:tc>
        <w:tc>
          <w:tcPr>
            <w:tcW w:w="1250" w:type="pct"/>
          </w:tcPr>
          <w:p w14:paraId="6A35D9D1" w14:textId="381FAA99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BIGIP-12.1.0.0.0.1434</w:t>
            </w:r>
          </w:p>
        </w:tc>
        <w:tc>
          <w:tcPr>
            <w:tcW w:w="1250" w:type="pct"/>
          </w:tcPr>
          <w:p w14:paraId="2EF20DA7" w14:textId="31E07AE3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05/18/2016</w:t>
            </w:r>
          </w:p>
        </w:tc>
      </w:tr>
      <w:tr w:rsidR="00F8789A" w14:paraId="29D975F4" w14:textId="77777777" w:rsidTr="00F8789A">
        <w:tc>
          <w:tcPr>
            <w:tcW w:w="1250" w:type="pct"/>
          </w:tcPr>
          <w:p w14:paraId="59F2FFF5" w14:textId="0BD71F00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12.1.0-HF1</w:t>
            </w:r>
          </w:p>
        </w:tc>
        <w:tc>
          <w:tcPr>
            <w:tcW w:w="1250" w:type="pct"/>
          </w:tcPr>
          <w:p w14:paraId="5A52424E" w14:textId="56CCEFE2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Hotfix</w:t>
            </w:r>
          </w:p>
        </w:tc>
        <w:tc>
          <w:tcPr>
            <w:tcW w:w="1250" w:type="pct"/>
          </w:tcPr>
          <w:p w14:paraId="20C67E2F" w14:textId="0F1B8360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Hotfix-BIGIP-12.1.0.1.0.1447-HF1</w:t>
            </w:r>
          </w:p>
        </w:tc>
        <w:tc>
          <w:tcPr>
            <w:tcW w:w="1250" w:type="pct"/>
          </w:tcPr>
          <w:p w14:paraId="79E38E5D" w14:textId="2D8BBE49" w:rsidR="00F8789A" w:rsidRDefault="00F8789A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06/21/2016</w:t>
            </w:r>
          </w:p>
        </w:tc>
      </w:tr>
    </w:tbl>
    <w:p w14:paraId="69762445" w14:textId="11FCBA24" w:rsidR="008C0789" w:rsidRDefault="008C0789" w:rsidP="008C0789">
      <w:pPr>
        <w:pStyle w:val="Body1"/>
        <w:rPr>
          <w:rFonts w:eastAsia="SimSun"/>
          <w:lang w:eastAsia="zh-CN"/>
        </w:rPr>
      </w:pPr>
    </w:p>
    <w:p w14:paraId="62A99B97" w14:textId="77777777" w:rsidR="0023607E" w:rsidRDefault="007C50DF" w:rsidP="008C0789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&lt;F5_t2&gt;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920"/>
        <w:gridCol w:w="1921"/>
        <w:gridCol w:w="1921"/>
        <w:gridCol w:w="1921"/>
        <w:gridCol w:w="1921"/>
      </w:tblGrid>
      <w:tr w:rsidR="0023607E" w14:paraId="59B23A4F" w14:textId="77777777" w:rsidTr="0023607E">
        <w:tc>
          <w:tcPr>
            <w:tcW w:w="1000" w:type="pct"/>
          </w:tcPr>
          <w:p w14:paraId="36577531" w14:textId="77777777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Major Release and Long-Term Stability</w:t>
            </w:r>
          </w:p>
          <w:p w14:paraId="1D2F1167" w14:textId="5437AAFF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Release versions</w:t>
            </w:r>
          </w:p>
        </w:tc>
        <w:tc>
          <w:tcPr>
            <w:tcW w:w="1000" w:type="pct"/>
          </w:tcPr>
          <w:p w14:paraId="31BB56B7" w14:textId="76A7DC70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First customer ship</w:t>
            </w:r>
          </w:p>
        </w:tc>
        <w:tc>
          <w:tcPr>
            <w:tcW w:w="1000" w:type="pct"/>
          </w:tcPr>
          <w:p w14:paraId="7AFA6A17" w14:textId="20C0B2CB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End of Software Development</w:t>
            </w:r>
          </w:p>
        </w:tc>
        <w:tc>
          <w:tcPr>
            <w:tcW w:w="1000" w:type="pct"/>
          </w:tcPr>
          <w:p w14:paraId="73C4FCB9" w14:textId="1B97E433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End of Technical Support</w:t>
            </w:r>
          </w:p>
        </w:tc>
        <w:tc>
          <w:tcPr>
            <w:tcW w:w="1000" w:type="pct"/>
          </w:tcPr>
          <w:p w14:paraId="67203586" w14:textId="0EB0CA60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Latest maintenance release</w:t>
            </w:r>
          </w:p>
        </w:tc>
      </w:tr>
      <w:tr w:rsidR="0023607E" w14:paraId="1C9AD2A1" w14:textId="77777777" w:rsidTr="0023607E">
        <w:tc>
          <w:tcPr>
            <w:tcW w:w="1000" w:type="pct"/>
          </w:tcPr>
          <w:p w14:paraId="2573C05E" w14:textId="2F5085B0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17.0.x</w:t>
            </w:r>
          </w:p>
        </w:tc>
        <w:tc>
          <w:tcPr>
            <w:tcW w:w="1000" w:type="pct"/>
          </w:tcPr>
          <w:p w14:paraId="64A79D8E" w14:textId="3F258F59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April 26, 2022</w:t>
            </w:r>
          </w:p>
        </w:tc>
        <w:tc>
          <w:tcPr>
            <w:tcW w:w="1000" w:type="pct"/>
          </w:tcPr>
          <w:p w14:paraId="0D542E66" w14:textId="1EF91E14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July 31, 2023</w:t>
            </w:r>
          </w:p>
        </w:tc>
        <w:tc>
          <w:tcPr>
            <w:tcW w:w="1000" w:type="pct"/>
          </w:tcPr>
          <w:p w14:paraId="7184C26A" w14:textId="5603A973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July 31, 2023</w:t>
            </w:r>
          </w:p>
        </w:tc>
        <w:tc>
          <w:tcPr>
            <w:tcW w:w="1000" w:type="pct"/>
          </w:tcPr>
          <w:p w14:paraId="0D2341AA" w14:textId="658885DB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23607E" w14:paraId="78CDE99B" w14:textId="77777777" w:rsidTr="0023607E">
        <w:tc>
          <w:tcPr>
            <w:tcW w:w="1000" w:type="pct"/>
          </w:tcPr>
          <w:p w14:paraId="7A8F22FB" w14:textId="4183FDAC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16.1.x</w:t>
            </w:r>
          </w:p>
        </w:tc>
        <w:tc>
          <w:tcPr>
            <w:tcW w:w="1000" w:type="pct"/>
          </w:tcPr>
          <w:p w14:paraId="603DF5BC" w14:textId="7FA78486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July 7, 2021</w:t>
            </w:r>
          </w:p>
        </w:tc>
        <w:tc>
          <w:tcPr>
            <w:tcW w:w="1000" w:type="pct"/>
          </w:tcPr>
          <w:p w14:paraId="4409258F" w14:textId="58940F1A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July 31, 2025</w:t>
            </w:r>
          </w:p>
        </w:tc>
        <w:tc>
          <w:tcPr>
            <w:tcW w:w="1000" w:type="pct"/>
          </w:tcPr>
          <w:p w14:paraId="2DF2A6E2" w14:textId="43142D30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July 31, 2025</w:t>
            </w:r>
          </w:p>
        </w:tc>
        <w:tc>
          <w:tcPr>
            <w:tcW w:w="1000" w:type="pct"/>
          </w:tcPr>
          <w:p w14:paraId="50F8EDF6" w14:textId="781674FC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16.1.3</w:t>
            </w:r>
          </w:p>
        </w:tc>
      </w:tr>
      <w:tr w:rsidR="0023607E" w14:paraId="1BBE9906" w14:textId="77777777" w:rsidTr="0023607E">
        <w:tc>
          <w:tcPr>
            <w:tcW w:w="1000" w:type="pct"/>
          </w:tcPr>
          <w:p w14:paraId="0E87C716" w14:textId="1092CCA1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15.1.x</w:t>
            </w:r>
          </w:p>
        </w:tc>
        <w:tc>
          <w:tcPr>
            <w:tcW w:w="1000" w:type="pct"/>
          </w:tcPr>
          <w:p w14:paraId="09ED6080" w14:textId="6AC0F14F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11, 2019</w:t>
            </w:r>
          </w:p>
        </w:tc>
        <w:tc>
          <w:tcPr>
            <w:tcW w:w="1000" w:type="pct"/>
          </w:tcPr>
          <w:p w14:paraId="729BC93E" w14:textId="06F66614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31, 2024</w:t>
            </w:r>
          </w:p>
        </w:tc>
        <w:tc>
          <w:tcPr>
            <w:tcW w:w="1000" w:type="pct"/>
          </w:tcPr>
          <w:p w14:paraId="5D8438F2" w14:textId="35B6C2D7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31, 2024</w:t>
            </w:r>
          </w:p>
        </w:tc>
        <w:tc>
          <w:tcPr>
            <w:tcW w:w="1000" w:type="pct"/>
          </w:tcPr>
          <w:p w14:paraId="34898BA2" w14:textId="3F5D8713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15.1.6</w:t>
            </w:r>
          </w:p>
        </w:tc>
      </w:tr>
      <w:tr w:rsidR="0023607E" w14:paraId="7BEEA2C8" w14:textId="77777777" w:rsidTr="0023607E">
        <w:tc>
          <w:tcPr>
            <w:tcW w:w="1000" w:type="pct"/>
          </w:tcPr>
          <w:p w14:paraId="7A01467B" w14:textId="0213BCFF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14.1.x</w:t>
            </w:r>
          </w:p>
        </w:tc>
        <w:tc>
          <w:tcPr>
            <w:tcW w:w="1000" w:type="pct"/>
          </w:tcPr>
          <w:p w14:paraId="1DF9CB94" w14:textId="4A4634FD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11, 2018</w:t>
            </w:r>
          </w:p>
        </w:tc>
        <w:tc>
          <w:tcPr>
            <w:tcW w:w="1000" w:type="pct"/>
          </w:tcPr>
          <w:p w14:paraId="1303C004" w14:textId="026BAA27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31, 2023</w:t>
            </w:r>
          </w:p>
        </w:tc>
        <w:tc>
          <w:tcPr>
            <w:tcW w:w="1000" w:type="pct"/>
          </w:tcPr>
          <w:p w14:paraId="11EA055D" w14:textId="776B5549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31, 2023</w:t>
            </w:r>
          </w:p>
        </w:tc>
        <w:tc>
          <w:tcPr>
            <w:tcW w:w="1000" w:type="pct"/>
          </w:tcPr>
          <w:p w14:paraId="59DC8532" w14:textId="6BB3B76C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14.1.5</w:t>
            </w:r>
          </w:p>
        </w:tc>
      </w:tr>
      <w:tr w:rsidR="0023607E" w14:paraId="67E0C3C3" w14:textId="77777777" w:rsidTr="0023607E">
        <w:tc>
          <w:tcPr>
            <w:tcW w:w="1000" w:type="pct"/>
          </w:tcPr>
          <w:p w14:paraId="0CE7C7C6" w14:textId="68909C59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13.1.x</w:t>
            </w:r>
          </w:p>
        </w:tc>
        <w:tc>
          <w:tcPr>
            <w:tcW w:w="1000" w:type="pct"/>
          </w:tcPr>
          <w:p w14:paraId="32E7A6CF" w14:textId="0ECAF4C0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19, 2017</w:t>
            </w:r>
          </w:p>
        </w:tc>
        <w:tc>
          <w:tcPr>
            <w:tcW w:w="1000" w:type="pct"/>
          </w:tcPr>
          <w:p w14:paraId="7BF72FA8" w14:textId="1B1C2B3D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31, 2022</w:t>
            </w:r>
          </w:p>
        </w:tc>
        <w:tc>
          <w:tcPr>
            <w:tcW w:w="1000" w:type="pct"/>
          </w:tcPr>
          <w:p w14:paraId="54EC45C7" w14:textId="22B3938F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31, 2023</w:t>
            </w:r>
          </w:p>
        </w:tc>
        <w:tc>
          <w:tcPr>
            <w:tcW w:w="1000" w:type="pct"/>
          </w:tcPr>
          <w:p w14:paraId="073DC5FA" w14:textId="5E30AAF7" w:rsidR="0023607E" w:rsidRDefault="0023607E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13.1.5</w:t>
            </w:r>
          </w:p>
        </w:tc>
      </w:tr>
    </w:tbl>
    <w:p w14:paraId="2E31D614" w14:textId="4D9EDDA3" w:rsidR="007C50DF" w:rsidRDefault="007C50DF" w:rsidP="008C0789">
      <w:pPr>
        <w:pStyle w:val="Body1"/>
        <w:rPr>
          <w:rFonts w:eastAsia="SimSun"/>
          <w:lang w:eastAsia="zh-CN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200"/>
        <w:gridCol w:w="3202"/>
        <w:gridCol w:w="3202"/>
      </w:tblGrid>
      <w:tr w:rsidR="00696246" w14:paraId="42464762" w14:textId="77777777" w:rsidTr="00696246">
        <w:tc>
          <w:tcPr>
            <w:tcW w:w="1666" w:type="pct"/>
          </w:tcPr>
          <w:p w14:paraId="02921880" w14:textId="7ABC340C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Software version or branch</w:t>
            </w:r>
          </w:p>
        </w:tc>
        <w:tc>
          <w:tcPr>
            <w:tcW w:w="1667" w:type="pct"/>
          </w:tcPr>
          <w:p w14:paraId="39C299D4" w14:textId="2125AB18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End of Software Development</w:t>
            </w:r>
          </w:p>
        </w:tc>
        <w:tc>
          <w:tcPr>
            <w:tcW w:w="1667" w:type="pct"/>
          </w:tcPr>
          <w:p w14:paraId="79941DC0" w14:textId="5F88B64F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End of Technical Support</w:t>
            </w:r>
          </w:p>
        </w:tc>
      </w:tr>
      <w:tr w:rsidR="00696246" w14:paraId="2722981D" w14:textId="77777777" w:rsidTr="00696246">
        <w:tc>
          <w:tcPr>
            <w:tcW w:w="1666" w:type="pct"/>
          </w:tcPr>
          <w:p w14:paraId="1D2D6587" w14:textId="1AC6DB5B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16.0.x</w:t>
            </w:r>
          </w:p>
        </w:tc>
        <w:tc>
          <w:tcPr>
            <w:tcW w:w="1667" w:type="pct"/>
          </w:tcPr>
          <w:p w14:paraId="719CA73C" w14:textId="59D9DFB0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October 7, 2021</w:t>
            </w:r>
          </w:p>
        </w:tc>
        <w:tc>
          <w:tcPr>
            <w:tcW w:w="1667" w:type="pct"/>
          </w:tcPr>
          <w:p w14:paraId="21C895AB" w14:textId="16675488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October 7, 2021</w:t>
            </w:r>
          </w:p>
        </w:tc>
      </w:tr>
      <w:tr w:rsidR="00696246" w14:paraId="6DD0B361" w14:textId="77777777" w:rsidTr="00696246">
        <w:tc>
          <w:tcPr>
            <w:tcW w:w="1666" w:type="pct"/>
          </w:tcPr>
          <w:p w14:paraId="753265F3" w14:textId="1522A6F9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15.0.x</w:t>
            </w:r>
          </w:p>
        </w:tc>
        <w:tc>
          <w:tcPr>
            <w:tcW w:w="1667" w:type="pct"/>
          </w:tcPr>
          <w:p w14:paraId="297E1E2E" w14:textId="6D6C4F75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August 23, 2020</w:t>
            </w:r>
          </w:p>
        </w:tc>
        <w:tc>
          <w:tcPr>
            <w:tcW w:w="1667" w:type="pct"/>
          </w:tcPr>
          <w:p w14:paraId="66588AC6" w14:textId="6F3133C3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August 23, 2020</w:t>
            </w:r>
          </w:p>
        </w:tc>
      </w:tr>
      <w:tr w:rsidR="00696246" w14:paraId="7FF9397B" w14:textId="77777777" w:rsidTr="00696246">
        <w:tc>
          <w:tcPr>
            <w:tcW w:w="1666" w:type="pct"/>
          </w:tcPr>
          <w:p w14:paraId="7A7E8E31" w14:textId="4D9BAE35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14.1.2.4</w:t>
            </w:r>
          </w:p>
        </w:tc>
        <w:tc>
          <w:tcPr>
            <w:tcW w:w="1667" w:type="pct"/>
          </w:tcPr>
          <w:p w14:paraId="6421D4AD" w14:textId="68771685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May 11, 2020</w:t>
            </w:r>
          </w:p>
        </w:tc>
        <w:tc>
          <w:tcPr>
            <w:tcW w:w="1667" w:type="pct"/>
          </w:tcPr>
          <w:p w14:paraId="00E8D9D4" w14:textId="3BA7E267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May 11, 2020</w:t>
            </w:r>
          </w:p>
        </w:tc>
      </w:tr>
      <w:tr w:rsidR="00696246" w14:paraId="02ABC21A" w14:textId="77777777" w:rsidTr="00696246">
        <w:tc>
          <w:tcPr>
            <w:tcW w:w="1666" w:type="pct"/>
          </w:tcPr>
          <w:p w14:paraId="171F2EFB" w14:textId="32A56D73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14.0.x</w:t>
            </w:r>
          </w:p>
        </w:tc>
        <w:tc>
          <w:tcPr>
            <w:tcW w:w="1667" w:type="pct"/>
          </w:tcPr>
          <w:p w14:paraId="225A059D" w14:textId="0F649B10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November 9, 2019</w:t>
            </w:r>
          </w:p>
        </w:tc>
        <w:tc>
          <w:tcPr>
            <w:tcW w:w="1667" w:type="pct"/>
          </w:tcPr>
          <w:p w14:paraId="729614E0" w14:textId="219D76D4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November 9, 2019</w:t>
            </w:r>
          </w:p>
        </w:tc>
      </w:tr>
      <w:tr w:rsidR="00696246" w14:paraId="19704517" w14:textId="77777777" w:rsidTr="00696246">
        <w:tc>
          <w:tcPr>
            <w:tcW w:w="1666" w:type="pct"/>
          </w:tcPr>
          <w:p w14:paraId="12420224" w14:textId="30E45777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13.0.x</w:t>
            </w:r>
          </w:p>
        </w:tc>
        <w:tc>
          <w:tcPr>
            <w:tcW w:w="1667" w:type="pct"/>
          </w:tcPr>
          <w:p w14:paraId="0958D662" w14:textId="42FC4FC4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May 22, 2018</w:t>
            </w:r>
          </w:p>
        </w:tc>
        <w:tc>
          <w:tcPr>
            <w:tcW w:w="1667" w:type="pct"/>
          </w:tcPr>
          <w:p w14:paraId="302513AB" w14:textId="648CDC61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May 22, 2019</w:t>
            </w:r>
          </w:p>
        </w:tc>
      </w:tr>
      <w:tr w:rsidR="00696246" w14:paraId="241D9346" w14:textId="77777777" w:rsidTr="00696246">
        <w:tc>
          <w:tcPr>
            <w:tcW w:w="1666" w:type="pct"/>
          </w:tcPr>
          <w:p w14:paraId="03173F27" w14:textId="0AEF6EB3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12.0.0</w:t>
            </w:r>
          </w:p>
        </w:tc>
        <w:tc>
          <w:tcPr>
            <w:tcW w:w="1667" w:type="pct"/>
          </w:tcPr>
          <w:p w14:paraId="2DDE6CB2" w14:textId="1E768D5D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2, 2016</w:t>
            </w:r>
          </w:p>
        </w:tc>
        <w:tc>
          <w:tcPr>
            <w:tcW w:w="1667" w:type="pct"/>
          </w:tcPr>
          <w:p w14:paraId="48FCC4FA" w14:textId="4519F570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December 2, 2017</w:t>
            </w:r>
          </w:p>
        </w:tc>
      </w:tr>
      <w:tr w:rsidR="00696246" w14:paraId="4AF1A8A0" w14:textId="77777777" w:rsidTr="00696246">
        <w:tc>
          <w:tcPr>
            <w:tcW w:w="1666" w:type="pct"/>
          </w:tcPr>
          <w:p w14:paraId="1DA79FDA" w14:textId="0FE99C90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12.1.x</w:t>
            </w:r>
          </w:p>
        </w:tc>
        <w:tc>
          <w:tcPr>
            <w:tcW w:w="1667" w:type="pct"/>
          </w:tcPr>
          <w:p w14:paraId="42AC233F" w14:textId="1027EFBF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May 18, 2021</w:t>
            </w:r>
          </w:p>
        </w:tc>
        <w:tc>
          <w:tcPr>
            <w:tcW w:w="1667" w:type="pct"/>
          </w:tcPr>
          <w:p w14:paraId="60D0F270" w14:textId="67252509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May 18, 2022</w:t>
            </w:r>
          </w:p>
        </w:tc>
      </w:tr>
      <w:tr w:rsidR="00696246" w14:paraId="310DD54A" w14:textId="77777777" w:rsidTr="00696246">
        <w:tc>
          <w:tcPr>
            <w:tcW w:w="1666" w:type="pct"/>
          </w:tcPr>
          <w:p w14:paraId="33DED838" w14:textId="170AC262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11.6.x</w:t>
            </w:r>
          </w:p>
        </w:tc>
        <w:tc>
          <w:tcPr>
            <w:tcW w:w="1667" w:type="pct"/>
          </w:tcPr>
          <w:p w14:paraId="0719AADF" w14:textId="12CFE399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May 10, 2021</w:t>
            </w:r>
          </w:p>
        </w:tc>
        <w:tc>
          <w:tcPr>
            <w:tcW w:w="1667" w:type="pct"/>
          </w:tcPr>
          <w:p w14:paraId="7EBCEE45" w14:textId="4C5B2EB0" w:rsidR="00696246" w:rsidRDefault="00696246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May 10, 2022</w:t>
            </w:r>
          </w:p>
        </w:tc>
      </w:tr>
    </w:tbl>
    <w:p w14:paraId="15242EE6" w14:textId="13EDDB92" w:rsidR="007C50DF" w:rsidRPr="0059096A" w:rsidRDefault="007C50DF" w:rsidP="008C0789">
      <w:pPr>
        <w:pStyle w:val="Body1"/>
        <w:rPr>
          <w:rFonts w:eastAsia="SimSun"/>
          <w:lang w:eastAsia="zh-CN"/>
        </w:rPr>
      </w:pPr>
    </w:p>
    <w:p w14:paraId="021BA95C" w14:textId="156FCFA7" w:rsidR="008C0789" w:rsidRPr="00362C27" w:rsidRDefault="00681CF2" w:rsidP="008C0789">
      <w:pPr>
        <w:pStyle w:val="Heading2"/>
        <w:numPr>
          <w:ilvl w:val="1"/>
          <w:numId w:val="19"/>
        </w:numPr>
        <w:tabs>
          <w:tab w:val="num" w:pos="1440"/>
        </w:tabs>
      </w:pPr>
      <w:proofErr w:type="spellStart"/>
      <w:r>
        <w:t>Fortiguard</w:t>
      </w:r>
      <w:proofErr w:type="spellEnd"/>
    </w:p>
    <w:p w14:paraId="64EC6FE0" w14:textId="77777777" w:rsidR="00E22459" w:rsidRPr="0059096A" w:rsidRDefault="007C50DF" w:rsidP="008C0789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proofErr w:type="spellStart"/>
      <w:r w:rsidR="00D063C5">
        <w:rPr>
          <w:rFonts w:eastAsia="SimSun"/>
          <w:lang w:eastAsia="zh-CN"/>
        </w:rPr>
        <w:t>F</w:t>
      </w:r>
      <w:r>
        <w:rPr>
          <w:rFonts w:eastAsia="SimSun"/>
          <w:lang w:eastAsia="zh-CN"/>
        </w:rPr>
        <w:t>ortiguard</w:t>
      </w:r>
      <w:proofErr w:type="spellEnd"/>
      <w:r>
        <w:rPr>
          <w:rFonts w:eastAsia="SimSun"/>
          <w:lang w:eastAsia="zh-CN"/>
        </w:rPr>
        <w:t>&gt;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E22459" w14:paraId="67290441" w14:textId="77777777" w:rsidTr="00E22459">
        <w:tc>
          <w:tcPr>
            <w:tcW w:w="1250" w:type="pct"/>
          </w:tcPr>
          <w:p w14:paraId="3A9C424B" w14:textId="295BE1B2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1250" w:type="pct"/>
          </w:tcPr>
          <w:p w14:paraId="17A80C5E" w14:textId="44EE3F4F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ReleaseDate</w:t>
            </w:r>
            <w:proofErr w:type="spellEnd"/>
          </w:p>
        </w:tc>
        <w:tc>
          <w:tcPr>
            <w:tcW w:w="1250" w:type="pct"/>
          </w:tcPr>
          <w:p w14:paraId="24EF32D0" w14:textId="7EB24A34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firstItemVersions</w:t>
            </w:r>
            <w:proofErr w:type="spellEnd"/>
          </w:p>
        </w:tc>
        <w:tc>
          <w:tcPr>
            <w:tcW w:w="1250" w:type="pct"/>
          </w:tcPr>
          <w:p w14:paraId="077D260A" w14:textId="18D5A9A6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fullDescription</w:t>
            </w:r>
            <w:proofErr w:type="spellEnd"/>
          </w:p>
        </w:tc>
      </w:tr>
      <w:tr w:rsidR="00E22459" w14:paraId="38F185FF" w14:textId="77777777" w:rsidTr="00E22459">
        <w:tc>
          <w:tcPr>
            <w:tcW w:w="1250" w:type="pct"/>
          </w:tcPr>
          <w:p w14:paraId="2B951B6A" w14:textId="57DA096A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FortiADC</w:t>
            </w:r>
            <w:proofErr w:type="spellEnd"/>
            <w:r>
              <w:rPr>
                <w:rFonts w:eastAsia="SimSun"/>
                <w:lang w:eastAsia="zh-CN"/>
              </w:rPr>
              <w:t xml:space="preserve"> -- Read-Only user able to modify system files</w:t>
            </w:r>
          </w:p>
        </w:tc>
        <w:tc>
          <w:tcPr>
            <w:tcW w:w="1250" w:type="pct"/>
          </w:tcPr>
          <w:p w14:paraId="12497745" w14:textId="62A8059E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Sep 06, 2022</w:t>
            </w:r>
          </w:p>
        </w:tc>
        <w:tc>
          <w:tcPr>
            <w:tcW w:w="1250" w:type="pct"/>
          </w:tcPr>
          <w:p w14:paraId="277149AA" w14:textId="62EC5DA1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6.3.0</w:t>
            </w:r>
          </w:p>
        </w:tc>
        <w:tc>
          <w:tcPr>
            <w:tcW w:w="1250" w:type="pct"/>
          </w:tcPr>
          <w:p w14:paraId="4023D00E" w14:textId="20D0E486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FortiDDoS</w:t>
            </w:r>
            <w:proofErr w:type="spellEnd"/>
            <w:r>
              <w:rPr>
                <w:rFonts w:eastAsia="SimSun"/>
                <w:lang w:eastAsia="zh-CN"/>
              </w:rPr>
              <w:t xml:space="preserve">-F 6.3.0 </w:t>
            </w:r>
            <w:proofErr w:type="spellStart"/>
            <w:r>
              <w:rPr>
                <w:rFonts w:eastAsia="SimSun"/>
                <w:lang w:eastAsia="zh-CN"/>
              </w:rPr>
              <w:t>FortiADC</w:t>
            </w:r>
            <w:proofErr w:type="spellEnd"/>
            <w:r>
              <w:rPr>
                <w:rFonts w:eastAsia="SimSun"/>
                <w:lang w:eastAsia="zh-CN"/>
              </w:rPr>
              <w:t xml:space="preserve"> 6.2.1, 6.2.0, 6.1.5, 6.1.4, 6.1.3, 6.1.2, 6.1.1, 6.1.0, 6.0.4, 6.0.3, 6.0.2, 6.0.1, 6.0.0, 5.4.5, 5.4.4, 5.4.3, 5.4.2, 5.4.1, 5.4.0, 5.3.7, 5.3.6, 5.3.5, 5.3.4, 5.3.3, 5.3.2, 5.3.1, 5.3.0</w:t>
            </w:r>
          </w:p>
        </w:tc>
      </w:tr>
      <w:tr w:rsidR="00E22459" w14:paraId="338EED94" w14:textId="77777777" w:rsidTr="00E22459">
        <w:tc>
          <w:tcPr>
            <w:tcW w:w="1250" w:type="pct"/>
          </w:tcPr>
          <w:p w14:paraId="24AE6A78" w14:textId="08DBA5E6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FortiAP</w:t>
            </w:r>
            <w:proofErr w:type="spellEnd"/>
            <w:r>
              <w:rPr>
                <w:rFonts w:eastAsia="SimSun"/>
                <w:lang w:eastAsia="zh-CN"/>
              </w:rPr>
              <w:t xml:space="preserve"> &amp; </w:t>
            </w:r>
            <w:proofErr w:type="spellStart"/>
            <w:r>
              <w:rPr>
                <w:rFonts w:eastAsia="SimSun"/>
                <w:lang w:eastAsia="zh-CN"/>
              </w:rPr>
              <w:t>FortiAP</w:t>
            </w:r>
            <w:proofErr w:type="spellEnd"/>
            <w:r>
              <w:rPr>
                <w:rFonts w:eastAsia="SimSun"/>
                <w:lang w:eastAsia="zh-CN"/>
              </w:rPr>
              <w:t xml:space="preserve">-S &amp; FortiAP-W2 &amp; </w:t>
            </w:r>
            <w:proofErr w:type="spellStart"/>
            <w:r>
              <w:rPr>
                <w:rFonts w:eastAsia="SimSun"/>
                <w:lang w:eastAsia="zh-CN"/>
              </w:rPr>
              <w:t>FortiAP</w:t>
            </w:r>
            <w:proofErr w:type="spellEnd"/>
            <w:r>
              <w:rPr>
                <w:rFonts w:eastAsia="SimSun"/>
                <w:lang w:eastAsia="zh-CN"/>
              </w:rPr>
              <w:t>-U - Command injection in CLI</w:t>
            </w:r>
          </w:p>
        </w:tc>
        <w:tc>
          <w:tcPr>
            <w:tcW w:w="1250" w:type="pct"/>
          </w:tcPr>
          <w:p w14:paraId="52374779" w14:textId="6D782B63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Sep 06, 2022</w:t>
            </w:r>
          </w:p>
        </w:tc>
        <w:tc>
          <w:tcPr>
            <w:tcW w:w="1250" w:type="pct"/>
          </w:tcPr>
          <w:p w14:paraId="2DBDCA8B" w14:textId="36257611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7.2.0, 7.0.3, 7.0.1, 7.0.0, 6.4.7, 6.4.6, 6.4.5, 6.4.4, 6.4.3, 6.4.2, 6.4.1, 6.4.0, 6.2.6, 6.2.5, 6.2.4, 6.2.3, 6.2.2, 6.2.1, 6.2.0, 6.0.6, 6.0.5, 6.0.4, 6.0.3, 6.0.2, 6.0.1, 6.0.0</w:t>
            </w:r>
          </w:p>
        </w:tc>
        <w:tc>
          <w:tcPr>
            <w:tcW w:w="1250" w:type="pct"/>
          </w:tcPr>
          <w:p w14:paraId="65100B50" w14:textId="54BD49C3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FortiAP-W2 7.2.0, 7.0.3, 7.0.1, 7.0.0, 6.4.7, 6.4.6, 6.4.5, 6.4.4, 6.4.3, 6.4.2, 6.4.1, 6.4.0, 6.2.6, 6.2.5, 6.2.4, 6.2.3, 6.2.2, 6.2.1, 6.2.0, 6.0.6, 6.0.5, 6.0.4, 6.0.3, 6.0.2, 6.0.1, 6.0.0 </w:t>
            </w:r>
            <w:proofErr w:type="spellStart"/>
            <w:r>
              <w:rPr>
                <w:rFonts w:eastAsia="SimSun"/>
                <w:lang w:eastAsia="zh-CN"/>
              </w:rPr>
              <w:t>FortiAP</w:t>
            </w:r>
            <w:proofErr w:type="spellEnd"/>
            <w:r>
              <w:rPr>
                <w:rFonts w:eastAsia="SimSun"/>
                <w:lang w:eastAsia="zh-CN"/>
              </w:rPr>
              <w:t xml:space="preserve">-U </w:t>
            </w:r>
            <w:r>
              <w:rPr>
                <w:rFonts w:eastAsia="SimSun"/>
                <w:lang w:eastAsia="zh-CN"/>
              </w:rPr>
              <w:lastRenderedPageBreak/>
              <w:t xml:space="preserve">6.2.3, 6.2.2, 6.2.1, 6.2.0, 6.0.4, 6.0.3, 6.0.2, 6.0.1, 6.0.0, 5.4.6, 5.4.5, 5.4.4, 5.4.3, 5.4.0 </w:t>
            </w:r>
            <w:proofErr w:type="spellStart"/>
            <w:r>
              <w:rPr>
                <w:rFonts w:eastAsia="SimSun"/>
                <w:lang w:eastAsia="zh-CN"/>
              </w:rPr>
              <w:t>FortiAP</w:t>
            </w:r>
            <w:proofErr w:type="spellEnd"/>
            <w:r>
              <w:rPr>
                <w:rFonts w:eastAsia="SimSun"/>
                <w:lang w:eastAsia="zh-CN"/>
              </w:rPr>
              <w:t xml:space="preserve"> 7.2.0, 7.0.3, 7.0.2, 7.0.1, 7.0.0, 6.4.7, 6.4.6, 6.4.5, 6.4.4, 6.4.3, 6.0.6, 6.0.5, 6.0.4, 6.0.3, 6.0.2, 6.0.1, 6.0.0 </w:t>
            </w:r>
            <w:proofErr w:type="spellStart"/>
            <w:r>
              <w:rPr>
                <w:rFonts w:eastAsia="SimSun"/>
                <w:lang w:eastAsia="zh-CN"/>
              </w:rPr>
              <w:t>FortiAP</w:t>
            </w:r>
            <w:proofErr w:type="spellEnd"/>
            <w:r>
              <w:rPr>
                <w:rFonts w:eastAsia="SimSun"/>
                <w:lang w:eastAsia="zh-CN"/>
              </w:rPr>
              <w:t>-S 6.4.7, 6.4.6, 6.4.5, 6.4.4, 6.4.3, 6.4.2, 6.4.1, 6.4.0, 6.2.6, 6.2.5, 6.2.4, 6.2.3, 6.2.2, 6.2.1, 6.2.0, 6.0.6, 6.0.5, 6.0.4, 6.0.3, 6.0.2, 6.0.1, 6.0.0</w:t>
            </w:r>
          </w:p>
        </w:tc>
      </w:tr>
      <w:tr w:rsidR="00E22459" w14:paraId="65EA364B" w14:textId="77777777" w:rsidTr="00E22459">
        <w:tc>
          <w:tcPr>
            <w:tcW w:w="1250" w:type="pct"/>
          </w:tcPr>
          <w:p w14:paraId="0D3D27BA" w14:textId="7CC3AC81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lastRenderedPageBreak/>
              <w:t>FortiMail</w:t>
            </w:r>
            <w:proofErr w:type="spellEnd"/>
            <w:r>
              <w:rPr>
                <w:rFonts w:eastAsia="SimSun"/>
                <w:lang w:eastAsia="zh-CN"/>
              </w:rPr>
              <w:t xml:space="preserve"> - Cross-site scripting (XSS) in Webmail</w:t>
            </w:r>
          </w:p>
        </w:tc>
        <w:tc>
          <w:tcPr>
            <w:tcW w:w="1250" w:type="pct"/>
          </w:tcPr>
          <w:p w14:paraId="7E29BFB1" w14:textId="79BDDBED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Sep 06, 2022</w:t>
            </w:r>
          </w:p>
        </w:tc>
        <w:tc>
          <w:tcPr>
            <w:tcW w:w="1250" w:type="pct"/>
          </w:tcPr>
          <w:p w14:paraId="22ABE130" w14:textId="03AB1819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7.0.3, 7.0.2, 7.0.1, 7.0.0, 6.4.7, 6.4.6, 6.4.5, 6.4.4, 6.4.3, 6.4.2, 6.4.1, 6.4.0, 6.2.8, 6.2.7, 6.2.6, 6.2.5, 6.2.4, 6.2.3, 6.2.2, 6.2.1, 6.2.0, 6.0.9, 6.0.8, 6.0.7, 6.0.6, 6.0.5, 6.0.4, 6.0.3, 6.0.2, 6.0.12, 6.0.11, 6.0.10, 6.0.1, 6.0.0</w:t>
            </w:r>
          </w:p>
        </w:tc>
        <w:tc>
          <w:tcPr>
            <w:tcW w:w="1250" w:type="pct"/>
          </w:tcPr>
          <w:p w14:paraId="36EAB9E4" w14:textId="55C83A71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FortiMail</w:t>
            </w:r>
            <w:proofErr w:type="spellEnd"/>
            <w:r>
              <w:rPr>
                <w:rFonts w:eastAsia="SimSun"/>
                <w:lang w:eastAsia="zh-CN"/>
              </w:rPr>
              <w:t xml:space="preserve"> 7.0.3, 7.0.2, 7.0.1, 7.0.0, 6.4.7, 6.4.6, 6.4.5, 6.4.4, 6.4.3, 6.4.2, 6.4.1, 6.4.0, 6.2.8, 6.2.7, 6.2.6, 6.2.5, 6.2.4, 6.2.3, 6.2.2, 6.2.1, 6.2.0, 6.0.9, 6.0.8, 6.0.7, 6.0.6, 6.0.5, 6.0.4, 6.0.3, 6.0.2, 6.0.12, 6.0.11, 6.0.10, 6.0.1, 6.0.0</w:t>
            </w:r>
          </w:p>
        </w:tc>
      </w:tr>
      <w:tr w:rsidR="00E22459" w14:paraId="1CCD2987" w14:textId="77777777" w:rsidTr="00E22459">
        <w:tc>
          <w:tcPr>
            <w:tcW w:w="1250" w:type="pct"/>
          </w:tcPr>
          <w:p w14:paraId="6531CC9C" w14:textId="7D76E633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FortiManager</w:t>
            </w:r>
            <w:proofErr w:type="spellEnd"/>
            <w:r>
              <w:rPr>
                <w:rFonts w:eastAsia="SimSun"/>
                <w:lang w:eastAsia="zh-CN"/>
              </w:rPr>
              <w:t xml:space="preserve"> &amp; </w:t>
            </w:r>
            <w:proofErr w:type="spellStart"/>
            <w:r>
              <w:rPr>
                <w:rFonts w:eastAsia="SimSun"/>
                <w:lang w:eastAsia="zh-CN"/>
              </w:rPr>
              <w:t>FortiAnalyzer</w:t>
            </w:r>
            <w:proofErr w:type="spellEnd"/>
            <w:r>
              <w:rPr>
                <w:rFonts w:eastAsia="SimSun"/>
                <w:lang w:eastAsia="zh-CN"/>
              </w:rPr>
              <w:t xml:space="preserve"> - Inter ADOM information leakage</w:t>
            </w:r>
          </w:p>
        </w:tc>
        <w:tc>
          <w:tcPr>
            <w:tcW w:w="1250" w:type="pct"/>
          </w:tcPr>
          <w:p w14:paraId="4283760E" w14:textId="556A3AF9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Sep 06, 2022</w:t>
            </w:r>
          </w:p>
        </w:tc>
        <w:tc>
          <w:tcPr>
            <w:tcW w:w="1250" w:type="pct"/>
          </w:tcPr>
          <w:p w14:paraId="4854DAD1" w14:textId="67653374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7.2.0, 7.0.3, 7.0.2, 7.0.1, 7.0.0, 6.4.8, 6.4.7, 6.4.6, 6.4.5, 6.4.4, 6.4.3, 6.4.2, 6.4.1, 6.4.0, 6.2.9, 6.2.8, 6.2.7, 6.2.6, 6.2.5, 6.2.4, 6.2.3, 6.2.2, 6.2.1, 6.2.0, 6.0.9, 6.0.8, 6.0.7, 6.0.6, 6.0.5, 6.0.4, 6.0.3, 6.0.2, 6.0.11, 6.0.10, 6.0.1, 6.0.0</w:t>
            </w:r>
          </w:p>
        </w:tc>
        <w:tc>
          <w:tcPr>
            <w:tcW w:w="1250" w:type="pct"/>
          </w:tcPr>
          <w:p w14:paraId="7A5B54B2" w14:textId="2FB9D129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FortiManager</w:t>
            </w:r>
            <w:proofErr w:type="spellEnd"/>
            <w:r>
              <w:rPr>
                <w:rFonts w:eastAsia="SimSun"/>
                <w:lang w:eastAsia="zh-CN"/>
              </w:rPr>
              <w:t xml:space="preserve"> 7.2.0, 7.0.3, 7.0.2, 7.0.1, 7.0.0, 6.4.8, 6.4.7, 6.4.6, 6.4.5, 6.4.4, 6.4.3, 6.4.2, 6.4.1, 6.4.0, 6.2.9, 6.2.8, 6.2.7, 6.2.6, 6.2.5, 6.2.4, 6.2.3, 6.2.2, 6.2.1, 6.2.0, 6.0.9, 6.0.8, 6.0.7, 6.0.6, 6.0.5, 6.0.4, 6.0.3, 6.0.2, 6.0.11, 6.0.10, 6.0.1, 6.0.0 </w:t>
            </w:r>
            <w:proofErr w:type="spellStart"/>
            <w:r>
              <w:rPr>
                <w:rFonts w:eastAsia="SimSun"/>
                <w:lang w:eastAsia="zh-CN"/>
              </w:rPr>
              <w:t>FortiAnalyzer</w:t>
            </w:r>
            <w:proofErr w:type="spellEnd"/>
            <w:r>
              <w:rPr>
                <w:rFonts w:eastAsia="SimSun"/>
                <w:lang w:eastAsia="zh-CN"/>
              </w:rPr>
              <w:t xml:space="preserve"> 7.2.0, 7.0.3, 7.0.2, 7.0.1, 7.0.0, 6.4.8, 6.4.7, 6.4.6, 6.4.5, 6.4.4, 6.4.3, 6.4.2, 6.4.1, </w:t>
            </w:r>
            <w:r>
              <w:rPr>
                <w:rFonts w:eastAsia="SimSun"/>
                <w:lang w:eastAsia="zh-CN"/>
              </w:rPr>
              <w:lastRenderedPageBreak/>
              <w:t>6.4.0, 6.2.9, 6.2.8, 6.2.7, 6.2.6, 6.2.5, 6.2.4, 6.2.3, 6.2.2, 6.2.1, 6.2.0, 6.0.9, 6.0.8, 6.0.7, 6.0.6, 6.0.5, 6.0.4, 6.0.3, 6.0.2, 6.0.11, 6.0.10, 6.0.1, 6.0.0</w:t>
            </w:r>
          </w:p>
        </w:tc>
      </w:tr>
      <w:tr w:rsidR="00E22459" w14:paraId="1B947512" w14:textId="77777777" w:rsidTr="00E22459">
        <w:tc>
          <w:tcPr>
            <w:tcW w:w="1250" w:type="pct"/>
          </w:tcPr>
          <w:p w14:paraId="05BED313" w14:textId="0699D735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lastRenderedPageBreak/>
              <w:t>FortiOS</w:t>
            </w:r>
            <w:proofErr w:type="spellEnd"/>
            <w:r>
              <w:rPr>
                <w:rFonts w:eastAsia="SimSun"/>
                <w:lang w:eastAsia="zh-CN"/>
              </w:rPr>
              <w:t xml:space="preserve"> - Flaws over </w:t>
            </w:r>
            <w:proofErr w:type="spellStart"/>
            <w:r>
              <w:rPr>
                <w:rFonts w:eastAsia="SimSun"/>
                <w:lang w:eastAsia="zh-CN"/>
              </w:rPr>
              <w:t>krb</w:t>
            </w:r>
            <w:proofErr w:type="spellEnd"/>
            <w:r>
              <w:rPr>
                <w:rFonts w:eastAsia="SimSun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lang w:eastAsia="zh-CN"/>
              </w:rPr>
              <w:t>keytab</w:t>
            </w:r>
            <w:proofErr w:type="spellEnd"/>
            <w:r>
              <w:rPr>
                <w:rFonts w:eastAsia="SimSun"/>
                <w:lang w:eastAsia="zh-CN"/>
              </w:rPr>
              <w:t xml:space="preserve"> encryption scheme</w:t>
            </w:r>
          </w:p>
        </w:tc>
        <w:tc>
          <w:tcPr>
            <w:tcW w:w="1250" w:type="pct"/>
          </w:tcPr>
          <w:p w14:paraId="04B427C5" w14:textId="56E1C067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Sep 06, 2022</w:t>
            </w:r>
          </w:p>
        </w:tc>
        <w:tc>
          <w:tcPr>
            <w:tcW w:w="1250" w:type="pct"/>
          </w:tcPr>
          <w:p w14:paraId="0E6655F5" w14:textId="4B9FDEB7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7.2.0, 7.0.5, 7.0.4, 7.0.3, 7.0.2, 7.0.1, 7.0.0, 6.4.9, 6.4.8, 6.4.7, 6.4.6, 6.4.5, 6.4.4, 6.4.3, 6.4.2, 6.4.1, 6.4.0, 6.2.9, 6.2.8, 6.2.7, 6.2.6, 6.2.5, 6.2.4, 6.2.3, 6.2.2, 6.2.11, 6.2.10, 6.2.1, 6.2.0, 6.0.9, 6.0.8, 6.0.7, 6.0.6, 6.0.5, 6.0.4, 6.0.3, 6.0.2, 6.0.14, 6.0.13, 6.0.12, 6.0.11, 6.0.10, 6.0.1, 6.0.0</w:t>
            </w:r>
          </w:p>
        </w:tc>
        <w:tc>
          <w:tcPr>
            <w:tcW w:w="1250" w:type="pct"/>
          </w:tcPr>
          <w:p w14:paraId="06FC63FC" w14:textId="7B4DA5AF" w:rsidR="00E22459" w:rsidRDefault="00E22459" w:rsidP="008C0789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FortiOS</w:t>
            </w:r>
            <w:proofErr w:type="spellEnd"/>
            <w:r>
              <w:rPr>
                <w:rFonts w:eastAsia="SimSun"/>
                <w:lang w:eastAsia="zh-CN"/>
              </w:rPr>
              <w:t xml:space="preserve"> 7.2.0, 7.0.5, 7.0.4, 7.0.3, 7.0.2, 7.0.1, 7.0.0, 6.4.9, 6.4.8, 6.4.7, 6.4.6, 6.4.5, 6.4.4, 6.4.3, 6.4.2, 6.4.1, 6.4.0, 6.2.9, 6.2.8, 6.2.7, 6.2.6, 6.2.5, 6.2.4, 6.2.3, 6.2.2, 6.2.11, 6.2.10, 6.2.1, 6.2.0, 6.0.9, 6.0.8, 6.0.7, 6.0.6, 6.0.5, 6.0.4, 6.0.3, 6.0.2, 6.0.14, 6.0.13, 6.0.12, 6.0.11, 6.0.10, 6.0.1, 6.0.0</w:t>
            </w:r>
          </w:p>
        </w:tc>
      </w:tr>
    </w:tbl>
    <w:p w14:paraId="7A3CD8E7" w14:textId="71F1D104" w:rsidR="008C0789" w:rsidRPr="0059096A" w:rsidRDefault="008C0789" w:rsidP="008C0789">
      <w:pPr>
        <w:pStyle w:val="Body1"/>
        <w:rPr>
          <w:rFonts w:eastAsia="SimSun"/>
          <w:lang w:eastAsia="zh-CN"/>
        </w:rPr>
      </w:pPr>
    </w:p>
    <w:p w14:paraId="0F1F28F3" w14:textId="4AF45EC6" w:rsidR="008C0789" w:rsidRDefault="003914D6" w:rsidP="008C0789">
      <w:pPr>
        <w:pStyle w:val="Heading2"/>
        <w:numPr>
          <w:ilvl w:val="1"/>
          <w:numId w:val="20"/>
        </w:numPr>
        <w:tabs>
          <w:tab w:val="num" w:pos="1440"/>
        </w:tabs>
      </w:pPr>
      <w:r>
        <w:t>CISCO</w:t>
      </w:r>
    </w:p>
    <w:p w14:paraId="46D925D5" w14:textId="5E214188" w:rsidR="006856AB" w:rsidRDefault="006856AB" w:rsidP="007C50DF">
      <w:r>
        <w:t>N-1 Check Failed, currently version 15.4.3M10,</w:t>
      </w:r>
      <w:r w:rsidR="009E767A">
        <w:t xml:space="preserve"> </w:t>
      </w:r>
      <w:r>
        <w:t>is far below the latest version</w:t>
      </w:r>
    </w:p>
    <w:p w14:paraId="342B1410" w14:textId="77777777" w:rsidR="006856AB" w:rsidRDefault="006856AB" w:rsidP="007C50DF"/>
    <w:p w14:paraId="2FBD5B94" w14:textId="138D3C11" w:rsidR="00AF225A" w:rsidRPr="007C50DF" w:rsidRDefault="00AF225A" w:rsidP="007C50D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920"/>
        <w:gridCol w:w="1921"/>
        <w:gridCol w:w="1921"/>
        <w:gridCol w:w="1921"/>
        <w:gridCol w:w="1921"/>
      </w:tblGrid>
      <w:tr w:rsidR="00AF225A" w14:paraId="1DB1A3D7" w14:textId="77777777" w:rsidTr="00AF225A">
        <w:tc>
          <w:tcPr>
            <w:tcW w:w="1000" w:type="pct"/>
          </w:tcPr>
          <w:p w14:paraId="37A16282" w14:textId="1810B146" w:rsidR="00AF225A" w:rsidRDefault="00AF225A" w:rsidP="007C50DF">
            <w:r>
              <w:t>Stream</w:t>
            </w:r>
          </w:p>
        </w:tc>
        <w:tc>
          <w:tcPr>
            <w:tcW w:w="1000" w:type="pct"/>
          </w:tcPr>
          <w:p w14:paraId="454CEEEA" w14:textId="054122BE" w:rsidR="00AF225A" w:rsidRDefault="00AF225A" w:rsidP="007C50DF">
            <w:r>
              <w:t>Currently Installed Version</w:t>
            </w:r>
          </w:p>
        </w:tc>
        <w:tc>
          <w:tcPr>
            <w:tcW w:w="1000" w:type="pct"/>
          </w:tcPr>
          <w:p w14:paraId="3376711B" w14:textId="2EDE7D22" w:rsidR="00AF225A" w:rsidRDefault="00AF225A" w:rsidP="007C50DF">
            <w:r>
              <w:t>Suggested version</w:t>
            </w:r>
          </w:p>
        </w:tc>
        <w:tc>
          <w:tcPr>
            <w:tcW w:w="1000" w:type="pct"/>
          </w:tcPr>
          <w:p w14:paraId="61DDFA70" w14:textId="28735E57" w:rsidR="00AF225A" w:rsidRDefault="00AF225A" w:rsidP="007C50DF">
            <w:r>
              <w:t>Latest Version</w:t>
            </w:r>
          </w:p>
        </w:tc>
        <w:tc>
          <w:tcPr>
            <w:tcW w:w="1000" w:type="pct"/>
          </w:tcPr>
          <w:p w14:paraId="1BDD8E87" w14:textId="6CF6F30A" w:rsidR="00AF225A" w:rsidRDefault="00AF225A" w:rsidP="007C50DF">
            <w:r>
              <w:t>Release Date</w:t>
            </w:r>
          </w:p>
        </w:tc>
      </w:tr>
      <w:tr w:rsidR="00AF225A" w14:paraId="1AD2A9AC" w14:textId="77777777" w:rsidTr="00AF225A">
        <w:tc>
          <w:tcPr>
            <w:tcW w:w="1000" w:type="pct"/>
          </w:tcPr>
          <w:p w14:paraId="42E73DEE" w14:textId="77777777" w:rsidR="00AF225A" w:rsidRDefault="00AF225A" w:rsidP="007C50DF"/>
        </w:tc>
        <w:tc>
          <w:tcPr>
            <w:tcW w:w="1000" w:type="pct"/>
          </w:tcPr>
          <w:p w14:paraId="3C3FB099" w14:textId="77777777" w:rsidR="00AF225A" w:rsidRDefault="00AF225A" w:rsidP="007C50DF"/>
        </w:tc>
        <w:tc>
          <w:tcPr>
            <w:tcW w:w="1000" w:type="pct"/>
          </w:tcPr>
          <w:p w14:paraId="7266AEF4" w14:textId="58D6B2C1" w:rsidR="00AF225A" w:rsidRDefault="00AF225A" w:rsidP="007C50DF">
            <w:r>
              <w:t>text</w:t>
            </w:r>
          </w:p>
        </w:tc>
        <w:tc>
          <w:tcPr>
            <w:tcW w:w="1000" w:type="pct"/>
          </w:tcPr>
          <w:p w14:paraId="6852AA85" w14:textId="77777777" w:rsidR="00AF225A" w:rsidRDefault="00AF225A" w:rsidP="007C50DF"/>
        </w:tc>
        <w:tc>
          <w:tcPr>
            <w:tcW w:w="1000" w:type="pct"/>
          </w:tcPr>
          <w:p w14:paraId="46648F1A" w14:textId="77777777" w:rsidR="00AF225A" w:rsidRDefault="00AF225A" w:rsidP="007C50DF"/>
        </w:tc>
      </w:tr>
      <w:tr w:rsidR="00AF225A" w14:paraId="7CDC6F9C" w14:textId="77777777" w:rsidTr="00AF225A">
        <w:tc>
          <w:tcPr>
            <w:tcW w:w="1000" w:type="pct"/>
          </w:tcPr>
          <w:p w14:paraId="1EC3DB11" w14:textId="77777777" w:rsidR="00AF225A" w:rsidRDefault="00AF225A" w:rsidP="007C50DF"/>
        </w:tc>
        <w:tc>
          <w:tcPr>
            <w:tcW w:w="1000" w:type="pct"/>
          </w:tcPr>
          <w:p w14:paraId="5AB7DBC3" w14:textId="77777777" w:rsidR="00AF225A" w:rsidRDefault="00AF225A" w:rsidP="007C50DF"/>
        </w:tc>
        <w:tc>
          <w:tcPr>
            <w:tcW w:w="1000" w:type="pct"/>
          </w:tcPr>
          <w:p w14:paraId="5A76B7B5" w14:textId="3F947426" w:rsidR="00AF225A" w:rsidRDefault="00AF225A" w:rsidP="007C50DF">
            <w:r>
              <w:t>15.7.3M8(MD)</w:t>
            </w:r>
          </w:p>
        </w:tc>
        <w:tc>
          <w:tcPr>
            <w:tcW w:w="1000" w:type="pct"/>
          </w:tcPr>
          <w:p w14:paraId="17727BDD" w14:textId="3D38AE12" w:rsidR="00AF225A" w:rsidRDefault="00AF225A" w:rsidP="007C50DF">
            <w:r>
              <w:t>15.7.3M8(MD)</w:t>
            </w:r>
          </w:p>
        </w:tc>
        <w:tc>
          <w:tcPr>
            <w:tcW w:w="1000" w:type="pct"/>
          </w:tcPr>
          <w:p w14:paraId="1E069059" w14:textId="427AC154" w:rsidR="00AF225A" w:rsidRDefault="00AF225A" w:rsidP="007C50DF">
            <w:r>
              <w:t>09-Mar-2021</w:t>
            </w:r>
          </w:p>
        </w:tc>
      </w:tr>
      <w:tr w:rsidR="00AF225A" w14:paraId="721241C6" w14:textId="77777777" w:rsidTr="00AF225A">
        <w:tc>
          <w:tcPr>
            <w:tcW w:w="1000" w:type="pct"/>
          </w:tcPr>
          <w:p w14:paraId="2FB2A63D" w14:textId="77777777" w:rsidR="00AF225A" w:rsidRDefault="00AF225A" w:rsidP="007C50DF"/>
        </w:tc>
        <w:tc>
          <w:tcPr>
            <w:tcW w:w="1000" w:type="pct"/>
          </w:tcPr>
          <w:p w14:paraId="73A041A8" w14:textId="77777777" w:rsidR="00AF225A" w:rsidRDefault="00AF225A" w:rsidP="007C50DF"/>
        </w:tc>
        <w:tc>
          <w:tcPr>
            <w:tcW w:w="1000" w:type="pct"/>
          </w:tcPr>
          <w:p w14:paraId="6603BF84" w14:textId="7A5796B8" w:rsidR="00AF225A" w:rsidRDefault="00AF225A" w:rsidP="007C50DF">
            <w:r>
              <w:t>15.6.3M9(MD)</w:t>
            </w:r>
          </w:p>
        </w:tc>
        <w:tc>
          <w:tcPr>
            <w:tcW w:w="1000" w:type="pct"/>
          </w:tcPr>
          <w:p w14:paraId="38D723F7" w14:textId="0D3DFD91" w:rsidR="00AF225A" w:rsidRDefault="00AF225A" w:rsidP="007C50DF">
            <w:r>
              <w:t>15.6.3M9(MD)</w:t>
            </w:r>
          </w:p>
        </w:tc>
        <w:tc>
          <w:tcPr>
            <w:tcW w:w="1000" w:type="pct"/>
          </w:tcPr>
          <w:p w14:paraId="308B7B9F" w14:textId="1E356CBC" w:rsidR="00AF225A" w:rsidRDefault="00AF225A" w:rsidP="007C50DF">
            <w:r>
              <w:t>21-Sep-2020</w:t>
            </w:r>
          </w:p>
        </w:tc>
      </w:tr>
      <w:tr w:rsidR="00AF225A" w14:paraId="6FD87BFD" w14:textId="77777777" w:rsidTr="00AF225A">
        <w:tc>
          <w:tcPr>
            <w:tcW w:w="1000" w:type="pct"/>
          </w:tcPr>
          <w:p w14:paraId="41723FEB" w14:textId="77777777" w:rsidR="00AF225A" w:rsidRDefault="00AF225A" w:rsidP="007C50DF"/>
        </w:tc>
        <w:tc>
          <w:tcPr>
            <w:tcW w:w="1000" w:type="pct"/>
          </w:tcPr>
          <w:p w14:paraId="570ADEEE" w14:textId="77777777" w:rsidR="00AF225A" w:rsidRDefault="00AF225A" w:rsidP="007C50DF"/>
        </w:tc>
        <w:tc>
          <w:tcPr>
            <w:tcW w:w="1000" w:type="pct"/>
          </w:tcPr>
          <w:p w14:paraId="57173204" w14:textId="77777777" w:rsidR="00AF225A" w:rsidRDefault="00AF225A" w:rsidP="007C50DF"/>
        </w:tc>
        <w:tc>
          <w:tcPr>
            <w:tcW w:w="1000" w:type="pct"/>
          </w:tcPr>
          <w:p w14:paraId="2FE6B053" w14:textId="02991F99" w:rsidR="00AF225A" w:rsidRDefault="00AF225A" w:rsidP="007C50DF">
            <w:r>
              <w:t>15.5.3M10(MD)</w:t>
            </w:r>
          </w:p>
        </w:tc>
        <w:tc>
          <w:tcPr>
            <w:tcW w:w="1000" w:type="pct"/>
          </w:tcPr>
          <w:p w14:paraId="40073712" w14:textId="475DE601" w:rsidR="00AF225A" w:rsidRDefault="00AF225A" w:rsidP="007C50DF">
            <w:r>
              <w:t>27-Sep-2019</w:t>
            </w:r>
          </w:p>
        </w:tc>
      </w:tr>
      <w:tr w:rsidR="00AF225A" w14:paraId="7CD87BC2" w14:textId="77777777" w:rsidTr="00AF225A">
        <w:tc>
          <w:tcPr>
            <w:tcW w:w="1000" w:type="pct"/>
          </w:tcPr>
          <w:p w14:paraId="5F197991" w14:textId="77777777" w:rsidR="00AF225A" w:rsidRDefault="00AF225A" w:rsidP="007C50DF"/>
        </w:tc>
        <w:tc>
          <w:tcPr>
            <w:tcW w:w="1000" w:type="pct"/>
          </w:tcPr>
          <w:p w14:paraId="6F5995CD" w14:textId="77777777" w:rsidR="00AF225A" w:rsidRDefault="00AF225A" w:rsidP="007C50DF"/>
        </w:tc>
        <w:tc>
          <w:tcPr>
            <w:tcW w:w="1000" w:type="pct"/>
          </w:tcPr>
          <w:p w14:paraId="5AD4C96A" w14:textId="77777777" w:rsidR="00AF225A" w:rsidRDefault="00AF225A" w:rsidP="007C50DF"/>
        </w:tc>
        <w:tc>
          <w:tcPr>
            <w:tcW w:w="1000" w:type="pct"/>
          </w:tcPr>
          <w:p w14:paraId="303FCFBC" w14:textId="784DA1C2" w:rsidR="00AF225A" w:rsidRDefault="00AF225A" w:rsidP="007C50DF">
            <w:r>
              <w:t>15.4.3M10(MD)</w:t>
            </w:r>
          </w:p>
        </w:tc>
        <w:tc>
          <w:tcPr>
            <w:tcW w:w="1000" w:type="pct"/>
          </w:tcPr>
          <w:p w14:paraId="1B112C2D" w14:textId="554387CF" w:rsidR="00AF225A" w:rsidRDefault="00AF225A" w:rsidP="007C50DF">
            <w:r>
              <w:t>10-Aug-2018</w:t>
            </w:r>
          </w:p>
        </w:tc>
      </w:tr>
    </w:tbl>
    <w:p w14:paraId="1BE4ABEC" w14:textId="5C1F16DF" w:rsidR="007C50DF" w:rsidRPr="007C50DF" w:rsidRDefault="007C50DF" w:rsidP="007C50DF"/>
    <w:p w14:paraId="3972B9E9" w14:textId="158AF007" w:rsidR="008C0789" w:rsidRDefault="008C0789" w:rsidP="008C0789">
      <w:pPr>
        <w:pStyle w:val="Body1"/>
        <w:rPr>
          <w:rFonts w:eastAsia="SimSun"/>
          <w:lang w:eastAsia="zh-CN"/>
        </w:rPr>
      </w:pPr>
    </w:p>
    <w:p w14:paraId="076B1AA3" w14:textId="46F3E348" w:rsidR="00C95A71" w:rsidRPr="00362C27" w:rsidRDefault="00C95A71" w:rsidP="00C95A71">
      <w:pPr>
        <w:pStyle w:val="Heading2"/>
        <w:numPr>
          <w:ilvl w:val="1"/>
          <w:numId w:val="21"/>
        </w:numPr>
        <w:tabs>
          <w:tab w:val="num" w:pos="1440"/>
        </w:tabs>
      </w:pPr>
      <w:r>
        <w:t>Azure</w:t>
      </w:r>
    </w:p>
    <w:p w14:paraId="0E26F3FE" w14:textId="4AB01856" w:rsidR="00C95A71" w:rsidRDefault="007C50DF" w:rsidP="008C0789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&lt;Azure&gt;</w:t>
      </w:r>
    </w:p>
    <w:p w14:paraId="4C045A12" w14:textId="77777777" w:rsidR="00652BCC" w:rsidRPr="0059096A" w:rsidRDefault="006072E3" w:rsidP="006072E3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proofErr w:type="spellStart"/>
      <w:r>
        <w:rPr>
          <w:rFonts w:eastAsia="SimSun"/>
          <w:lang w:eastAsia="zh-CN"/>
        </w:rPr>
        <w:t>Azure</w:t>
      </w:r>
      <w:r w:rsidR="00501509">
        <w:rPr>
          <w:rFonts w:eastAsia="SimSun"/>
          <w:lang w:eastAsia="zh-CN"/>
        </w:rPr>
        <w:t>_</w:t>
      </w:r>
      <w:r>
        <w:rPr>
          <w:rFonts w:eastAsia="SimSun"/>
          <w:lang w:eastAsia="zh-CN"/>
        </w:rPr>
        <w:t>CV</w:t>
      </w:r>
      <w:proofErr w:type="spellEnd"/>
      <w:r>
        <w:rPr>
          <w:rFonts w:eastAsia="SimSun"/>
          <w:lang w:eastAsia="zh-CN"/>
        </w:rPr>
        <w:t>&gt;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273"/>
        <w:gridCol w:w="705"/>
        <w:gridCol w:w="887"/>
        <w:gridCol w:w="574"/>
        <w:gridCol w:w="906"/>
        <w:gridCol w:w="980"/>
        <w:gridCol w:w="880"/>
        <w:gridCol w:w="1038"/>
        <w:gridCol w:w="1059"/>
        <w:gridCol w:w="312"/>
      </w:tblGrid>
      <w:tr w:rsidR="00652BCC" w14:paraId="20A669A4" w14:textId="77777777" w:rsidTr="00652BCC">
        <w:tc>
          <w:tcPr>
            <w:tcW w:w="500" w:type="pct"/>
          </w:tcPr>
          <w:p w14:paraId="5509469E" w14:textId="6DB85D60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500" w:type="pct"/>
          </w:tcPr>
          <w:p w14:paraId="5FE6EFD7" w14:textId="1BBCFF1C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Health</w:t>
            </w:r>
          </w:p>
        </w:tc>
        <w:tc>
          <w:tcPr>
            <w:tcW w:w="500" w:type="pct"/>
          </w:tcPr>
          <w:p w14:paraId="398C0025" w14:textId="3C93A63F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Column1</w:t>
            </w:r>
          </w:p>
        </w:tc>
        <w:tc>
          <w:tcPr>
            <w:tcW w:w="500" w:type="pct"/>
          </w:tcPr>
          <w:p w14:paraId="4AEE5AA4" w14:textId="075D86E6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Alert A/</w:t>
            </w:r>
          </w:p>
        </w:tc>
        <w:tc>
          <w:tcPr>
            <w:tcW w:w="500" w:type="pct"/>
          </w:tcPr>
          <w:p w14:paraId="35181F31" w14:textId="2A0CC806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SKU</w:t>
            </w:r>
          </w:p>
        </w:tc>
        <w:tc>
          <w:tcPr>
            <w:tcW w:w="500" w:type="pct"/>
          </w:tcPr>
          <w:p w14:paraId="79717DED" w14:textId="476256EF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Subsc</w:t>
            </w:r>
            <w:proofErr w:type="spellEnd"/>
            <w:r>
              <w:rPr>
                <w:rFonts w:eastAsia="SimSun"/>
                <w:lang w:eastAsia="zh-CN"/>
              </w:rPr>
              <w:t>...1.</w:t>
            </w:r>
          </w:p>
        </w:tc>
        <w:tc>
          <w:tcPr>
            <w:tcW w:w="500" w:type="pct"/>
          </w:tcPr>
          <w:p w14:paraId="11F8F937" w14:textId="22ADF6FA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eastAsia="zh-CN"/>
              </w:rPr>
              <w:t>Locati</w:t>
            </w:r>
            <w:proofErr w:type="spellEnd"/>
            <w:r>
              <w:rPr>
                <w:rFonts w:eastAsia="SimSun"/>
                <w:lang w:eastAsia="zh-CN"/>
              </w:rPr>
              <w:t>....</w:t>
            </w:r>
          </w:p>
        </w:tc>
        <w:tc>
          <w:tcPr>
            <w:tcW w:w="500" w:type="pct"/>
          </w:tcPr>
          <w:p w14:paraId="177D803C" w14:textId="06E89ABB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Data Path Availability</w:t>
            </w:r>
          </w:p>
        </w:tc>
        <w:tc>
          <w:tcPr>
            <w:tcW w:w="500" w:type="pct"/>
          </w:tcPr>
          <w:p w14:paraId="44AD3BB0" w14:textId="2484BD78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Health Probe Status SNAT Connection </w:t>
            </w:r>
            <w:r>
              <w:rPr>
                <w:rFonts w:eastAsia="SimSun"/>
                <w:lang w:eastAsia="zh-CN"/>
              </w:rPr>
              <w:lastRenderedPageBreak/>
              <w:t>Count SYN Count</w:t>
            </w:r>
          </w:p>
        </w:tc>
        <w:tc>
          <w:tcPr>
            <w:tcW w:w="500" w:type="pct"/>
          </w:tcPr>
          <w:p w14:paraId="44D7AA20" w14:textId="13656DA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1</w:t>
            </w:r>
          </w:p>
        </w:tc>
      </w:tr>
      <w:tr w:rsidR="00652BCC" w14:paraId="0A95B9BF" w14:textId="77777777" w:rsidTr="00652BCC">
        <w:tc>
          <w:tcPr>
            <w:tcW w:w="500" w:type="pct"/>
          </w:tcPr>
          <w:p w14:paraId="2B2F6E27" w14:textId="352C56F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sfdev2949054-lb</w:t>
            </w:r>
          </w:p>
        </w:tc>
        <w:tc>
          <w:tcPr>
            <w:tcW w:w="500" w:type="pct"/>
          </w:tcPr>
          <w:p w14:paraId="55A1A323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34FC4ECE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4E680D8D" w14:textId="01111D86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</w:t>
            </w:r>
          </w:p>
        </w:tc>
        <w:tc>
          <w:tcPr>
            <w:tcW w:w="500" w:type="pct"/>
          </w:tcPr>
          <w:p w14:paraId="08DCB677" w14:textId="08A63E5A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Standard</w:t>
            </w:r>
          </w:p>
        </w:tc>
        <w:tc>
          <w:tcPr>
            <w:tcW w:w="500" w:type="pct"/>
          </w:tcPr>
          <w:p w14:paraId="16509759" w14:textId="6CB2BDAA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Infra-SF-EA</w:t>
            </w:r>
          </w:p>
        </w:tc>
        <w:tc>
          <w:tcPr>
            <w:tcW w:w="500" w:type="pct"/>
          </w:tcPr>
          <w:p w14:paraId="2CCAF9F0" w14:textId="2023063A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North Eur...</w:t>
            </w:r>
          </w:p>
        </w:tc>
        <w:tc>
          <w:tcPr>
            <w:tcW w:w="500" w:type="pct"/>
          </w:tcPr>
          <w:p w14:paraId="01E34668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0710AB92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2592C4D4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</w:tr>
      <w:tr w:rsidR="00652BCC" w14:paraId="4491AF26" w14:textId="77777777" w:rsidTr="00652BCC">
        <w:tc>
          <w:tcPr>
            <w:tcW w:w="500" w:type="pct"/>
          </w:tcPr>
          <w:p w14:paraId="2D039C95" w14:textId="7AB2AAAB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sfdev2949055-lb</w:t>
            </w:r>
          </w:p>
        </w:tc>
        <w:tc>
          <w:tcPr>
            <w:tcW w:w="500" w:type="pct"/>
          </w:tcPr>
          <w:p w14:paraId="7E9AC732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12D8C12A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20772B05" w14:textId="334A6CE4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</w:t>
            </w:r>
          </w:p>
        </w:tc>
        <w:tc>
          <w:tcPr>
            <w:tcW w:w="500" w:type="pct"/>
          </w:tcPr>
          <w:p w14:paraId="16BA3297" w14:textId="4940299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Standard</w:t>
            </w:r>
          </w:p>
        </w:tc>
        <w:tc>
          <w:tcPr>
            <w:tcW w:w="500" w:type="pct"/>
          </w:tcPr>
          <w:p w14:paraId="0033812F" w14:textId="3D8859A0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Infra-SF-EA</w:t>
            </w:r>
          </w:p>
        </w:tc>
        <w:tc>
          <w:tcPr>
            <w:tcW w:w="500" w:type="pct"/>
          </w:tcPr>
          <w:p w14:paraId="52EF8FA3" w14:textId="32E32BD0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North Eur...</w:t>
            </w:r>
          </w:p>
        </w:tc>
        <w:tc>
          <w:tcPr>
            <w:tcW w:w="500" w:type="pct"/>
          </w:tcPr>
          <w:p w14:paraId="4B663675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2B44115A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6D5A8448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</w:tr>
      <w:tr w:rsidR="00652BCC" w14:paraId="7E0C2F3D" w14:textId="77777777" w:rsidTr="00652BCC">
        <w:tc>
          <w:tcPr>
            <w:tcW w:w="500" w:type="pct"/>
          </w:tcPr>
          <w:p w14:paraId="23F91B59" w14:textId="5014987D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sfdev2949069-lb</w:t>
            </w:r>
          </w:p>
        </w:tc>
        <w:tc>
          <w:tcPr>
            <w:tcW w:w="500" w:type="pct"/>
          </w:tcPr>
          <w:p w14:paraId="269AF74E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220E3A3D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16DCF3E7" w14:textId="412AC9A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</w:t>
            </w:r>
          </w:p>
        </w:tc>
        <w:tc>
          <w:tcPr>
            <w:tcW w:w="500" w:type="pct"/>
          </w:tcPr>
          <w:p w14:paraId="3585B22C" w14:textId="2186E822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Standard</w:t>
            </w:r>
          </w:p>
        </w:tc>
        <w:tc>
          <w:tcPr>
            <w:tcW w:w="500" w:type="pct"/>
          </w:tcPr>
          <w:p w14:paraId="6510FFE0" w14:textId="4F84195F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Infra-SF-EA</w:t>
            </w:r>
          </w:p>
        </w:tc>
        <w:tc>
          <w:tcPr>
            <w:tcW w:w="500" w:type="pct"/>
          </w:tcPr>
          <w:p w14:paraId="58350F90" w14:textId="19CE341F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North Eur...</w:t>
            </w:r>
          </w:p>
        </w:tc>
        <w:tc>
          <w:tcPr>
            <w:tcW w:w="500" w:type="pct"/>
          </w:tcPr>
          <w:p w14:paraId="06A2E354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31F7C317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09041E54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</w:tr>
      <w:tr w:rsidR="00652BCC" w14:paraId="4DC20FE3" w14:textId="77777777" w:rsidTr="00652BCC">
        <w:tc>
          <w:tcPr>
            <w:tcW w:w="500" w:type="pct"/>
          </w:tcPr>
          <w:p w14:paraId="347D363D" w14:textId="16B23E3D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sfdev2949070-lb</w:t>
            </w:r>
          </w:p>
        </w:tc>
        <w:tc>
          <w:tcPr>
            <w:tcW w:w="500" w:type="pct"/>
          </w:tcPr>
          <w:p w14:paraId="42969E66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27477989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7C0E455F" w14:textId="4F0A6DBF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</w:t>
            </w:r>
          </w:p>
        </w:tc>
        <w:tc>
          <w:tcPr>
            <w:tcW w:w="500" w:type="pct"/>
          </w:tcPr>
          <w:p w14:paraId="4A884E17" w14:textId="5E210C15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Standard</w:t>
            </w:r>
          </w:p>
        </w:tc>
        <w:tc>
          <w:tcPr>
            <w:tcW w:w="500" w:type="pct"/>
          </w:tcPr>
          <w:p w14:paraId="6A289681" w14:textId="34D95759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Infra-SF-EA</w:t>
            </w:r>
          </w:p>
        </w:tc>
        <w:tc>
          <w:tcPr>
            <w:tcW w:w="500" w:type="pct"/>
          </w:tcPr>
          <w:p w14:paraId="3222BE03" w14:textId="10F8C362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West Euro...</w:t>
            </w:r>
          </w:p>
        </w:tc>
        <w:tc>
          <w:tcPr>
            <w:tcW w:w="500" w:type="pct"/>
          </w:tcPr>
          <w:p w14:paraId="79E0492F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2C6496F2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29FF99F5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</w:tr>
      <w:tr w:rsidR="00652BCC" w14:paraId="64A42E88" w14:textId="77777777" w:rsidTr="00652BCC">
        <w:tc>
          <w:tcPr>
            <w:tcW w:w="500" w:type="pct"/>
          </w:tcPr>
          <w:p w14:paraId="28E86709" w14:textId="326C361B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sfdev2949091-lb</w:t>
            </w:r>
          </w:p>
        </w:tc>
        <w:tc>
          <w:tcPr>
            <w:tcW w:w="500" w:type="pct"/>
          </w:tcPr>
          <w:p w14:paraId="76C58980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1338ED69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09F89D01" w14:textId="7C6489CA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</w:t>
            </w:r>
          </w:p>
        </w:tc>
        <w:tc>
          <w:tcPr>
            <w:tcW w:w="500" w:type="pct"/>
          </w:tcPr>
          <w:p w14:paraId="21ABEA42" w14:textId="3806FE5F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Standard</w:t>
            </w:r>
          </w:p>
        </w:tc>
        <w:tc>
          <w:tcPr>
            <w:tcW w:w="500" w:type="pct"/>
          </w:tcPr>
          <w:p w14:paraId="5B46B6F9" w14:textId="7F59633E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Infra-SF-EA</w:t>
            </w:r>
          </w:p>
        </w:tc>
        <w:tc>
          <w:tcPr>
            <w:tcW w:w="500" w:type="pct"/>
          </w:tcPr>
          <w:p w14:paraId="42E655DC" w14:textId="23412E79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North Eur...</w:t>
            </w:r>
          </w:p>
        </w:tc>
        <w:tc>
          <w:tcPr>
            <w:tcW w:w="500" w:type="pct"/>
          </w:tcPr>
          <w:p w14:paraId="1978A5E0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44804AC1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08C0B9CA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</w:tr>
      <w:tr w:rsidR="00652BCC" w14:paraId="1190D0EE" w14:textId="77777777" w:rsidTr="00652BCC">
        <w:tc>
          <w:tcPr>
            <w:tcW w:w="500" w:type="pct"/>
          </w:tcPr>
          <w:p w14:paraId="099A016F" w14:textId="16A08FA2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sfdev2949156-lb</w:t>
            </w:r>
          </w:p>
        </w:tc>
        <w:tc>
          <w:tcPr>
            <w:tcW w:w="500" w:type="pct"/>
          </w:tcPr>
          <w:p w14:paraId="7435B39F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4B38D2B9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5DF8D5B4" w14:textId="28B2EBC1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</w:t>
            </w:r>
          </w:p>
        </w:tc>
        <w:tc>
          <w:tcPr>
            <w:tcW w:w="500" w:type="pct"/>
          </w:tcPr>
          <w:p w14:paraId="2E2B33B5" w14:textId="730B23E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Standard</w:t>
            </w:r>
          </w:p>
        </w:tc>
        <w:tc>
          <w:tcPr>
            <w:tcW w:w="500" w:type="pct"/>
          </w:tcPr>
          <w:p w14:paraId="4A6B6E03" w14:textId="0D6D3820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Infra-SF-EA</w:t>
            </w:r>
          </w:p>
        </w:tc>
        <w:tc>
          <w:tcPr>
            <w:tcW w:w="500" w:type="pct"/>
          </w:tcPr>
          <w:p w14:paraId="166838F7" w14:textId="320EE9FC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Central US</w:t>
            </w:r>
          </w:p>
        </w:tc>
        <w:tc>
          <w:tcPr>
            <w:tcW w:w="500" w:type="pct"/>
          </w:tcPr>
          <w:p w14:paraId="375E2755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3217CC49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5604CF48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</w:tr>
      <w:tr w:rsidR="00652BCC" w14:paraId="12DF56E0" w14:textId="77777777" w:rsidTr="00652BCC">
        <w:tc>
          <w:tcPr>
            <w:tcW w:w="500" w:type="pct"/>
          </w:tcPr>
          <w:p w14:paraId="7BABF0C8" w14:textId="01333188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sfdev2949161-lb</w:t>
            </w:r>
          </w:p>
        </w:tc>
        <w:tc>
          <w:tcPr>
            <w:tcW w:w="500" w:type="pct"/>
          </w:tcPr>
          <w:p w14:paraId="0E411CF3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73004627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6C9048FE" w14:textId="23FFDEBD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</w:t>
            </w:r>
          </w:p>
        </w:tc>
        <w:tc>
          <w:tcPr>
            <w:tcW w:w="500" w:type="pct"/>
          </w:tcPr>
          <w:p w14:paraId="764D17CE" w14:textId="2A10B235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Standard</w:t>
            </w:r>
          </w:p>
        </w:tc>
        <w:tc>
          <w:tcPr>
            <w:tcW w:w="500" w:type="pct"/>
          </w:tcPr>
          <w:p w14:paraId="06972A75" w14:textId="5D916D69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Infra-SF-EA</w:t>
            </w:r>
          </w:p>
        </w:tc>
        <w:tc>
          <w:tcPr>
            <w:tcW w:w="500" w:type="pct"/>
          </w:tcPr>
          <w:p w14:paraId="70447E47" w14:textId="2F1F48A6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West Euro...</w:t>
            </w:r>
          </w:p>
        </w:tc>
        <w:tc>
          <w:tcPr>
            <w:tcW w:w="500" w:type="pct"/>
          </w:tcPr>
          <w:p w14:paraId="0EAD5757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2AFC6DAA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3107CA0E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</w:tr>
      <w:tr w:rsidR="00652BCC" w14:paraId="47AA0300" w14:textId="77777777" w:rsidTr="00652BCC">
        <w:tc>
          <w:tcPr>
            <w:tcW w:w="500" w:type="pct"/>
          </w:tcPr>
          <w:p w14:paraId="1D149669" w14:textId="5E32CEE3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sfqamfup2022412949087-I1</w:t>
            </w:r>
          </w:p>
        </w:tc>
        <w:tc>
          <w:tcPr>
            <w:tcW w:w="500" w:type="pct"/>
          </w:tcPr>
          <w:p w14:paraId="39DAF51D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1FFA3181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5C49DEC7" w14:textId="5E37B859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</w:t>
            </w:r>
          </w:p>
        </w:tc>
        <w:tc>
          <w:tcPr>
            <w:tcW w:w="500" w:type="pct"/>
          </w:tcPr>
          <w:p w14:paraId="18F46BFC" w14:textId="1AA81F0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Standard</w:t>
            </w:r>
          </w:p>
        </w:tc>
        <w:tc>
          <w:tcPr>
            <w:tcW w:w="500" w:type="pct"/>
          </w:tcPr>
          <w:p w14:paraId="73DF6767" w14:textId="3EBB0A36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Infra-SF-EA</w:t>
            </w:r>
          </w:p>
        </w:tc>
        <w:tc>
          <w:tcPr>
            <w:tcW w:w="500" w:type="pct"/>
          </w:tcPr>
          <w:p w14:paraId="5C8ED7D9" w14:textId="28839C13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West Euro...</w:t>
            </w:r>
          </w:p>
        </w:tc>
        <w:tc>
          <w:tcPr>
            <w:tcW w:w="500" w:type="pct"/>
          </w:tcPr>
          <w:p w14:paraId="6EFB7C5E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40DF0880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4755F522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</w:tr>
      <w:tr w:rsidR="00652BCC" w14:paraId="0503614C" w14:textId="77777777" w:rsidTr="00652BCC">
        <w:tc>
          <w:tcPr>
            <w:tcW w:w="500" w:type="pct"/>
          </w:tcPr>
          <w:p w14:paraId="6041F52F" w14:textId="5C07524D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sfqamoup2022412949088-I</w:t>
            </w:r>
          </w:p>
        </w:tc>
        <w:tc>
          <w:tcPr>
            <w:tcW w:w="500" w:type="pct"/>
          </w:tcPr>
          <w:p w14:paraId="5D67F246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77C65E56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101E1390" w14:textId="1FED462A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</w:t>
            </w:r>
          </w:p>
        </w:tc>
        <w:tc>
          <w:tcPr>
            <w:tcW w:w="500" w:type="pct"/>
          </w:tcPr>
          <w:p w14:paraId="6CE13AC6" w14:textId="6CA98C33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Standard</w:t>
            </w:r>
          </w:p>
        </w:tc>
        <w:tc>
          <w:tcPr>
            <w:tcW w:w="500" w:type="pct"/>
          </w:tcPr>
          <w:p w14:paraId="1798B85E" w14:textId="3F7483A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Infra-SF-EA</w:t>
            </w:r>
          </w:p>
        </w:tc>
        <w:tc>
          <w:tcPr>
            <w:tcW w:w="500" w:type="pct"/>
          </w:tcPr>
          <w:p w14:paraId="58E59A21" w14:textId="73EB72B5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West Euro...</w:t>
            </w:r>
          </w:p>
        </w:tc>
        <w:tc>
          <w:tcPr>
            <w:tcW w:w="500" w:type="pct"/>
          </w:tcPr>
          <w:p w14:paraId="7B56D5BA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4D52366F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  <w:tc>
          <w:tcPr>
            <w:tcW w:w="500" w:type="pct"/>
          </w:tcPr>
          <w:p w14:paraId="65FF0F85" w14:textId="77777777" w:rsidR="00652BCC" w:rsidRDefault="00652BCC" w:rsidP="006072E3">
            <w:pPr>
              <w:pStyle w:val="Body1"/>
              <w:rPr>
                <w:rFonts w:eastAsia="SimSun"/>
                <w:lang w:eastAsia="zh-CN"/>
              </w:rPr>
            </w:pPr>
          </w:p>
        </w:tc>
      </w:tr>
    </w:tbl>
    <w:p w14:paraId="082A13DF" w14:textId="71A7C383" w:rsidR="006072E3" w:rsidRPr="0059096A" w:rsidRDefault="006072E3" w:rsidP="006072E3">
      <w:pPr>
        <w:pStyle w:val="Body1"/>
        <w:rPr>
          <w:rFonts w:eastAsia="SimSun"/>
          <w:lang w:eastAsia="zh-CN"/>
        </w:rPr>
      </w:pPr>
    </w:p>
    <w:p w14:paraId="56D60E09" w14:textId="2854117C" w:rsidR="00AA0F05" w:rsidRDefault="003B163C" w:rsidP="00AA0F05">
      <w:pPr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noProof/>
          <w:color w:val="000000"/>
          <w:sz w:val="20"/>
          <w:szCs w:val="20"/>
        </w:rPr>
        <w:drawing>
          <wp:inline distT="0" distB="0" distL="0" distR="0" wp14:anchorId="06B890F6" wp14:editId="1674FAE2">
            <wp:extent cx="6111240" cy="1830705"/>
            <wp:effectExtent l="0" t="0" r="381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A0B">
        <w:rPr>
          <w:rFonts w:ascii="Verdana" w:hAnsi="Verdana" w:cs="Times New Roman"/>
          <w:noProof/>
          <w:color w:val="000000"/>
          <w:sz w:val="20"/>
          <w:szCs w:val="20"/>
        </w:rPr>
        <w:drawing>
          <wp:inline distT="0" distB="0" distL="0" distR="0" wp14:anchorId="3C2F7FA3" wp14:editId="14F79854">
            <wp:extent cx="3543607" cy="8077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F05">
        <w:rPr>
          <w:rFonts w:ascii="Verdana" w:hAnsi="Verdana" w:cs="Times New Roman"/>
          <w:color w:val="000000"/>
          <w:sz w:val="20"/>
          <w:szCs w:val="20"/>
        </w:rPr>
        <w:t>&lt;charts&gt;</w:t>
      </w:r>
    </w:p>
    <w:p w14:paraId="60A26BCA" w14:textId="77777777" w:rsidR="006072E3" w:rsidRPr="0059096A" w:rsidRDefault="006072E3" w:rsidP="008C0789">
      <w:pPr>
        <w:pStyle w:val="Body1"/>
        <w:rPr>
          <w:rFonts w:eastAsia="SimSun"/>
          <w:lang w:eastAsia="zh-CN"/>
        </w:rPr>
      </w:pPr>
    </w:p>
    <w:p w14:paraId="1276B126" w14:textId="77777777" w:rsidR="0059096A" w:rsidRPr="0059096A" w:rsidRDefault="0059096A" w:rsidP="00010F29">
      <w:pPr>
        <w:pStyle w:val="Body1"/>
        <w:rPr>
          <w:rFonts w:eastAsia="SimSun"/>
          <w:lang w:eastAsia="zh-CN"/>
        </w:rPr>
      </w:pPr>
    </w:p>
    <w:p w14:paraId="212BC1BD" w14:textId="68705960" w:rsidR="00C26AB1" w:rsidRPr="00C70E18" w:rsidRDefault="00C26AB1" w:rsidP="00010F29">
      <w:pPr>
        <w:pStyle w:val="Heading1"/>
      </w:pPr>
      <w:bookmarkStart w:id="26" w:name="_Toc106280977"/>
      <w:r w:rsidRPr="00C70E18">
        <w:t>Hardware EOL/EOS</w:t>
      </w:r>
      <w:bookmarkEnd w:id="25"/>
      <w:bookmarkEnd w:id="26"/>
    </w:p>
    <w:tbl>
      <w:tblPr>
        <w:tblStyle w:val="TelstraPurpleTable"/>
        <w:tblW w:w="4593" w:type="pct"/>
        <w:tblLayout w:type="fixed"/>
        <w:tblLook w:val="04A0" w:firstRow="1" w:lastRow="0" w:firstColumn="1" w:lastColumn="0" w:noHBand="0" w:noVBand="1"/>
      </w:tblPr>
      <w:tblGrid>
        <w:gridCol w:w="1858"/>
        <w:gridCol w:w="1201"/>
        <w:gridCol w:w="1443"/>
        <w:gridCol w:w="1443"/>
        <w:gridCol w:w="1443"/>
        <w:gridCol w:w="1443"/>
      </w:tblGrid>
      <w:tr w:rsidR="00C26AB1" w:rsidRPr="00010F29" w14:paraId="615D6344" w14:textId="77777777" w:rsidTr="00C2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052" w:type="pct"/>
            <w:noWrap/>
          </w:tcPr>
          <w:p w14:paraId="26B4217D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lastRenderedPageBreak/>
              <w:t>Product</w:t>
            </w:r>
          </w:p>
        </w:tc>
        <w:tc>
          <w:tcPr>
            <w:tcW w:w="680" w:type="pct"/>
          </w:tcPr>
          <w:p w14:paraId="67758A3B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End Of Life</w:t>
            </w:r>
          </w:p>
        </w:tc>
        <w:tc>
          <w:tcPr>
            <w:tcW w:w="817" w:type="pct"/>
          </w:tcPr>
          <w:p w14:paraId="2344E0C3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End of SW Maintenance</w:t>
            </w:r>
          </w:p>
        </w:tc>
        <w:tc>
          <w:tcPr>
            <w:tcW w:w="817" w:type="pct"/>
          </w:tcPr>
          <w:p w14:paraId="246F5ED3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End of Service Contract Renewal</w:t>
            </w:r>
          </w:p>
        </w:tc>
        <w:tc>
          <w:tcPr>
            <w:tcW w:w="817" w:type="pct"/>
          </w:tcPr>
          <w:p w14:paraId="5F959127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End Of Support</w:t>
            </w:r>
          </w:p>
        </w:tc>
        <w:tc>
          <w:tcPr>
            <w:tcW w:w="817" w:type="pct"/>
          </w:tcPr>
          <w:p w14:paraId="07EE7078" w14:textId="77777777" w:rsidR="00C26AB1" w:rsidRPr="00010F29" w:rsidRDefault="00C26AB1" w:rsidP="00C26AB1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</w:pPr>
            <w:r w:rsidRPr="00010F29">
              <w:rPr>
                <w:rFonts w:ascii="Calibri" w:eastAsia="Times New Roman" w:hAnsi="Calibri" w:cs="Calibri"/>
                <w:sz w:val="18"/>
                <w:szCs w:val="18"/>
                <w:lang w:eastAsia="en-AU"/>
              </w:rPr>
              <w:t>Link</w:t>
            </w:r>
          </w:p>
        </w:tc>
      </w:tr>
      <w:tr w:rsidR="00C26AB1" w:rsidRPr="00010F29" w14:paraId="7D5D5B93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1052" w:type="pct"/>
            <w:noWrap/>
          </w:tcPr>
          <w:p w14:paraId="56B5FFF8" w14:textId="77777777" w:rsidR="00C26AB1" w:rsidRPr="00010F29" w:rsidRDefault="00C26AB1" w:rsidP="00C26AB1">
            <w:pPr>
              <w:spacing w:after="120"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2900 and 3900 series</w:t>
            </w:r>
          </w:p>
        </w:tc>
        <w:tc>
          <w:tcPr>
            <w:tcW w:w="680" w:type="pct"/>
          </w:tcPr>
          <w:p w14:paraId="1F29A5E3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September 9, 2016</w:t>
            </w:r>
          </w:p>
        </w:tc>
        <w:tc>
          <w:tcPr>
            <w:tcW w:w="817" w:type="pct"/>
          </w:tcPr>
          <w:p w14:paraId="1BCDB24F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December 9, 2020</w:t>
            </w:r>
          </w:p>
        </w:tc>
        <w:tc>
          <w:tcPr>
            <w:tcW w:w="817" w:type="pct"/>
          </w:tcPr>
          <w:p w14:paraId="3D3E470F" w14:textId="6FCEC61B" w:rsidR="00C26AB1" w:rsidRPr="00010F29" w:rsidRDefault="00086857" w:rsidP="0008685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March 9, 2022</w:t>
            </w:r>
          </w:p>
        </w:tc>
        <w:tc>
          <w:tcPr>
            <w:tcW w:w="817" w:type="pct"/>
          </w:tcPr>
          <w:p w14:paraId="1938D36F" w14:textId="77777777" w:rsidR="00C26AB1" w:rsidRPr="00010F29" w:rsidRDefault="00C26AB1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December 31, 2022</w:t>
            </w:r>
          </w:p>
        </w:tc>
        <w:tc>
          <w:tcPr>
            <w:tcW w:w="817" w:type="pct"/>
          </w:tcPr>
          <w:p w14:paraId="3413F9A7" w14:textId="77777777" w:rsidR="00C26AB1" w:rsidRPr="00010F29" w:rsidRDefault="00000000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hyperlink r:id="rId26" w:history="1">
              <w:r w:rsidR="00C26AB1" w:rsidRPr="00010F29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 Link</w:t>
              </w:r>
            </w:hyperlink>
          </w:p>
        </w:tc>
      </w:tr>
      <w:tr w:rsidR="00C26AB1" w:rsidRPr="00010F29" w14:paraId="03F337C6" w14:textId="77777777" w:rsidTr="00C26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1052" w:type="pct"/>
            <w:noWrap/>
          </w:tcPr>
          <w:p w14:paraId="018F036D" w14:textId="2E82AEE4" w:rsidR="00C26AB1" w:rsidRPr="00010F29" w:rsidRDefault="00C26AB1" w:rsidP="00C26AB1">
            <w:pPr>
              <w:spacing w:after="120"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010F29">
              <w:rPr>
                <w:rFonts w:ascii="Calibri" w:hAnsi="Calibri" w:cs="Calibri"/>
                <w:sz w:val="18"/>
                <w:szCs w:val="18"/>
              </w:rPr>
              <w:t>ASR 100</w:t>
            </w:r>
            <w:r w:rsidR="00F03F53">
              <w:rPr>
                <w:rFonts w:ascii="Calibri" w:hAnsi="Calibri" w:cs="Calibri"/>
                <w:sz w:val="18"/>
                <w:szCs w:val="18"/>
              </w:rPr>
              <w:t>1-X</w:t>
            </w:r>
          </w:p>
        </w:tc>
        <w:tc>
          <w:tcPr>
            <w:tcW w:w="680" w:type="pct"/>
          </w:tcPr>
          <w:p w14:paraId="66832B29" w14:textId="1594BCB6" w:rsidR="00C26AB1" w:rsidRPr="00010F29" w:rsidRDefault="00F03F53" w:rsidP="00F03F5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03F53">
              <w:rPr>
                <w:rFonts w:ascii="Calibri" w:hAnsi="Calibri" w:cs="Calibri"/>
                <w:sz w:val="18"/>
                <w:szCs w:val="18"/>
              </w:rPr>
              <w:t>January 31, 2022</w:t>
            </w:r>
          </w:p>
        </w:tc>
        <w:tc>
          <w:tcPr>
            <w:tcW w:w="817" w:type="pct"/>
          </w:tcPr>
          <w:p w14:paraId="511BB76F" w14:textId="241C0A9A" w:rsidR="00C26AB1" w:rsidRPr="00010F29" w:rsidRDefault="00F03F53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03F53">
              <w:rPr>
                <w:rFonts w:ascii="Calibri" w:hAnsi="Calibri" w:cs="Calibri"/>
                <w:sz w:val="18"/>
                <w:szCs w:val="18"/>
              </w:rPr>
              <w:t>August 1, 2023</w:t>
            </w:r>
          </w:p>
        </w:tc>
        <w:tc>
          <w:tcPr>
            <w:tcW w:w="817" w:type="pct"/>
          </w:tcPr>
          <w:p w14:paraId="2F590613" w14:textId="02C7CA55" w:rsidR="00C26AB1" w:rsidRPr="00010F29" w:rsidRDefault="00F03F53" w:rsidP="00F03F53">
            <w:pPr>
              <w:rPr>
                <w:rFonts w:ascii="Calibri" w:hAnsi="Calibri" w:cs="Calibri"/>
                <w:sz w:val="18"/>
                <w:szCs w:val="18"/>
              </w:rPr>
            </w:pPr>
            <w:r w:rsidRPr="00F03F53">
              <w:rPr>
                <w:rFonts w:ascii="Calibri" w:hAnsi="Calibri" w:cs="Calibri"/>
                <w:sz w:val="18"/>
                <w:szCs w:val="18"/>
              </w:rPr>
              <w:t>October 27, 2024</w:t>
            </w:r>
          </w:p>
        </w:tc>
        <w:tc>
          <w:tcPr>
            <w:tcW w:w="817" w:type="pct"/>
          </w:tcPr>
          <w:p w14:paraId="054ADE33" w14:textId="04500A27" w:rsidR="00C26AB1" w:rsidRPr="00F03F53" w:rsidRDefault="00F03F53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03F53">
              <w:rPr>
                <w:rFonts w:ascii="Calibri" w:hAnsi="Calibri" w:cs="Calibri"/>
                <w:sz w:val="18"/>
                <w:szCs w:val="18"/>
              </w:rPr>
              <w:t>July 31, 2027</w:t>
            </w:r>
          </w:p>
        </w:tc>
        <w:tc>
          <w:tcPr>
            <w:tcW w:w="817" w:type="pct"/>
          </w:tcPr>
          <w:p w14:paraId="243AEF18" w14:textId="71DBE25E" w:rsidR="00C26AB1" w:rsidRPr="00010F29" w:rsidRDefault="00000000" w:rsidP="00C26AB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hyperlink r:id="rId27" w:history="1">
              <w:r w:rsidR="00F03F53" w:rsidRPr="00F03F53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 Link</w:t>
              </w:r>
            </w:hyperlink>
          </w:p>
        </w:tc>
      </w:tr>
    </w:tbl>
    <w:p w14:paraId="24AF686B" w14:textId="77777777" w:rsidR="00C26AB1" w:rsidRPr="002B0975" w:rsidRDefault="00C26AB1" w:rsidP="00C26AB1">
      <w:pPr>
        <w:pStyle w:val="Body1"/>
      </w:pPr>
    </w:p>
    <w:p w14:paraId="7845A144" w14:textId="77777777" w:rsidR="00C26AB1" w:rsidRDefault="00C26AB1">
      <w:pPr>
        <w:rPr>
          <w:rFonts w:eastAsia="Cambria" w:cs="Calibri"/>
          <w:b/>
          <w:spacing w:val="-2"/>
          <w:sz w:val="40"/>
          <w:szCs w:val="30"/>
        </w:rPr>
      </w:pPr>
      <w:bookmarkStart w:id="27" w:name="_Toc48150167"/>
      <w:r>
        <w:br w:type="page"/>
      </w:r>
    </w:p>
    <w:p w14:paraId="2248AA16" w14:textId="77777777" w:rsidR="00C26AB1" w:rsidRPr="002B0975" w:rsidRDefault="00C26AB1" w:rsidP="00010F29">
      <w:pPr>
        <w:pStyle w:val="Heading1"/>
      </w:pPr>
      <w:bookmarkStart w:id="28" w:name="_Toc106280978"/>
      <w:r w:rsidRPr="002B0975">
        <w:lastRenderedPageBreak/>
        <w:t>Recommendations</w:t>
      </w:r>
      <w:bookmarkEnd w:id="27"/>
      <w:bookmarkEnd w:id="28"/>
      <w:r w:rsidRPr="002B0975">
        <w:t xml:space="preserve"> </w:t>
      </w:r>
    </w:p>
    <w:p w14:paraId="58B1D58C" w14:textId="5062FC40" w:rsidR="00C26AB1" w:rsidRPr="00010F29" w:rsidRDefault="00C26AB1" w:rsidP="00C26AB1">
      <w:pPr>
        <w:pStyle w:val="Body1"/>
      </w:pPr>
      <w:r w:rsidRPr="00010F29">
        <w:t>For the critical vulnerabilities</w:t>
      </w:r>
      <w:r w:rsidR="00594D87" w:rsidRPr="00010F29">
        <w:t>:</w:t>
      </w:r>
      <w:r w:rsidRPr="00010F29">
        <w:t xml:space="preserve"> </w:t>
      </w:r>
    </w:p>
    <w:p w14:paraId="395A479B" w14:textId="32E90036" w:rsidR="00C26AB1" w:rsidRPr="00010F29" w:rsidRDefault="00C26AB1" w:rsidP="00362C27">
      <w:pPr>
        <w:pStyle w:val="ListParagraph"/>
        <w:numPr>
          <w:ilvl w:val="0"/>
          <w:numId w:val="15"/>
        </w:numPr>
        <w:spacing w:after="120" w:line="276" w:lineRule="auto"/>
        <w:ind w:left="426"/>
        <w:jc w:val="both"/>
        <w:rPr>
          <w:rStyle w:val="more"/>
          <w:rFonts w:ascii="Verdana" w:hAnsi="Verdana"/>
        </w:rPr>
      </w:pPr>
      <w:r w:rsidRPr="00010F29">
        <w:rPr>
          <w:rFonts w:ascii="Verdana" w:hAnsi="Verdana"/>
        </w:rPr>
        <w:t xml:space="preserve">CVE-2015-6280: </w:t>
      </w:r>
      <w:r w:rsidRPr="00010F29">
        <w:rPr>
          <w:rStyle w:val="more"/>
          <w:rFonts w:ascii="Verdana" w:hAnsi="Verdana"/>
        </w:rPr>
        <w:t xml:space="preserve">Devices running a vulnerable version of Cisco IOS and Cisco IOS XE Software are affected if SSHv2 access is configured with RSA-based user authentication and at least one user is configured with a public key. </w:t>
      </w:r>
    </w:p>
    <w:p w14:paraId="2FB9E6E5" w14:textId="77777777" w:rsidR="00373F2B" w:rsidRPr="00010F29" w:rsidRDefault="00373F2B" w:rsidP="00373F2B">
      <w:pPr>
        <w:pStyle w:val="ListParagraph"/>
        <w:spacing w:after="120"/>
        <w:ind w:left="426"/>
        <w:jc w:val="both"/>
        <w:rPr>
          <w:rStyle w:val="more"/>
          <w:rFonts w:ascii="Verdana" w:hAnsi="Verdana"/>
          <w:sz w:val="16"/>
          <w:szCs w:val="16"/>
        </w:rPr>
      </w:pPr>
    </w:p>
    <w:p w14:paraId="5779E6CA" w14:textId="77777777" w:rsidR="00C26AB1" w:rsidRPr="00010F29" w:rsidRDefault="00C26AB1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  <w:b/>
        </w:rPr>
      </w:pPr>
      <w:r w:rsidRPr="00010F29">
        <w:rPr>
          <w:rStyle w:val="more"/>
          <w:rFonts w:ascii="Verdana" w:hAnsi="Verdana"/>
          <w:b/>
        </w:rPr>
        <w:t>Option not configured on devices, not affected.</w:t>
      </w:r>
    </w:p>
    <w:p w14:paraId="7A97B948" w14:textId="77777777" w:rsidR="00C26AB1" w:rsidRPr="00010F29" w:rsidRDefault="00C26AB1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</w:rPr>
      </w:pPr>
    </w:p>
    <w:p w14:paraId="48993027" w14:textId="77777777" w:rsidR="00373F2B" w:rsidRPr="00010F29" w:rsidRDefault="00C26AB1" w:rsidP="00362C27">
      <w:pPr>
        <w:pStyle w:val="ListParagraph"/>
        <w:numPr>
          <w:ilvl w:val="0"/>
          <w:numId w:val="15"/>
        </w:numPr>
        <w:spacing w:after="120" w:line="276" w:lineRule="auto"/>
        <w:ind w:left="426"/>
        <w:jc w:val="both"/>
        <w:rPr>
          <w:rStyle w:val="more"/>
          <w:rFonts w:ascii="Verdana" w:hAnsi="Verdana"/>
        </w:rPr>
      </w:pPr>
      <w:r w:rsidRPr="00010F29">
        <w:rPr>
          <w:rFonts w:ascii="Verdana" w:hAnsi="Verdana"/>
        </w:rPr>
        <w:t xml:space="preserve">CVE-2017-12240: </w:t>
      </w:r>
      <w:r w:rsidRPr="00010F29">
        <w:rPr>
          <w:rStyle w:val="more"/>
          <w:rFonts w:ascii="Verdana" w:hAnsi="Verdana"/>
        </w:rPr>
        <w:t>This vulnerability affects Cisco devices that are running a vulnerable release of Cisco IOS Software or Cisco IOS XE Software and are configured as a DHCP relay agent.</w:t>
      </w:r>
    </w:p>
    <w:p w14:paraId="29AC008F" w14:textId="09DB996A" w:rsidR="00C26AB1" w:rsidRPr="00010F29" w:rsidRDefault="00C26AB1" w:rsidP="00373F2B">
      <w:pPr>
        <w:pStyle w:val="ListParagraph"/>
        <w:spacing w:after="120"/>
        <w:ind w:left="426"/>
        <w:jc w:val="both"/>
        <w:rPr>
          <w:rStyle w:val="more"/>
          <w:rFonts w:ascii="Verdana" w:hAnsi="Verdana"/>
          <w:sz w:val="16"/>
          <w:szCs w:val="16"/>
        </w:rPr>
      </w:pPr>
      <w:r w:rsidRPr="00010F29">
        <w:rPr>
          <w:rStyle w:val="more"/>
          <w:rFonts w:ascii="Verdana" w:hAnsi="Verdana"/>
        </w:rPr>
        <w:t xml:space="preserve"> </w:t>
      </w:r>
    </w:p>
    <w:p w14:paraId="469E3C19" w14:textId="77777777" w:rsidR="00C26AB1" w:rsidRPr="00010F29" w:rsidRDefault="00C26AB1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  <w:b/>
        </w:rPr>
      </w:pPr>
      <w:r w:rsidRPr="00010F29">
        <w:rPr>
          <w:rStyle w:val="more"/>
          <w:rFonts w:ascii="Verdana" w:hAnsi="Verdana"/>
          <w:b/>
        </w:rPr>
        <w:t>Devices are not configured as DHCP agent</w:t>
      </w:r>
      <w:r w:rsidRPr="00010F29">
        <w:rPr>
          <w:rStyle w:val="more"/>
          <w:rFonts w:ascii="Verdana" w:hAnsi="Verdana"/>
        </w:rPr>
        <w:t xml:space="preserve">, </w:t>
      </w:r>
      <w:r w:rsidRPr="00010F29">
        <w:rPr>
          <w:rStyle w:val="more"/>
          <w:rFonts w:ascii="Verdana" w:hAnsi="Verdana"/>
          <w:b/>
        </w:rPr>
        <w:t>not affected.</w:t>
      </w:r>
    </w:p>
    <w:p w14:paraId="3F74763B" w14:textId="77777777" w:rsidR="00C26AB1" w:rsidRPr="00010F29" w:rsidRDefault="00C26AB1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</w:rPr>
      </w:pPr>
    </w:p>
    <w:p w14:paraId="71E88587" w14:textId="37D92E4C" w:rsidR="00C26AB1" w:rsidRPr="00010F29" w:rsidRDefault="00C26AB1" w:rsidP="00362C27">
      <w:pPr>
        <w:pStyle w:val="ListParagraph"/>
        <w:numPr>
          <w:ilvl w:val="0"/>
          <w:numId w:val="15"/>
        </w:numPr>
        <w:spacing w:after="120" w:line="276" w:lineRule="auto"/>
        <w:ind w:left="426"/>
        <w:jc w:val="both"/>
        <w:rPr>
          <w:rStyle w:val="more"/>
          <w:rFonts w:ascii="Verdana" w:hAnsi="Verdana"/>
        </w:rPr>
      </w:pPr>
      <w:r w:rsidRPr="00010F29">
        <w:rPr>
          <w:rFonts w:ascii="Verdana" w:hAnsi="Verdana"/>
        </w:rPr>
        <w:t>CVE-2019-12643: This vulnerability affects Cisco devices that are configured to use a vulnerable version of Cisco REST API virtual service container.</w:t>
      </w:r>
      <w:r w:rsidRPr="00010F29">
        <w:rPr>
          <w:rStyle w:val="more"/>
          <w:rFonts w:ascii="Verdana" w:hAnsi="Verdana"/>
          <w:b/>
        </w:rPr>
        <w:t xml:space="preserve"> </w:t>
      </w:r>
    </w:p>
    <w:p w14:paraId="21D1E331" w14:textId="77777777" w:rsidR="00373F2B" w:rsidRPr="00010F29" w:rsidRDefault="00373F2B" w:rsidP="00373F2B">
      <w:pPr>
        <w:pStyle w:val="ListParagraph"/>
        <w:spacing w:after="120"/>
        <w:ind w:left="426"/>
        <w:jc w:val="both"/>
        <w:rPr>
          <w:rStyle w:val="more"/>
          <w:rFonts w:ascii="Verdana" w:hAnsi="Verdana"/>
        </w:rPr>
      </w:pPr>
    </w:p>
    <w:p w14:paraId="005792EB" w14:textId="0114D984" w:rsidR="00C26AB1" w:rsidRDefault="00C26AB1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  <w:b/>
        </w:rPr>
      </w:pPr>
      <w:r w:rsidRPr="00010F29">
        <w:rPr>
          <w:rStyle w:val="more"/>
          <w:rFonts w:ascii="Verdana" w:hAnsi="Verdana"/>
          <w:b/>
        </w:rPr>
        <w:t>Option not configured on devices, not affected.</w:t>
      </w:r>
    </w:p>
    <w:p w14:paraId="17E9609E" w14:textId="50DDC03A" w:rsidR="00FE1505" w:rsidRDefault="00FE1505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  <w:b/>
        </w:rPr>
      </w:pPr>
    </w:p>
    <w:p w14:paraId="66245C97" w14:textId="77777777" w:rsidR="00FE1505" w:rsidRPr="00010F29" w:rsidRDefault="00FE1505" w:rsidP="00C26AB1">
      <w:pPr>
        <w:pStyle w:val="ListParagraph"/>
        <w:spacing w:after="120" w:line="276" w:lineRule="auto"/>
        <w:ind w:left="426"/>
        <w:jc w:val="both"/>
        <w:rPr>
          <w:rStyle w:val="more"/>
          <w:rFonts w:ascii="Verdana" w:hAnsi="Verdana"/>
        </w:rPr>
      </w:pPr>
    </w:p>
    <w:bookmarkEnd w:id="15"/>
    <w:p w14:paraId="21D34D4E" w14:textId="16157517" w:rsidR="00E51B73" w:rsidRPr="00C84A98" w:rsidRDefault="00E51B73" w:rsidP="00E51B73">
      <w:pP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C84A98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br/>
      </w:r>
    </w:p>
    <w:p w14:paraId="42497ED4" w14:textId="5039A6AE" w:rsidR="00E51B73" w:rsidRPr="00C84A98" w:rsidRDefault="00E51B73" w:rsidP="00E51B73">
      <w:pP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</w:p>
    <w:p w14:paraId="18936E86" w14:textId="77777777" w:rsidR="00E51B73" w:rsidRDefault="00E51B73" w:rsidP="00E51B73">
      <w:pPr>
        <w:rPr>
          <w:rFonts w:ascii="Verdana" w:hAnsi="Verdana"/>
          <w:color w:val="000000"/>
          <w:sz w:val="20"/>
          <w:szCs w:val="20"/>
        </w:rPr>
      </w:pPr>
    </w:p>
    <w:p w14:paraId="6B03C68C" w14:textId="77777777" w:rsidR="00E51B73" w:rsidRDefault="00E51B73" w:rsidP="00E51B73">
      <w:pPr>
        <w:rPr>
          <w:rFonts w:ascii="Arial" w:eastAsia="Times New Roman" w:hAnsi="Arial" w:cs="Arial"/>
          <w:b/>
          <w:bCs/>
          <w:color w:val="000000"/>
          <w:spacing w:val="-2"/>
          <w:sz w:val="26"/>
          <w:szCs w:val="26"/>
        </w:rPr>
      </w:pPr>
      <w:r>
        <w:br w:type="page"/>
      </w:r>
    </w:p>
    <w:sectPr w:rsidR="00E51B73" w:rsidSect="00C26AB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0" w:h="16840"/>
      <w:pgMar w:top="1418" w:right="1138" w:bottom="1134" w:left="1138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DB1E8" w14:textId="77777777" w:rsidR="00DB151F" w:rsidRDefault="00DB151F" w:rsidP="00503F28">
      <w:r>
        <w:separator/>
      </w:r>
    </w:p>
  </w:endnote>
  <w:endnote w:type="continuationSeparator" w:id="0">
    <w:p w14:paraId="7CB80EC7" w14:textId="77777777" w:rsidR="00DB151F" w:rsidRDefault="00DB151F" w:rsidP="00503F28">
      <w:r>
        <w:continuationSeparator/>
      </w:r>
    </w:p>
  </w:endnote>
  <w:endnote w:type="continuationNotice" w:id="1">
    <w:p w14:paraId="147CAFDB" w14:textId="77777777" w:rsidR="00DB151F" w:rsidRDefault="00DB15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lain Light">
    <w:altName w:val="Arial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ain Medium">
    <w:altName w:val="Calibri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lstra Akkurat">
    <w:altName w:val="Calibri"/>
    <w:panose1 w:val="00000000000000000000"/>
    <w:charset w:val="00"/>
    <w:family w:val="swiss"/>
    <w:notTrueType/>
    <w:pitch w:val="variable"/>
    <w:sig w:usb0="A00000AF" w:usb1="4000316A" w:usb2="00000008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63F2" w14:textId="77777777" w:rsidR="00A64BA3" w:rsidRDefault="00A64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528B" w14:textId="22AC856C" w:rsidR="00A64BA3" w:rsidRPr="0089542E" w:rsidRDefault="00A64BA3" w:rsidP="00C67CEA">
    <w:pPr>
      <w:pStyle w:val="Legals"/>
      <w:tabs>
        <w:tab w:val="right" w:pos="9866"/>
      </w:tabs>
    </w:pPr>
    <w:r w:rsidRPr="007E3818">
      <w:t>Copyright Telstra Purple 20</w:t>
    </w:r>
    <w:r>
      <w:t>22</w:t>
    </w:r>
    <w:r w:rsidRPr="00DC62AD">
      <w:rPr>
        <w:color w:val="000000" w:themeColor="text1"/>
      </w:rPr>
      <w:tab/>
    </w:r>
    <w:r w:rsidRPr="00DC62AD">
      <w:t xml:space="preserve">Page </w:t>
    </w:r>
    <w:r w:rsidRPr="00DC62AD">
      <w:fldChar w:fldCharType="begin"/>
    </w:r>
    <w:r w:rsidRPr="00DC62AD">
      <w:instrText xml:space="preserve"> PAGE \* MERGEFORMAT </w:instrText>
    </w:r>
    <w:r w:rsidRPr="00DC62AD">
      <w:fldChar w:fldCharType="separate"/>
    </w:r>
    <w:r>
      <w:rPr>
        <w:noProof/>
      </w:rPr>
      <w:t>21</w:t>
    </w:r>
    <w:r w:rsidRPr="00DC62AD">
      <w:fldChar w:fldCharType="end"/>
    </w:r>
    <w:r w:rsidRPr="00DC62AD">
      <w:t xml:space="preserve"> of </w:t>
    </w:r>
    <w:r w:rsidRPr="00DC62AD">
      <w:fldChar w:fldCharType="begin"/>
    </w:r>
    <w:r w:rsidRPr="00DC62AD">
      <w:instrText xml:space="preserve"> NUMPAGES  </w:instrText>
    </w:r>
    <w:r w:rsidRPr="00DC62AD">
      <w:fldChar w:fldCharType="separate"/>
    </w:r>
    <w:r>
      <w:rPr>
        <w:noProof/>
      </w:rPr>
      <w:t>21</w:t>
    </w:r>
    <w:r w:rsidRPr="00DC62A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5FF4" w14:textId="77777777" w:rsidR="00A64BA3" w:rsidRPr="00433C2F" w:rsidRDefault="00A64BA3" w:rsidP="004B10A2">
    <w:pPr>
      <w:pStyle w:val="Legals"/>
      <w:tabs>
        <w:tab w:val="right" w:pos="9923"/>
      </w:tabs>
    </w:pPr>
    <w:r w:rsidRPr="007E3818">
      <w:t>Copyright Telstra Purple 2019</w:t>
    </w:r>
    <w:r w:rsidRPr="00DC62AD">
      <w:rPr>
        <w:color w:val="000000" w:themeColor="text1"/>
      </w:rPr>
      <w:tab/>
    </w:r>
    <w:r w:rsidRPr="00DC62AD">
      <w:t xml:space="preserve">Page </w:t>
    </w:r>
    <w:r w:rsidRPr="00DC62AD">
      <w:fldChar w:fldCharType="begin"/>
    </w:r>
    <w:r w:rsidRPr="00DC62AD">
      <w:instrText xml:space="preserve"> PAGE \* MERGEFORMAT </w:instrText>
    </w:r>
    <w:r w:rsidRPr="00DC62AD">
      <w:fldChar w:fldCharType="separate"/>
    </w:r>
    <w:r>
      <w:rPr>
        <w:noProof/>
      </w:rPr>
      <w:t>9</w:t>
    </w:r>
    <w:r w:rsidRPr="00DC62AD">
      <w:fldChar w:fldCharType="end"/>
    </w:r>
    <w:r w:rsidRPr="00DC62AD">
      <w:t xml:space="preserve"> of </w:t>
    </w:r>
    <w:r w:rsidRPr="00DC62AD">
      <w:fldChar w:fldCharType="begin"/>
    </w:r>
    <w:r w:rsidRPr="00DC62AD">
      <w:instrText xml:space="preserve"> NUMPAGES  </w:instrText>
    </w:r>
    <w:r w:rsidRPr="00DC62AD">
      <w:fldChar w:fldCharType="separate"/>
    </w:r>
    <w:r>
      <w:rPr>
        <w:noProof/>
      </w:rPr>
      <w:t>13</w:t>
    </w:r>
    <w:r w:rsidRPr="00DC62AD">
      <w:fldChar w:fldCharType="end"/>
    </w:r>
  </w:p>
  <w:p w14:paraId="7B3AE4EF" w14:textId="77777777" w:rsidR="00A64BA3" w:rsidRPr="004B10A2" w:rsidRDefault="00A64BA3" w:rsidP="004B1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9F70" w14:textId="77777777" w:rsidR="00DB151F" w:rsidRDefault="00DB151F" w:rsidP="00503F28">
      <w:r>
        <w:separator/>
      </w:r>
    </w:p>
  </w:footnote>
  <w:footnote w:type="continuationSeparator" w:id="0">
    <w:p w14:paraId="6F308189" w14:textId="77777777" w:rsidR="00DB151F" w:rsidRDefault="00DB151F" w:rsidP="00503F28">
      <w:r>
        <w:continuationSeparator/>
      </w:r>
    </w:p>
  </w:footnote>
  <w:footnote w:type="continuationNotice" w:id="1">
    <w:p w14:paraId="4A43E712" w14:textId="77777777" w:rsidR="00DB151F" w:rsidRDefault="00DB15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5166" w14:textId="77777777" w:rsidR="00A64BA3" w:rsidRDefault="00A64BA3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50413FE3" wp14:editId="723CC50C">
          <wp:simplePos x="0" y="0"/>
          <wp:positionH relativeFrom="column">
            <wp:posOffset>-339725</wp:posOffset>
          </wp:positionH>
          <wp:positionV relativeFrom="paragraph">
            <wp:posOffset>-327661</wp:posOffset>
          </wp:positionV>
          <wp:extent cx="7577685" cy="10705677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5102TEL Telstra Purple Cover A4 1 300dpi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985" cy="10706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A0BA" w14:textId="77777777" w:rsidR="00A64BA3" w:rsidRDefault="00A64B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A20A" w14:textId="77777777" w:rsidR="00A64BA3" w:rsidRDefault="00A64BA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4EEE" w14:textId="77777777" w:rsidR="00A64BA3" w:rsidRDefault="00A64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4EB59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4E05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58DC7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C0F8F8"/>
    <w:lvl w:ilvl="0">
      <w:start w:val="1"/>
      <w:numFmt w:val="decimal"/>
      <w:pStyle w:val="ListNumber2"/>
      <w:lvlText w:val="%1.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4" w15:restartNumberingAfterBreak="0">
    <w:nsid w:val="FFFFFF88"/>
    <w:multiLevelType w:val="singleLevel"/>
    <w:tmpl w:val="133E85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586218"/>
    <w:multiLevelType w:val="multilevel"/>
    <w:tmpl w:val="1D689AB6"/>
    <w:styleLink w:val="O2Headings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936" w:hanging="511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584" w:hanging="733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1276" w:firstLine="0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1701" w:firstLine="0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2126" w:firstLine="0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2552" w:firstLine="0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2977" w:firstLine="0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3402" w:firstLine="0"/>
      </w:pPr>
      <w:rPr>
        <w:rFonts w:hint="default"/>
      </w:rPr>
    </w:lvl>
  </w:abstractNum>
  <w:abstractNum w:abstractNumId="6" w15:restartNumberingAfterBreak="0">
    <w:nsid w:val="06A75354"/>
    <w:multiLevelType w:val="hybridMultilevel"/>
    <w:tmpl w:val="F9CA6FBA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F735CD"/>
    <w:multiLevelType w:val="hybridMultilevel"/>
    <w:tmpl w:val="5964B0F4"/>
    <w:lvl w:ilvl="0" w:tplc="F63629E8">
      <w:start w:val="1"/>
      <w:numFmt w:val="upperLetter"/>
      <w:pStyle w:val="AppendixHead"/>
      <w:lvlText w:val="Appendix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438AE"/>
    <w:multiLevelType w:val="multilevel"/>
    <w:tmpl w:val="37AE72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0"/>
        <w:szCs w:val="3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1385612"/>
    <w:multiLevelType w:val="multilevel"/>
    <w:tmpl w:val="FBD2708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pStyle w:val="Bullet3"/>
      <w:lvlText w:val="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3">
      <w:start w:val="1"/>
      <w:numFmt w:val="bullet"/>
      <w:pStyle w:val="Bullet4"/>
      <w:lvlText w:val=""/>
      <w:lvlJc w:val="left"/>
      <w:pPr>
        <w:tabs>
          <w:tab w:val="num" w:pos="567"/>
        </w:tabs>
        <w:ind w:left="567" w:hanging="142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0"/>
      </w:pPr>
      <w:rPr>
        <w:rFonts w:hint="default"/>
      </w:rPr>
    </w:lvl>
  </w:abstractNum>
  <w:abstractNum w:abstractNumId="10" w15:restartNumberingAfterBreak="0">
    <w:nsid w:val="4C3D0288"/>
    <w:multiLevelType w:val="multilevel"/>
    <w:tmpl w:val="C7C4224C"/>
    <w:styleLink w:val="Bullets"/>
    <w:lvl w:ilvl="0">
      <w:start w:val="1"/>
      <w:numFmt w:val="bullet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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567"/>
        </w:tabs>
        <w:ind w:left="567" w:hanging="142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0"/>
      </w:pPr>
      <w:rPr>
        <w:rFonts w:hint="default"/>
      </w:rPr>
    </w:lvl>
  </w:abstractNum>
  <w:abstractNum w:abstractNumId="11" w15:restartNumberingAfterBreak="0">
    <w:nsid w:val="5C6A2804"/>
    <w:multiLevelType w:val="hybridMultilevel"/>
    <w:tmpl w:val="5E741EDE"/>
    <w:lvl w:ilvl="0" w:tplc="8AC641F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F4A0E"/>
    <w:multiLevelType w:val="multilevel"/>
    <w:tmpl w:val="718EEB1C"/>
    <w:styleLink w:val="Headings"/>
    <w:lvl w:ilvl="0">
      <w:start w:val="1"/>
      <w:numFmt w:val="decimal"/>
      <w:lvlText w:val="0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3" w15:restartNumberingAfterBreak="0">
    <w:nsid w:val="6A1A23DD"/>
    <w:multiLevelType w:val="multilevel"/>
    <w:tmpl w:val="6B18D228"/>
    <w:lvl w:ilvl="0">
      <w:start w:val="1"/>
      <w:numFmt w:val="upperLetter"/>
      <w:pStyle w:val="Appendix"/>
      <w:lvlText w:val="Appendix %1:"/>
      <w:lvlJc w:val="left"/>
      <w:pPr>
        <w:tabs>
          <w:tab w:val="num" w:pos="1800"/>
        </w:tabs>
        <w:ind w:left="360" w:hanging="360"/>
      </w:pPr>
    </w:lvl>
    <w:lvl w:ilvl="1">
      <w:start w:val="1"/>
      <w:numFmt w:val="upperRoman"/>
      <w:pStyle w:val="Appendix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lowerLetter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F872CA5"/>
    <w:multiLevelType w:val="hybridMultilevel"/>
    <w:tmpl w:val="7298BE70"/>
    <w:lvl w:ilvl="0" w:tplc="81C27A2E">
      <w:start w:val="1"/>
      <w:numFmt w:val="bullet"/>
      <w:pStyle w:val="TableListBullet"/>
      <w:lvlText w:val=""/>
      <w:lvlJc w:val="left"/>
      <w:pPr>
        <w:ind w:left="947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511329854">
    <w:abstractNumId w:val="13"/>
  </w:num>
  <w:num w:numId="2" w16cid:durableId="1739086306">
    <w:abstractNumId w:val="7"/>
  </w:num>
  <w:num w:numId="3" w16cid:durableId="2039891556">
    <w:abstractNumId w:val="9"/>
  </w:num>
  <w:num w:numId="4" w16cid:durableId="1627855661">
    <w:abstractNumId w:val="12"/>
  </w:num>
  <w:num w:numId="5" w16cid:durableId="1191800889">
    <w:abstractNumId w:val="4"/>
  </w:num>
  <w:num w:numId="6" w16cid:durableId="2046952097">
    <w:abstractNumId w:val="3"/>
  </w:num>
  <w:num w:numId="7" w16cid:durableId="1031612266">
    <w:abstractNumId w:val="2"/>
  </w:num>
  <w:num w:numId="8" w16cid:durableId="1138374380">
    <w:abstractNumId w:val="1"/>
  </w:num>
  <w:num w:numId="9" w16cid:durableId="1543860766">
    <w:abstractNumId w:val="0"/>
  </w:num>
  <w:num w:numId="10" w16cid:durableId="1160459518">
    <w:abstractNumId w:val="10"/>
  </w:num>
  <w:num w:numId="11" w16cid:durableId="1259946097">
    <w:abstractNumId w:val="8"/>
  </w:num>
  <w:num w:numId="12" w16cid:durableId="988166174">
    <w:abstractNumId w:val="11"/>
  </w:num>
  <w:num w:numId="13" w16cid:durableId="1292177575">
    <w:abstractNumId w:val="14"/>
  </w:num>
  <w:num w:numId="14" w16cid:durableId="1666588222">
    <w:abstractNumId w:val="5"/>
  </w:num>
  <w:num w:numId="15" w16cid:durableId="1568762054">
    <w:abstractNumId w:val="6"/>
  </w:num>
  <w:num w:numId="16" w16cid:durableId="16915670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297354">
    <w:abstractNumId w:val="8"/>
  </w:num>
  <w:num w:numId="18" w16cid:durableId="16933406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80856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0431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133713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296388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A01"/>
    <w:rsid w:val="000018AD"/>
    <w:rsid w:val="00010F29"/>
    <w:rsid w:val="00034FD0"/>
    <w:rsid w:val="0003666D"/>
    <w:rsid w:val="00043B8E"/>
    <w:rsid w:val="000541A2"/>
    <w:rsid w:val="000622C3"/>
    <w:rsid w:val="00067FCB"/>
    <w:rsid w:val="000809EE"/>
    <w:rsid w:val="00086857"/>
    <w:rsid w:val="00087EB9"/>
    <w:rsid w:val="0009027B"/>
    <w:rsid w:val="00093D56"/>
    <w:rsid w:val="000A05C6"/>
    <w:rsid w:val="000C3F75"/>
    <w:rsid w:val="000C598E"/>
    <w:rsid w:val="000D1A0C"/>
    <w:rsid w:val="000D44C9"/>
    <w:rsid w:val="000D5536"/>
    <w:rsid w:val="000E1EF2"/>
    <w:rsid w:val="000F3007"/>
    <w:rsid w:val="000F7027"/>
    <w:rsid w:val="0010579B"/>
    <w:rsid w:val="00110998"/>
    <w:rsid w:val="001146AE"/>
    <w:rsid w:val="0011771D"/>
    <w:rsid w:val="00121D41"/>
    <w:rsid w:val="001478FC"/>
    <w:rsid w:val="001514BB"/>
    <w:rsid w:val="00157B74"/>
    <w:rsid w:val="00167A5A"/>
    <w:rsid w:val="001747ED"/>
    <w:rsid w:val="00193CB3"/>
    <w:rsid w:val="001A674D"/>
    <w:rsid w:val="001B1A5A"/>
    <w:rsid w:val="001B4A1A"/>
    <w:rsid w:val="001C60D2"/>
    <w:rsid w:val="001E6AF3"/>
    <w:rsid w:val="001F136B"/>
    <w:rsid w:val="00203F49"/>
    <w:rsid w:val="00207827"/>
    <w:rsid w:val="0021082B"/>
    <w:rsid w:val="002307E2"/>
    <w:rsid w:val="00234254"/>
    <w:rsid w:val="0023607E"/>
    <w:rsid w:val="002417CB"/>
    <w:rsid w:val="0024773B"/>
    <w:rsid w:val="00247F2F"/>
    <w:rsid w:val="00250647"/>
    <w:rsid w:val="002519AF"/>
    <w:rsid w:val="00252BCF"/>
    <w:rsid w:val="00277893"/>
    <w:rsid w:val="00284209"/>
    <w:rsid w:val="00285082"/>
    <w:rsid w:val="0029457C"/>
    <w:rsid w:val="002A4BB9"/>
    <w:rsid w:val="002A5F7D"/>
    <w:rsid w:val="002B0D9B"/>
    <w:rsid w:val="002C10AA"/>
    <w:rsid w:val="002C5737"/>
    <w:rsid w:val="002C5D8A"/>
    <w:rsid w:val="002C5EFF"/>
    <w:rsid w:val="002C666D"/>
    <w:rsid w:val="002E5E09"/>
    <w:rsid w:val="002F35D9"/>
    <w:rsid w:val="002F78C2"/>
    <w:rsid w:val="00301952"/>
    <w:rsid w:val="00304188"/>
    <w:rsid w:val="00314B4F"/>
    <w:rsid w:val="003267E5"/>
    <w:rsid w:val="00327F34"/>
    <w:rsid w:val="00331BDE"/>
    <w:rsid w:val="003362F3"/>
    <w:rsid w:val="00346F67"/>
    <w:rsid w:val="00361503"/>
    <w:rsid w:val="00362C27"/>
    <w:rsid w:val="00373F2B"/>
    <w:rsid w:val="003755EA"/>
    <w:rsid w:val="003876AD"/>
    <w:rsid w:val="003914D6"/>
    <w:rsid w:val="003969AB"/>
    <w:rsid w:val="003A1C8B"/>
    <w:rsid w:val="003A64E3"/>
    <w:rsid w:val="003B163C"/>
    <w:rsid w:val="003B4C17"/>
    <w:rsid w:val="003B578B"/>
    <w:rsid w:val="003B6C75"/>
    <w:rsid w:val="003C1BD9"/>
    <w:rsid w:val="003C5E31"/>
    <w:rsid w:val="003C7B68"/>
    <w:rsid w:val="003E3295"/>
    <w:rsid w:val="003E79AD"/>
    <w:rsid w:val="003F59FC"/>
    <w:rsid w:val="003F6604"/>
    <w:rsid w:val="00410626"/>
    <w:rsid w:val="004138BE"/>
    <w:rsid w:val="00430F6B"/>
    <w:rsid w:val="00431889"/>
    <w:rsid w:val="00433C2F"/>
    <w:rsid w:val="00446430"/>
    <w:rsid w:val="0047369A"/>
    <w:rsid w:val="004760B1"/>
    <w:rsid w:val="0048712C"/>
    <w:rsid w:val="004A3724"/>
    <w:rsid w:val="004B0CE2"/>
    <w:rsid w:val="004B10A2"/>
    <w:rsid w:val="004B3C89"/>
    <w:rsid w:val="004C6E54"/>
    <w:rsid w:val="004D178A"/>
    <w:rsid w:val="004D31E8"/>
    <w:rsid w:val="004D45CF"/>
    <w:rsid w:val="004D7980"/>
    <w:rsid w:val="004E0DDD"/>
    <w:rsid w:val="004F29B5"/>
    <w:rsid w:val="00501509"/>
    <w:rsid w:val="00503B13"/>
    <w:rsid w:val="00503F28"/>
    <w:rsid w:val="005075A4"/>
    <w:rsid w:val="0050789F"/>
    <w:rsid w:val="005103E7"/>
    <w:rsid w:val="00511104"/>
    <w:rsid w:val="005125C4"/>
    <w:rsid w:val="00515C26"/>
    <w:rsid w:val="00521DBD"/>
    <w:rsid w:val="00524918"/>
    <w:rsid w:val="005405C9"/>
    <w:rsid w:val="00541D7F"/>
    <w:rsid w:val="00552011"/>
    <w:rsid w:val="00552168"/>
    <w:rsid w:val="00554B7E"/>
    <w:rsid w:val="00567285"/>
    <w:rsid w:val="00573D32"/>
    <w:rsid w:val="00575244"/>
    <w:rsid w:val="005762C1"/>
    <w:rsid w:val="0059096A"/>
    <w:rsid w:val="00594D87"/>
    <w:rsid w:val="005A51C4"/>
    <w:rsid w:val="005D13F5"/>
    <w:rsid w:val="005E235E"/>
    <w:rsid w:val="005F41C4"/>
    <w:rsid w:val="006072E3"/>
    <w:rsid w:val="00625B89"/>
    <w:rsid w:val="00631D6C"/>
    <w:rsid w:val="00635DF4"/>
    <w:rsid w:val="006366BB"/>
    <w:rsid w:val="00652BCC"/>
    <w:rsid w:val="00660C0D"/>
    <w:rsid w:val="00675A9B"/>
    <w:rsid w:val="00677EB0"/>
    <w:rsid w:val="00681CF2"/>
    <w:rsid w:val="00683A50"/>
    <w:rsid w:val="0068480E"/>
    <w:rsid w:val="006851AC"/>
    <w:rsid w:val="006856AB"/>
    <w:rsid w:val="00687571"/>
    <w:rsid w:val="00690627"/>
    <w:rsid w:val="00691526"/>
    <w:rsid w:val="00696246"/>
    <w:rsid w:val="0069634B"/>
    <w:rsid w:val="006978A6"/>
    <w:rsid w:val="006B6BDB"/>
    <w:rsid w:val="006C469B"/>
    <w:rsid w:val="006D45C3"/>
    <w:rsid w:val="006D56A6"/>
    <w:rsid w:val="006F6A04"/>
    <w:rsid w:val="0070280D"/>
    <w:rsid w:val="00711B6B"/>
    <w:rsid w:val="00713A0B"/>
    <w:rsid w:val="00740D39"/>
    <w:rsid w:val="007440DE"/>
    <w:rsid w:val="00755309"/>
    <w:rsid w:val="00762AFF"/>
    <w:rsid w:val="007746CE"/>
    <w:rsid w:val="00781A01"/>
    <w:rsid w:val="00790C2B"/>
    <w:rsid w:val="007954AA"/>
    <w:rsid w:val="00796259"/>
    <w:rsid w:val="0079776E"/>
    <w:rsid w:val="007A0CDB"/>
    <w:rsid w:val="007A70A1"/>
    <w:rsid w:val="007B25C7"/>
    <w:rsid w:val="007C50DF"/>
    <w:rsid w:val="007C7A67"/>
    <w:rsid w:val="007D72EA"/>
    <w:rsid w:val="007E3818"/>
    <w:rsid w:val="007E67CB"/>
    <w:rsid w:val="008069AF"/>
    <w:rsid w:val="00835D9E"/>
    <w:rsid w:val="008422F3"/>
    <w:rsid w:val="00844B54"/>
    <w:rsid w:val="00860ADE"/>
    <w:rsid w:val="00861F62"/>
    <w:rsid w:val="008738E7"/>
    <w:rsid w:val="00884D79"/>
    <w:rsid w:val="008923FE"/>
    <w:rsid w:val="0089408E"/>
    <w:rsid w:val="00894D87"/>
    <w:rsid w:val="0089542E"/>
    <w:rsid w:val="00897AF5"/>
    <w:rsid w:val="008A2371"/>
    <w:rsid w:val="008A2610"/>
    <w:rsid w:val="008B2B4D"/>
    <w:rsid w:val="008B3BF3"/>
    <w:rsid w:val="008C0789"/>
    <w:rsid w:val="008E0619"/>
    <w:rsid w:val="008E1FFD"/>
    <w:rsid w:val="008E2313"/>
    <w:rsid w:val="008E28DF"/>
    <w:rsid w:val="008E524C"/>
    <w:rsid w:val="008F0CB8"/>
    <w:rsid w:val="008F3FB0"/>
    <w:rsid w:val="00905EBE"/>
    <w:rsid w:val="00910614"/>
    <w:rsid w:val="00911EFF"/>
    <w:rsid w:val="009216FD"/>
    <w:rsid w:val="00924CD3"/>
    <w:rsid w:val="00942D0D"/>
    <w:rsid w:val="0094626D"/>
    <w:rsid w:val="00947085"/>
    <w:rsid w:val="009531E4"/>
    <w:rsid w:val="0098083E"/>
    <w:rsid w:val="009A6F1E"/>
    <w:rsid w:val="009A76BE"/>
    <w:rsid w:val="009B01B1"/>
    <w:rsid w:val="009B3069"/>
    <w:rsid w:val="009B3604"/>
    <w:rsid w:val="009C4F62"/>
    <w:rsid w:val="009C5340"/>
    <w:rsid w:val="009D04BF"/>
    <w:rsid w:val="009E0A0B"/>
    <w:rsid w:val="009E1900"/>
    <w:rsid w:val="009E3BFD"/>
    <w:rsid w:val="009E767A"/>
    <w:rsid w:val="00A019AD"/>
    <w:rsid w:val="00A076A3"/>
    <w:rsid w:val="00A442BD"/>
    <w:rsid w:val="00A52C36"/>
    <w:rsid w:val="00A54569"/>
    <w:rsid w:val="00A54B10"/>
    <w:rsid w:val="00A64BA3"/>
    <w:rsid w:val="00A96C6B"/>
    <w:rsid w:val="00AA05AF"/>
    <w:rsid w:val="00AA0F05"/>
    <w:rsid w:val="00AA45D0"/>
    <w:rsid w:val="00AC614A"/>
    <w:rsid w:val="00AC6161"/>
    <w:rsid w:val="00AD3902"/>
    <w:rsid w:val="00AE235B"/>
    <w:rsid w:val="00AF1811"/>
    <w:rsid w:val="00AF225A"/>
    <w:rsid w:val="00B0154E"/>
    <w:rsid w:val="00B12AF2"/>
    <w:rsid w:val="00B64F96"/>
    <w:rsid w:val="00B74830"/>
    <w:rsid w:val="00B77F7C"/>
    <w:rsid w:val="00B962F6"/>
    <w:rsid w:val="00BB0169"/>
    <w:rsid w:val="00BC0CD7"/>
    <w:rsid w:val="00BC7BE6"/>
    <w:rsid w:val="00BD1ED2"/>
    <w:rsid w:val="00BE2BED"/>
    <w:rsid w:val="00BE2ED0"/>
    <w:rsid w:val="00BF4ADE"/>
    <w:rsid w:val="00BF5640"/>
    <w:rsid w:val="00C0116D"/>
    <w:rsid w:val="00C050F7"/>
    <w:rsid w:val="00C12EAE"/>
    <w:rsid w:val="00C1711E"/>
    <w:rsid w:val="00C17524"/>
    <w:rsid w:val="00C22D7A"/>
    <w:rsid w:val="00C26AB1"/>
    <w:rsid w:val="00C31908"/>
    <w:rsid w:val="00C32760"/>
    <w:rsid w:val="00C32FA2"/>
    <w:rsid w:val="00C42C5F"/>
    <w:rsid w:val="00C45C29"/>
    <w:rsid w:val="00C47800"/>
    <w:rsid w:val="00C6645A"/>
    <w:rsid w:val="00C67CEA"/>
    <w:rsid w:val="00C70E18"/>
    <w:rsid w:val="00C71009"/>
    <w:rsid w:val="00C84A98"/>
    <w:rsid w:val="00C87C54"/>
    <w:rsid w:val="00C95A71"/>
    <w:rsid w:val="00CA08F8"/>
    <w:rsid w:val="00CC07ED"/>
    <w:rsid w:val="00CC0AC8"/>
    <w:rsid w:val="00CC1DF6"/>
    <w:rsid w:val="00CC590D"/>
    <w:rsid w:val="00CC6B2A"/>
    <w:rsid w:val="00CD0355"/>
    <w:rsid w:val="00CF2C76"/>
    <w:rsid w:val="00D001FA"/>
    <w:rsid w:val="00D063C5"/>
    <w:rsid w:val="00D21BA4"/>
    <w:rsid w:val="00D244B1"/>
    <w:rsid w:val="00D25602"/>
    <w:rsid w:val="00D37B9F"/>
    <w:rsid w:val="00D465C1"/>
    <w:rsid w:val="00D46AF5"/>
    <w:rsid w:val="00D47A68"/>
    <w:rsid w:val="00D51739"/>
    <w:rsid w:val="00D522A5"/>
    <w:rsid w:val="00D54D57"/>
    <w:rsid w:val="00D60EE3"/>
    <w:rsid w:val="00D61E6D"/>
    <w:rsid w:val="00D70FCA"/>
    <w:rsid w:val="00D73284"/>
    <w:rsid w:val="00D82BF2"/>
    <w:rsid w:val="00D87448"/>
    <w:rsid w:val="00DB151F"/>
    <w:rsid w:val="00DC452E"/>
    <w:rsid w:val="00DF0171"/>
    <w:rsid w:val="00E050D9"/>
    <w:rsid w:val="00E21321"/>
    <w:rsid w:val="00E22459"/>
    <w:rsid w:val="00E40F4E"/>
    <w:rsid w:val="00E43F7E"/>
    <w:rsid w:val="00E46520"/>
    <w:rsid w:val="00E51B73"/>
    <w:rsid w:val="00E539BC"/>
    <w:rsid w:val="00E5606E"/>
    <w:rsid w:val="00E57311"/>
    <w:rsid w:val="00E6072D"/>
    <w:rsid w:val="00E64FCF"/>
    <w:rsid w:val="00E83630"/>
    <w:rsid w:val="00E845A3"/>
    <w:rsid w:val="00E926A0"/>
    <w:rsid w:val="00EA5000"/>
    <w:rsid w:val="00EB2914"/>
    <w:rsid w:val="00EB330B"/>
    <w:rsid w:val="00EC2CD2"/>
    <w:rsid w:val="00EC7465"/>
    <w:rsid w:val="00EE14F1"/>
    <w:rsid w:val="00EE194E"/>
    <w:rsid w:val="00EE217B"/>
    <w:rsid w:val="00EE3DB5"/>
    <w:rsid w:val="00EE4826"/>
    <w:rsid w:val="00EF0DF5"/>
    <w:rsid w:val="00EF192B"/>
    <w:rsid w:val="00EF67B7"/>
    <w:rsid w:val="00F03F53"/>
    <w:rsid w:val="00F250D8"/>
    <w:rsid w:val="00F31C15"/>
    <w:rsid w:val="00F5565C"/>
    <w:rsid w:val="00F61A9F"/>
    <w:rsid w:val="00F6331E"/>
    <w:rsid w:val="00F63FFC"/>
    <w:rsid w:val="00F6426B"/>
    <w:rsid w:val="00F8789A"/>
    <w:rsid w:val="00F92FA9"/>
    <w:rsid w:val="00F96F2B"/>
    <w:rsid w:val="00F970CD"/>
    <w:rsid w:val="00F971E1"/>
    <w:rsid w:val="00FA0312"/>
    <w:rsid w:val="00FA04AB"/>
    <w:rsid w:val="00FA0B36"/>
    <w:rsid w:val="00FC5251"/>
    <w:rsid w:val="00FD1836"/>
    <w:rsid w:val="00FE1505"/>
    <w:rsid w:val="00FF1B0D"/>
    <w:rsid w:val="00FF3533"/>
    <w:rsid w:val="348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3197A7"/>
  <w14:defaultImageDpi w14:val="300"/>
  <w15:docId w15:val="{78D0B000-A017-464C-9A39-8AB4D89D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color w:val="000000" w:themeColor="text1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F5"/>
    <w:rPr>
      <w:rFonts w:ascii="Plain Light" w:hAnsi="Plain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0F29"/>
    <w:pPr>
      <w:widowControl w:val="0"/>
      <w:numPr>
        <w:numId w:val="11"/>
      </w:numPr>
      <w:suppressAutoHyphens/>
      <w:autoSpaceDE w:val="0"/>
      <w:autoSpaceDN w:val="0"/>
      <w:adjustRightInd w:val="0"/>
      <w:spacing w:before="240" w:after="120" w:line="340" w:lineRule="atLeast"/>
      <w:textAlignment w:val="center"/>
      <w:outlineLvl w:val="0"/>
    </w:pPr>
    <w:rPr>
      <w:rFonts w:ascii="Arial" w:eastAsia="Cambria" w:hAnsi="Arial" w:cs="Arial"/>
      <w:b/>
      <w:spacing w:val="-2"/>
      <w:sz w:val="40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431889"/>
    <w:pPr>
      <w:widowControl w:val="0"/>
      <w:numPr>
        <w:ilvl w:val="1"/>
        <w:numId w:val="11"/>
      </w:numPr>
      <w:suppressAutoHyphens/>
      <w:autoSpaceDE w:val="0"/>
      <w:autoSpaceDN w:val="0"/>
      <w:adjustRightInd w:val="0"/>
      <w:spacing w:before="160" w:after="120"/>
      <w:textAlignment w:val="center"/>
      <w:outlineLvl w:val="1"/>
    </w:pPr>
    <w:rPr>
      <w:rFonts w:ascii="Plain Medium" w:eastAsia="Cambria" w:hAnsi="Plain Medium" w:cs="Arial"/>
      <w:b/>
      <w:color w:val="000000"/>
      <w:spacing w:val="-2"/>
      <w:sz w:val="30"/>
      <w:szCs w:val="30"/>
    </w:rPr>
  </w:style>
  <w:style w:type="paragraph" w:styleId="Heading3">
    <w:name w:val="heading 3"/>
    <w:aliases w:val="Heading 3 Indent"/>
    <w:basedOn w:val="Normal"/>
    <w:next w:val="Normal"/>
    <w:link w:val="Heading3Char"/>
    <w:autoRedefine/>
    <w:uiPriority w:val="9"/>
    <w:unhideWhenUsed/>
    <w:qFormat/>
    <w:rsid w:val="00010F29"/>
    <w:pPr>
      <w:keepNext/>
      <w:keepLines/>
      <w:numPr>
        <w:ilvl w:val="2"/>
        <w:numId w:val="11"/>
      </w:numPr>
      <w:spacing w:before="160" w:after="120" w:line="240" w:lineRule="atLeast"/>
      <w:ind w:left="1276" w:hanging="850"/>
      <w:outlineLvl w:val="2"/>
    </w:pPr>
    <w:rPr>
      <w:rFonts w:ascii="Arial" w:eastAsia="Times New Roman" w:hAnsi="Arial" w:cs="Arial"/>
      <w:b/>
      <w:bCs/>
      <w:color w:val="000000"/>
      <w:spacing w:val="-2"/>
      <w:sz w:val="26"/>
      <w:szCs w:val="26"/>
    </w:rPr>
  </w:style>
  <w:style w:type="paragraph" w:styleId="Heading4">
    <w:name w:val="heading 4"/>
    <w:aliases w:val="Heading 4 Indent"/>
    <w:basedOn w:val="Normal"/>
    <w:next w:val="Normal"/>
    <w:link w:val="Heading4Char"/>
    <w:uiPriority w:val="9"/>
    <w:unhideWhenUsed/>
    <w:qFormat/>
    <w:rsid w:val="00010F29"/>
    <w:pPr>
      <w:keepNext/>
      <w:keepLines/>
      <w:numPr>
        <w:ilvl w:val="3"/>
        <w:numId w:val="11"/>
      </w:numPr>
      <w:spacing w:before="200" w:line="240" w:lineRule="atLeast"/>
      <w:ind w:left="1560"/>
      <w:outlineLvl w:val="3"/>
    </w:pPr>
    <w:rPr>
      <w:rFonts w:ascii="Arial" w:eastAsiaTheme="majorEastAsia" w:hAnsi="Arial" w:cstheme="majorBidi"/>
      <w:b/>
      <w:bCs/>
      <w:iCs/>
      <w:color w:val="000000"/>
      <w:spacing w:val="-2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CD2"/>
    <w:pPr>
      <w:keepNext/>
      <w:keepLines/>
      <w:numPr>
        <w:ilvl w:val="4"/>
        <w:numId w:val="11"/>
      </w:numPr>
      <w:spacing w:before="200" w:line="240" w:lineRule="atLeast"/>
      <w:outlineLvl w:val="4"/>
    </w:pPr>
    <w:rPr>
      <w:rFonts w:eastAsiaTheme="majorEastAsia" w:cstheme="majorBidi"/>
      <w:spacing w:val="-2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2CD2"/>
    <w:pPr>
      <w:keepNext/>
      <w:keepLines/>
      <w:numPr>
        <w:ilvl w:val="5"/>
        <w:numId w:val="11"/>
      </w:numPr>
      <w:spacing w:before="200" w:line="240" w:lineRule="atLeast"/>
      <w:outlineLvl w:val="5"/>
    </w:pPr>
    <w:rPr>
      <w:rFonts w:eastAsiaTheme="majorEastAsia" w:cstheme="majorBidi"/>
      <w:i/>
      <w:iCs/>
      <w:spacing w:val="-2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4830"/>
    <w:pPr>
      <w:keepNext/>
      <w:keepLines/>
      <w:numPr>
        <w:ilvl w:val="6"/>
        <w:numId w:val="11"/>
      </w:numPr>
      <w:spacing w:before="200" w:line="240" w:lineRule="atLeast"/>
      <w:outlineLvl w:val="6"/>
    </w:pPr>
    <w:rPr>
      <w:rFonts w:eastAsiaTheme="majorEastAsia" w:cstheme="majorBidi"/>
      <w:i/>
      <w:iCs/>
      <w:spacing w:val="-2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74830"/>
    <w:pPr>
      <w:keepNext/>
      <w:keepLines/>
      <w:numPr>
        <w:ilvl w:val="7"/>
        <w:numId w:val="11"/>
      </w:numPr>
      <w:spacing w:before="200" w:line="240" w:lineRule="atLeast"/>
      <w:outlineLvl w:val="7"/>
    </w:pPr>
    <w:rPr>
      <w:rFonts w:eastAsiaTheme="majorEastAsia" w:cstheme="majorBidi"/>
      <w:spacing w:val="-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74830"/>
    <w:pPr>
      <w:keepNext/>
      <w:keepLines/>
      <w:numPr>
        <w:ilvl w:val="8"/>
        <w:numId w:val="11"/>
      </w:numPr>
      <w:spacing w:before="200" w:line="240" w:lineRule="atLeast"/>
      <w:outlineLvl w:val="8"/>
    </w:pPr>
    <w:rPr>
      <w:rFonts w:eastAsiaTheme="majorEastAsia" w:cstheme="majorBidi"/>
      <w:i/>
      <w:iCs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CTableHeadings">
    <w:name w:val="_OC Table Headings"/>
    <w:basedOn w:val="Normal"/>
    <w:qFormat/>
    <w:rsid w:val="00B74830"/>
    <w:pPr>
      <w:keepNext/>
      <w:spacing w:before="60" w:after="60"/>
    </w:pPr>
    <w:rPr>
      <w:rFonts w:eastAsia="Calibri" w:cs="Times New Roman"/>
      <w:szCs w:val="18"/>
      <w:lang w:val="en-GB"/>
    </w:rPr>
  </w:style>
  <w:style w:type="paragraph" w:customStyle="1" w:styleId="Appendix">
    <w:name w:val="Appendix"/>
    <w:basedOn w:val="Normal"/>
    <w:next w:val="Normal"/>
    <w:rsid w:val="00FC5251"/>
    <w:pPr>
      <w:keepNext/>
      <w:pageBreakBefore/>
      <w:numPr>
        <w:numId w:val="1"/>
      </w:numPr>
      <w:tabs>
        <w:tab w:val="clear" w:pos="1800"/>
        <w:tab w:val="num" w:pos="360"/>
        <w:tab w:val="left" w:pos="1843"/>
      </w:tabs>
      <w:spacing w:before="240" w:after="60"/>
      <w:ind w:left="0" w:firstLine="0"/>
    </w:pPr>
    <w:rPr>
      <w:rFonts w:eastAsia="Times New Roman" w:cs="Times New Roman"/>
      <w:b/>
      <w:kern w:val="28"/>
      <w:sz w:val="28"/>
      <w:szCs w:val="20"/>
    </w:rPr>
  </w:style>
  <w:style w:type="paragraph" w:customStyle="1" w:styleId="Appendix2">
    <w:name w:val="Appendix 2"/>
    <w:basedOn w:val="Normal"/>
    <w:next w:val="Normal"/>
    <w:rsid w:val="00FC5251"/>
    <w:pPr>
      <w:keepNext/>
      <w:numPr>
        <w:ilvl w:val="1"/>
        <w:numId w:val="1"/>
      </w:numPr>
      <w:tabs>
        <w:tab w:val="clear" w:pos="1440"/>
        <w:tab w:val="num" w:pos="360"/>
      </w:tabs>
      <w:spacing w:before="240" w:after="60"/>
      <w:ind w:left="0" w:firstLine="0"/>
    </w:pPr>
    <w:rPr>
      <w:rFonts w:eastAsia="Times New Roman" w:cs="Times New Roman"/>
      <w:b/>
      <w:i/>
      <w:szCs w:val="20"/>
    </w:rPr>
  </w:style>
  <w:style w:type="character" w:customStyle="1" w:styleId="Heading3Char">
    <w:name w:val="Heading 3 Char"/>
    <w:aliases w:val="Heading 3 Indent Char"/>
    <w:link w:val="Heading3"/>
    <w:uiPriority w:val="9"/>
    <w:rsid w:val="00010F29"/>
    <w:rPr>
      <w:rFonts w:eastAsia="Times New Roman" w:cs="Arial"/>
      <w:b/>
      <w:bCs/>
      <w:color w:val="000000"/>
      <w:spacing w:val="-2"/>
      <w:sz w:val="26"/>
      <w:szCs w:val="26"/>
    </w:rPr>
  </w:style>
  <w:style w:type="paragraph" w:customStyle="1" w:styleId="Appendix3">
    <w:name w:val="Appendix 3"/>
    <w:basedOn w:val="Heading3"/>
    <w:rsid w:val="00FC5251"/>
    <w:pPr>
      <w:keepLines w:val="0"/>
      <w:numPr>
        <w:ilvl w:val="0"/>
        <w:numId w:val="0"/>
      </w:numPr>
      <w:tabs>
        <w:tab w:val="num" w:pos="1134"/>
        <w:tab w:val="left" w:pos="1985"/>
      </w:tabs>
      <w:spacing w:before="240" w:line="240" w:lineRule="auto"/>
      <w:ind w:left="1843" w:hanging="567"/>
    </w:pPr>
    <w:rPr>
      <w:bCs w:val="0"/>
      <w:i/>
      <w:color w:val="auto"/>
      <w:sz w:val="24"/>
      <w:szCs w:val="20"/>
    </w:rPr>
  </w:style>
  <w:style w:type="paragraph" w:customStyle="1" w:styleId="AppendixHead">
    <w:name w:val="AppendixHead"/>
    <w:next w:val="Normal"/>
    <w:qFormat/>
    <w:rsid w:val="00FC5251"/>
    <w:pPr>
      <w:pageBreakBefore/>
      <w:numPr>
        <w:numId w:val="2"/>
      </w:numPr>
      <w:spacing w:after="240" w:line="276" w:lineRule="auto"/>
      <w:outlineLvl w:val="0"/>
    </w:pPr>
    <w:rPr>
      <w:rFonts w:eastAsia="Calibri" w:cs="Times New Roman"/>
      <w:b/>
      <w:sz w:val="28"/>
    </w:rPr>
  </w:style>
  <w:style w:type="character" w:customStyle="1" w:styleId="apple-style-span">
    <w:name w:val="apple-style-span"/>
    <w:basedOn w:val="DefaultParagraphFont"/>
    <w:rsid w:val="00FC5251"/>
    <w:rPr>
      <w:rFonts w:cs="Times New Roman"/>
    </w:rPr>
  </w:style>
  <w:style w:type="paragraph" w:customStyle="1" w:styleId="AText">
    <w:name w:val="AText"/>
    <w:basedOn w:val="Normal"/>
    <w:link w:val="ATextChar2"/>
    <w:uiPriority w:val="99"/>
    <w:rsid w:val="00FC5251"/>
    <w:pPr>
      <w:spacing w:before="180"/>
    </w:pPr>
    <w:rPr>
      <w:rFonts w:eastAsia="Times New Roman" w:cs="Arial"/>
      <w:sz w:val="20"/>
      <w:szCs w:val="20"/>
      <w:lang w:eastAsia="zh-CN"/>
    </w:rPr>
  </w:style>
  <w:style w:type="character" w:customStyle="1" w:styleId="ATextChar2">
    <w:name w:val="AText Char2"/>
    <w:basedOn w:val="DefaultParagraphFont"/>
    <w:link w:val="AText"/>
    <w:uiPriority w:val="99"/>
    <w:locked/>
    <w:rsid w:val="00FC5251"/>
    <w:rPr>
      <w:rFonts w:ascii="Arial" w:eastAsia="Times New Roman" w:hAnsi="Arial" w:cs="Arial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FC5251"/>
    <w:pPr>
      <w:ind w:left="425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C5251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BasicParagraph"/>
    <w:link w:val="BodyTextChar"/>
    <w:rsid w:val="00CD0355"/>
    <w:pPr>
      <w:spacing w:after="80" w:line="240" w:lineRule="auto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CD0355"/>
    <w:rPr>
      <w:rFonts w:ascii="Arial" w:hAnsi="Arial" w:cs="Arial"/>
      <w:color w:val="000000"/>
      <w:sz w:val="22"/>
      <w:szCs w:val="22"/>
      <w:lang w:val="en-GB"/>
    </w:rPr>
  </w:style>
  <w:style w:type="paragraph" w:customStyle="1" w:styleId="BodyText1sp">
    <w:name w:val="Body Text +1sp"/>
    <w:basedOn w:val="BodyText"/>
    <w:qFormat/>
    <w:rsid w:val="00FC5251"/>
    <w:pPr>
      <w:spacing w:after="240"/>
    </w:pPr>
  </w:style>
  <w:style w:type="paragraph" w:customStyle="1" w:styleId="BodyText2sp">
    <w:name w:val="Body Text +2sp"/>
    <w:basedOn w:val="BodyText"/>
    <w:qFormat/>
    <w:rsid w:val="00FC5251"/>
    <w:pPr>
      <w:spacing w:after="360"/>
    </w:pPr>
  </w:style>
  <w:style w:type="paragraph" w:customStyle="1" w:styleId="BodyTextAppendix">
    <w:name w:val="Body Text Appendix"/>
    <w:basedOn w:val="Normal"/>
    <w:rsid w:val="00FC5251"/>
    <w:pPr>
      <w:spacing w:after="120"/>
      <w:ind w:left="425"/>
      <w:jc w:val="both"/>
    </w:pPr>
    <w:rPr>
      <w:rFonts w:eastAsia="Times New Roman" w:cs="Times New Roman"/>
      <w:sz w:val="20"/>
      <w:szCs w:val="20"/>
    </w:rPr>
  </w:style>
  <w:style w:type="paragraph" w:customStyle="1" w:styleId="BodyTextAppendix2">
    <w:name w:val="Body Text Appendix 2"/>
    <w:basedOn w:val="Normal"/>
    <w:rsid w:val="00FC5251"/>
    <w:pPr>
      <w:spacing w:after="120"/>
      <w:ind w:left="1134"/>
    </w:pPr>
    <w:rPr>
      <w:rFonts w:eastAsia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FC5251"/>
    <w:pPr>
      <w:ind w:left="2160"/>
    </w:pPr>
    <w:rPr>
      <w:rFonts w:eastAsia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C5251"/>
    <w:rPr>
      <w:rFonts w:ascii="Arial" w:eastAsia="Times New Roman" w:hAnsi="Arial" w:cs="Times New Roman"/>
      <w:sz w:val="20"/>
      <w:szCs w:val="20"/>
    </w:rPr>
  </w:style>
  <w:style w:type="paragraph" w:customStyle="1" w:styleId="BodyLevel3">
    <w:name w:val="BodyLevel3"/>
    <w:basedOn w:val="Normal"/>
    <w:qFormat/>
    <w:rsid w:val="00FC5251"/>
    <w:pPr>
      <w:spacing w:before="120" w:after="120"/>
      <w:ind w:left="1843"/>
    </w:pPr>
    <w:rPr>
      <w:rFonts w:eastAsia="Calibri" w:cs="Times New Roman"/>
      <w:sz w:val="20"/>
    </w:rPr>
  </w:style>
  <w:style w:type="paragraph" w:customStyle="1" w:styleId="BodyLevel4">
    <w:name w:val="BodyLevel4"/>
    <w:qFormat/>
    <w:rsid w:val="00FC5251"/>
    <w:pPr>
      <w:spacing w:before="120" w:after="120" w:line="276" w:lineRule="auto"/>
      <w:ind w:left="1843"/>
    </w:pPr>
    <w:rPr>
      <w:rFonts w:eastAsia="Calibri" w:cs="Times New Roman"/>
      <w:sz w:val="20"/>
    </w:rPr>
  </w:style>
  <w:style w:type="paragraph" w:customStyle="1" w:styleId="Bullet1">
    <w:name w:val="Bullet 1"/>
    <w:basedOn w:val="ListParagraph"/>
    <w:qFormat/>
    <w:rsid w:val="00B0154E"/>
    <w:pPr>
      <w:numPr>
        <w:numId w:val="12"/>
      </w:numPr>
      <w:ind w:left="255" w:hanging="255"/>
    </w:pPr>
    <w:rPr>
      <w:rFonts w:cs="Arial"/>
      <w:color w:val="000000"/>
      <w:sz w:val="22"/>
      <w:szCs w:val="22"/>
      <w:lang w:val="en-GB"/>
    </w:rPr>
  </w:style>
  <w:style w:type="paragraph" w:customStyle="1" w:styleId="Bullet11sp">
    <w:name w:val="Bullet 1 +1sp"/>
    <w:basedOn w:val="Bullet1"/>
    <w:qFormat/>
    <w:rsid w:val="00FC5251"/>
    <w:pPr>
      <w:numPr>
        <w:numId w:val="0"/>
      </w:numPr>
    </w:pPr>
  </w:style>
  <w:style w:type="paragraph" w:customStyle="1" w:styleId="Bullet12sp">
    <w:name w:val="Bullet 1 +2sp"/>
    <w:basedOn w:val="Bullet1"/>
    <w:qFormat/>
    <w:rsid w:val="00FC5251"/>
    <w:pPr>
      <w:numPr>
        <w:numId w:val="0"/>
      </w:numPr>
      <w:spacing w:after="360"/>
    </w:pPr>
  </w:style>
  <w:style w:type="paragraph" w:customStyle="1" w:styleId="Bullet2">
    <w:name w:val="Bullet 2"/>
    <w:basedOn w:val="BodyText"/>
    <w:rsid w:val="0003666D"/>
    <w:pPr>
      <w:numPr>
        <w:ilvl w:val="1"/>
        <w:numId w:val="10"/>
      </w:numPr>
    </w:pPr>
    <w:rPr>
      <w:iCs/>
    </w:rPr>
  </w:style>
  <w:style w:type="paragraph" w:customStyle="1" w:styleId="Bullet21sp">
    <w:name w:val="Bullet 2 +1sp"/>
    <w:basedOn w:val="Bullet2"/>
    <w:qFormat/>
    <w:rsid w:val="00FC5251"/>
    <w:pPr>
      <w:numPr>
        <w:ilvl w:val="0"/>
        <w:numId w:val="0"/>
      </w:numPr>
      <w:spacing w:after="120"/>
    </w:pPr>
  </w:style>
  <w:style w:type="paragraph" w:customStyle="1" w:styleId="Bullet22sp">
    <w:name w:val="Bullet 2 +2sp"/>
    <w:basedOn w:val="Bullet21sp"/>
    <w:qFormat/>
    <w:rsid w:val="00FC5251"/>
    <w:pPr>
      <w:spacing w:after="360"/>
    </w:pPr>
  </w:style>
  <w:style w:type="paragraph" w:styleId="Caption">
    <w:name w:val="caption"/>
    <w:basedOn w:val="BodyText"/>
    <w:next w:val="Normal"/>
    <w:link w:val="CaptionChar"/>
    <w:uiPriority w:val="99"/>
    <w:unhideWhenUsed/>
    <w:qFormat/>
    <w:rsid w:val="00FC5251"/>
    <w:pPr>
      <w:spacing w:line="216" w:lineRule="auto"/>
    </w:pPr>
    <w:rPr>
      <w:bCs/>
      <w:sz w:val="16"/>
      <w:szCs w:val="20"/>
    </w:rPr>
  </w:style>
  <w:style w:type="character" w:customStyle="1" w:styleId="CaptionChar">
    <w:name w:val="Caption Char"/>
    <w:basedOn w:val="DefaultParagraphFont"/>
    <w:link w:val="Caption"/>
    <w:uiPriority w:val="99"/>
    <w:rsid w:val="00FC5251"/>
    <w:rPr>
      <w:rFonts w:ascii="Arial" w:eastAsia="Cambria" w:hAnsi="Arial" w:cs="Calibri"/>
      <w:bCs/>
      <w:color w:val="000000"/>
      <w:spacing w:val="-2"/>
      <w:sz w:val="16"/>
      <w:szCs w:val="20"/>
    </w:rPr>
  </w:style>
  <w:style w:type="character" w:customStyle="1" w:styleId="ccmtdefault">
    <w:name w:val="ccmtdefault"/>
    <w:basedOn w:val="DefaultParagraphFont"/>
    <w:rsid w:val="00FC5251"/>
  </w:style>
  <w:style w:type="character" w:styleId="CommentReference">
    <w:name w:val="annotation reference"/>
    <w:basedOn w:val="DefaultParagraphFont"/>
    <w:uiPriority w:val="99"/>
    <w:semiHidden/>
    <w:rsid w:val="00FC525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C5251"/>
    <w:pPr>
      <w:ind w:left="425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C5251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C5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5251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ConfigurationText">
    <w:name w:val="Configuration Text"/>
    <w:basedOn w:val="Normal"/>
    <w:rsid w:val="00FC5251"/>
    <w:pPr>
      <w:ind w:left="425"/>
    </w:pPr>
    <w:rPr>
      <w:rFonts w:ascii="Courier (W1)" w:eastAsia="Times New Roman" w:hAnsi="Courier (W1)" w:cs="Times New Roman"/>
      <w:sz w:val="16"/>
      <w:lang w:eastAsia="en-AU"/>
    </w:rPr>
  </w:style>
  <w:style w:type="paragraph" w:customStyle="1" w:styleId="Default">
    <w:name w:val="Default"/>
    <w:rsid w:val="00FC5251"/>
    <w:pPr>
      <w:autoSpaceDE w:val="0"/>
      <w:autoSpaceDN w:val="0"/>
      <w:adjustRightInd w:val="0"/>
      <w:spacing w:after="120" w:line="276" w:lineRule="auto"/>
      <w:ind w:left="425"/>
    </w:pPr>
    <w:rPr>
      <w:rFonts w:ascii="Wingdings 2" w:eastAsia="Times New Roman" w:hAnsi="Wingdings 2" w:cs="Wingdings 2"/>
      <w:color w:val="000000"/>
      <w:lang w:eastAsia="en-AU"/>
    </w:rPr>
  </w:style>
  <w:style w:type="paragraph" w:styleId="DocumentMap">
    <w:name w:val="Document Map"/>
    <w:basedOn w:val="Normal"/>
    <w:link w:val="DocumentMapChar"/>
    <w:semiHidden/>
    <w:unhideWhenUsed/>
    <w:rsid w:val="00FC5251"/>
    <w:pPr>
      <w:ind w:left="425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C5251"/>
    <w:rPr>
      <w:rFonts w:ascii="Tahoma" w:eastAsia="Calibri" w:hAnsi="Tahoma" w:cs="Tahoma"/>
      <w:sz w:val="16"/>
      <w:szCs w:val="16"/>
    </w:rPr>
  </w:style>
  <w:style w:type="paragraph" w:customStyle="1" w:styleId="DocumentControl">
    <w:name w:val="DocumentControl"/>
    <w:next w:val="Normal"/>
    <w:qFormat/>
    <w:rsid w:val="00FC5251"/>
    <w:pPr>
      <w:spacing w:before="240" w:after="120" w:line="276" w:lineRule="auto"/>
      <w:ind w:left="425"/>
    </w:pPr>
    <w:rPr>
      <w:rFonts w:eastAsia="Times New Roman" w:cs="Times New Roman"/>
      <w:b/>
      <w:bCs/>
      <w:szCs w:val="28"/>
      <w:lang w:val="en-US"/>
    </w:rPr>
  </w:style>
  <w:style w:type="character" w:customStyle="1" w:styleId="DSNormal">
    <w:name w:val="DS Normal"/>
    <w:uiPriority w:val="99"/>
    <w:rsid w:val="00FC5251"/>
    <w:rPr>
      <w:rFonts w:ascii="Arial" w:hAnsi="Arial"/>
      <w:sz w:val="20"/>
    </w:rPr>
  </w:style>
  <w:style w:type="character" w:styleId="EndnoteReference">
    <w:name w:val="endnote reference"/>
    <w:basedOn w:val="DefaultParagraphFont"/>
    <w:rsid w:val="00FC5251"/>
    <w:rPr>
      <w:vertAlign w:val="superscript"/>
    </w:rPr>
  </w:style>
  <w:style w:type="paragraph" w:styleId="EndnoteText">
    <w:name w:val="endnote text"/>
    <w:basedOn w:val="Normal"/>
    <w:link w:val="EndnoteTextChar"/>
    <w:rsid w:val="00FC5251"/>
    <w:pPr>
      <w:ind w:left="425"/>
    </w:pPr>
    <w:rPr>
      <w:rFonts w:eastAsia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C5251"/>
    <w:rPr>
      <w:rFonts w:ascii="Arial" w:eastAsia="Times New Roman" w:hAnsi="Arial" w:cs="Times New Roman"/>
      <w:sz w:val="20"/>
      <w:szCs w:val="20"/>
    </w:rPr>
  </w:style>
  <w:style w:type="paragraph" w:customStyle="1" w:styleId="FigureCaption">
    <w:name w:val="Figure Caption"/>
    <w:basedOn w:val="Caption"/>
    <w:qFormat/>
    <w:rsid w:val="00FC5251"/>
    <w:pPr>
      <w:spacing w:after="240"/>
    </w:pPr>
  </w:style>
  <w:style w:type="character" w:styleId="FollowedHyperlink">
    <w:name w:val="FollowedHyperlink"/>
    <w:basedOn w:val="DefaultParagraphFont"/>
    <w:uiPriority w:val="99"/>
    <w:rsid w:val="00B74830"/>
    <w:rPr>
      <w:color w:val="000000" w:themeColor="text1"/>
      <w:u w:val="single"/>
    </w:rPr>
  </w:style>
  <w:style w:type="paragraph" w:styleId="Footer">
    <w:name w:val="footer"/>
    <w:basedOn w:val="Normal"/>
    <w:link w:val="FooterChar"/>
    <w:uiPriority w:val="99"/>
    <w:unhideWhenUsed/>
    <w:rsid w:val="00FC5251"/>
    <w:pPr>
      <w:tabs>
        <w:tab w:val="center" w:pos="4513"/>
        <w:tab w:val="right" w:pos="9026"/>
      </w:tabs>
    </w:pPr>
    <w:rPr>
      <w:rFonts w:eastAsia="Calibri" w:cs="Times New Roman"/>
      <w:caps/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FC5251"/>
    <w:rPr>
      <w:rFonts w:ascii="Arial" w:eastAsia="Calibri" w:hAnsi="Arial" w:cs="Times New Roman"/>
      <w:caps/>
      <w:sz w:val="12"/>
      <w:szCs w:val="12"/>
    </w:rPr>
  </w:style>
  <w:style w:type="paragraph" w:customStyle="1" w:styleId="FooterLandscape">
    <w:name w:val="Footer Landscape"/>
    <w:basedOn w:val="Footer"/>
    <w:qFormat/>
    <w:rsid w:val="00FC5251"/>
    <w:pPr>
      <w:tabs>
        <w:tab w:val="clear" w:pos="4513"/>
        <w:tab w:val="clear" w:pos="9026"/>
        <w:tab w:val="right" w:pos="13608"/>
      </w:tabs>
    </w:pPr>
    <w:rPr>
      <w:lang w:val="fr-FR"/>
    </w:rPr>
  </w:style>
  <w:style w:type="character" w:styleId="FootnoteReference">
    <w:name w:val="footnote reference"/>
    <w:basedOn w:val="DefaultParagraphFont"/>
    <w:semiHidden/>
    <w:rsid w:val="00FC525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C5251"/>
    <w:pPr>
      <w:ind w:left="425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C5251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aliases w:val="NCS header"/>
    <w:basedOn w:val="Normal"/>
    <w:link w:val="HeaderChar"/>
    <w:unhideWhenUsed/>
    <w:rsid w:val="00FC5251"/>
    <w:pPr>
      <w:tabs>
        <w:tab w:val="center" w:pos="4513"/>
        <w:tab w:val="right" w:pos="9026"/>
      </w:tabs>
      <w:spacing w:after="200" w:line="276" w:lineRule="auto"/>
      <w:ind w:left="425"/>
    </w:pPr>
    <w:rPr>
      <w:rFonts w:eastAsia="Calibri" w:cs="Times New Roman"/>
      <w:sz w:val="20"/>
    </w:rPr>
  </w:style>
  <w:style w:type="character" w:customStyle="1" w:styleId="HeaderChar">
    <w:name w:val="Header Char"/>
    <w:aliases w:val="NCS header Char"/>
    <w:basedOn w:val="DefaultParagraphFont"/>
    <w:link w:val="Header"/>
    <w:rsid w:val="00FC5251"/>
    <w:rPr>
      <w:rFonts w:ascii="Arial" w:eastAsia="Calibri" w:hAnsi="Arial" w:cs="Times New Roman"/>
      <w:sz w:val="20"/>
      <w:szCs w:val="22"/>
    </w:rPr>
  </w:style>
  <w:style w:type="character" w:customStyle="1" w:styleId="Heading1Char">
    <w:name w:val="Heading 1 Char"/>
    <w:link w:val="Heading1"/>
    <w:uiPriority w:val="9"/>
    <w:rsid w:val="00010F29"/>
    <w:rPr>
      <w:rFonts w:eastAsia="Cambria" w:cs="Arial"/>
      <w:b/>
      <w:spacing w:val="-2"/>
      <w:sz w:val="40"/>
      <w:szCs w:val="30"/>
    </w:rPr>
  </w:style>
  <w:style w:type="paragraph" w:customStyle="1" w:styleId="Heading1NoTOC">
    <w:name w:val="Heading 1 (No TOC)"/>
    <w:basedOn w:val="BodyText"/>
    <w:qFormat/>
    <w:rsid w:val="00C42C5F"/>
    <w:pPr>
      <w:spacing w:before="240" w:line="340" w:lineRule="atLeast"/>
    </w:pPr>
    <w:rPr>
      <w:b/>
      <w:color w:val="000000" w:themeColor="text1"/>
      <w:sz w:val="30"/>
    </w:rPr>
  </w:style>
  <w:style w:type="character" w:customStyle="1" w:styleId="Heading2Char">
    <w:name w:val="Heading 2 Char"/>
    <w:link w:val="Heading2"/>
    <w:uiPriority w:val="9"/>
    <w:rsid w:val="00431889"/>
    <w:rPr>
      <w:rFonts w:ascii="Plain Medium" w:eastAsia="Cambria" w:hAnsi="Plain Medium" w:cs="Arial"/>
      <w:b/>
      <w:color w:val="000000"/>
      <w:spacing w:val="-2"/>
      <w:sz w:val="30"/>
      <w:szCs w:val="30"/>
    </w:rPr>
  </w:style>
  <w:style w:type="paragraph" w:customStyle="1" w:styleId="Heading2NoTOC">
    <w:name w:val="Heading 2 (No TOC)"/>
    <w:basedOn w:val="Heading2"/>
    <w:qFormat/>
    <w:rsid w:val="00FC5251"/>
    <w:pPr>
      <w:numPr>
        <w:ilvl w:val="0"/>
        <w:numId w:val="0"/>
      </w:numPr>
    </w:pPr>
  </w:style>
  <w:style w:type="character" w:customStyle="1" w:styleId="Heading4Char">
    <w:name w:val="Heading 4 Char"/>
    <w:aliases w:val="Heading 4 Indent Char"/>
    <w:basedOn w:val="DefaultParagraphFont"/>
    <w:link w:val="Heading4"/>
    <w:uiPriority w:val="9"/>
    <w:rsid w:val="00010F29"/>
    <w:rPr>
      <w:rFonts w:eastAsiaTheme="majorEastAsia" w:cstheme="majorBidi"/>
      <w:b/>
      <w:bCs/>
      <w:iCs/>
      <w:color w:val="000000"/>
      <w:spacing w:val="-2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C2CD2"/>
    <w:rPr>
      <w:rFonts w:ascii="Plain Light" w:eastAsiaTheme="majorEastAsia" w:hAnsi="Plain Light" w:cstheme="majorBidi"/>
      <w:spacing w:val="-2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C2CD2"/>
    <w:rPr>
      <w:rFonts w:ascii="Plain Light" w:eastAsiaTheme="majorEastAsia" w:hAnsi="Plain Light" w:cstheme="majorBidi"/>
      <w:i/>
      <w:iCs/>
      <w:spacing w:val="-2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74830"/>
    <w:rPr>
      <w:rFonts w:ascii="Plain Light" w:eastAsiaTheme="majorEastAsia" w:hAnsi="Plain Light" w:cstheme="majorBidi"/>
      <w:i/>
      <w:iCs/>
      <w:spacing w:val="-2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74830"/>
    <w:rPr>
      <w:rFonts w:ascii="Plain Light" w:eastAsiaTheme="majorEastAsia" w:hAnsi="Plain Light" w:cstheme="majorBidi"/>
      <w:spacing w:val="-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74830"/>
    <w:rPr>
      <w:rFonts w:ascii="Plain Light" w:eastAsiaTheme="majorEastAsia" w:hAnsi="Plain Light" w:cstheme="majorBidi"/>
      <w:i/>
      <w:iCs/>
      <w:spacing w:val="-2"/>
      <w:sz w:val="20"/>
      <w:szCs w:val="20"/>
    </w:rPr>
  </w:style>
  <w:style w:type="numbering" w:customStyle="1" w:styleId="Headings">
    <w:name w:val="Headings"/>
    <w:uiPriority w:val="99"/>
    <w:rsid w:val="00FC5251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B74830"/>
    <w:rPr>
      <w:color w:val="000000" w:themeColor="text1"/>
      <w:u w:val="single"/>
    </w:rPr>
  </w:style>
  <w:style w:type="paragraph" w:styleId="ListNumber">
    <w:name w:val="List Number"/>
    <w:basedOn w:val="Normal"/>
    <w:rsid w:val="00FC5251"/>
    <w:pPr>
      <w:numPr>
        <w:numId w:val="5"/>
      </w:numPr>
    </w:pPr>
    <w:rPr>
      <w:rFonts w:eastAsia="Times New Roman" w:cs="Times New Roman"/>
      <w:sz w:val="20"/>
      <w:szCs w:val="20"/>
    </w:rPr>
  </w:style>
  <w:style w:type="paragraph" w:styleId="ListNumber2">
    <w:name w:val="List Number 2"/>
    <w:basedOn w:val="Normal"/>
    <w:uiPriority w:val="99"/>
    <w:rsid w:val="00FC5251"/>
    <w:pPr>
      <w:numPr>
        <w:numId w:val="6"/>
      </w:numPr>
      <w:tabs>
        <w:tab w:val="left" w:pos="1701"/>
      </w:tabs>
    </w:pPr>
    <w:rPr>
      <w:rFonts w:eastAsia="Times New Roman" w:cs="Times New Roman"/>
      <w:sz w:val="20"/>
      <w:szCs w:val="20"/>
    </w:rPr>
  </w:style>
  <w:style w:type="paragraph" w:styleId="ListNumber3">
    <w:name w:val="List Number 3"/>
    <w:basedOn w:val="Normal"/>
    <w:rsid w:val="00FC5251"/>
    <w:pPr>
      <w:numPr>
        <w:numId w:val="7"/>
      </w:numPr>
    </w:pPr>
    <w:rPr>
      <w:rFonts w:eastAsia="Times New Roman" w:cs="Times New Roman"/>
      <w:sz w:val="20"/>
      <w:szCs w:val="20"/>
    </w:rPr>
  </w:style>
  <w:style w:type="paragraph" w:styleId="ListNumber4">
    <w:name w:val="List Number 4"/>
    <w:basedOn w:val="Normal"/>
    <w:rsid w:val="00FC5251"/>
    <w:pPr>
      <w:numPr>
        <w:numId w:val="8"/>
      </w:numPr>
    </w:pPr>
    <w:rPr>
      <w:rFonts w:eastAsia="Times New Roman" w:cs="Times New Roman"/>
      <w:sz w:val="20"/>
      <w:szCs w:val="20"/>
    </w:rPr>
  </w:style>
  <w:style w:type="paragraph" w:styleId="ListNumber5">
    <w:name w:val="List Number 5"/>
    <w:basedOn w:val="Normal"/>
    <w:uiPriority w:val="99"/>
    <w:rsid w:val="00FC5251"/>
    <w:pPr>
      <w:numPr>
        <w:numId w:val="9"/>
      </w:numPr>
    </w:pPr>
    <w:rPr>
      <w:rFonts w:eastAsia="Times New Roman" w:cs="Times New Roman"/>
      <w:sz w:val="20"/>
      <w:szCs w:val="20"/>
    </w:rPr>
  </w:style>
  <w:style w:type="paragraph" w:styleId="ListParagraph">
    <w:name w:val="List Paragraph"/>
    <w:aliases w:val="Use Case List Paragraph,Heading2,Body Bullet,List Paragraph1,b1,Bullet for no #'s,Ref,List Paragraph Char Char,Number_1,new,SGLText List Paragraph,List Paragraph11,List Paragraph2,Colorful List - Accent 11,Normal Sentence,lp1,FooterText"/>
    <w:basedOn w:val="Normal"/>
    <w:link w:val="ListParagraphChar"/>
    <w:uiPriority w:val="34"/>
    <w:qFormat/>
    <w:rsid w:val="00FC5251"/>
    <w:pPr>
      <w:ind w:left="720"/>
      <w:contextualSpacing/>
    </w:pPr>
    <w:rPr>
      <w:rFonts w:eastAsia="Times New Roman" w:cs="Times New Roman"/>
      <w:sz w:val="20"/>
      <w:szCs w:val="20"/>
    </w:rPr>
  </w:style>
  <w:style w:type="paragraph" w:customStyle="1" w:styleId="NoTOCHeading1">
    <w:name w:val="No TOC Heading 1"/>
    <w:basedOn w:val="Heading1"/>
    <w:qFormat/>
    <w:rsid w:val="00FC5251"/>
    <w:pPr>
      <w:numPr>
        <w:numId w:val="0"/>
      </w:numPr>
    </w:pPr>
  </w:style>
  <w:style w:type="paragraph" w:customStyle="1" w:styleId="NoTOCHeading2">
    <w:name w:val="No TOC Heading 2"/>
    <w:basedOn w:val="Heading2"/>
    <w:qFormat/>
    <w:rsid w:val="00FC5251"/>
    <w:pPr>
      <w:numPr>
        <w:ilvl w:val="0"/>
        <w:numId w:val="0"/>
      </w:numPr>
    </w:pPr>
  </w:style>
  <w:style w:type="paragraph" w:customStyle="1" w:styleId="NoTOCHeading3">
    <w:name w:val="No TOC Heading 3"/>
    <w:basedOn w:val="Heading3"/>
    <w:qFormat/>
    <w:rsid w:val="00FC5251"/>
    <w:pPr>
      <w:numPr>
        <w:ilvl w:val="0"/>
        <w:numId w:val="0"/>
      </w:numPr>
      <w:spacing w:before="360"/>
    </w:pPr>
    <w:rPr>
      <w:color w:val="1E0E01" w:themeColor="accent6" w:themeShade="1A"/>
    </w:rPr>
  </w:style>
  <w:style w:type="paragraph" w:customStyle="1" w:styleId="BasicParagraph">
    <w:name w:val="[Basic Paragraph]"/>
    <w:basedOn w:val="Normal"/>
    <w:uiPriority w:val="99"/>
    <w:rsid w:val="00277893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BodyTextHeading">
    <w:name w:val="Body Text Heading"/>
    <w:basedOn w:val="BasicParagraph"/>
    <w:qFormat/>
    <w:rsid w:val="005125C4"/>
    <w:pPr>
      <w:spacing w:after="113" w:line="240" w:lineRule="auto"/>
    </w:pPr>
    <w:rPr>
      <w:rFonts w:ascii="Arial" w:hAnsi="Arial" w:cs="Arial"/>
      <w:b/>
      <w:szCs w:val="20"/>
    </w:rPr>
  </w:style>
  <w:style w:type="paragraph" w:customStyle="1" w:styleId="SubHeadline">
    <w:name w:val="Sub Headline"/>
    <w:basedOn w:val="BasicParagraph"/>
    <w:qFormat/>
    <w:rsid w:val="000C3F75"/>
    <w:pPr>
      <w:spacing w:after="113" w:line="240" w:lineRule="auto"/>
    </w:pPr>
    <w:rPr>
      <w:rFonts w:ascii="Arial" w:hAnsi="Arial" w:cs="Arial"/>
      <w:b/>
      <w:sz w:val="30"/>
    </w:rPr>
  </w:style>
  <w:style w:type="paragraph" w:customStyle="1" w:styleId="Headline1">
    <w:name w:val="Headline 1"/>
    <w:basedOn w:val="BasicParagraph"/>
    <w:qFormat/>
    <w:rsid w:val="00AF1811"/>
    <w:pPr>
      <w:spacing w:after="113" w:line="240" w:lineRule="auto"/>
    </w:pPr>
    <w:rPr>
      <w:rFonts w:ascii="Arial" w:hAnsi="Arial" w:cs="Arial"/>
      <w:b/>
      <w:sz w:val="60"/>
      <w:szCs w:val="48"/>
    </w:rPr>
  </w:style>
  <w:style w:type="paragraph" w:customStyle="1" w:styleId="CoverHeadline">
    <w:name w:val="Cover Headline"/>
    <w:basedOn w:val="BasicParagraph"/>
    <w:qFormat/>
    <w:rsid w:val="005762C1"/>
    <w:pPr>
      <w:spacing w:after="113"/>
    </w:pPr>
    <w:rPr>
      <w:rFonts w:ascii="Arial" w:hAnsi="Arial" w:cs="ArialMT"/>
      <w:b/>
      <w:color w:val="FFFFFF" w:themeColor="background1"/>
      <w:sz w:val="60"/>
      <w:szCs w:val="66"/>
    </w:rPr>
  </w:style>
  <w:style w:type="paragraph" w:customStyle="1" w:styleId="CoverDate">
    <w:name w:val="Cover Date"/>
    <w:basedOn w:val="CoverHeadline"/>
    <w:qFormat/>
    <w:rsid w:val="00CC590D"/>
    <w:rPr>
      <w:sz w:val="30"/>
    </w:rPr>
  </w:style>
  <w:style w:type="paragraph" w:customStyle="1" w:styleId="BodyText12sp">
    <w:name w:val="Body Text 1/2sp"/>
    <w:basedOn w:val="BodyText"/>
    <w:qFormat/>
    <w:rsid w:val="00675A9B"/>
    <w:rPr>
      <w:szCs w:val="17"/>
    </w:rPr>
  </w:style>
  <w:style w:type="paragraph" w:customStyle="1" w:styleId="BodyText1sp0">
    <w:name w:val="Body Text 1sp"/>
    <w:basedOn w:val="BodyText"/>
    <w:qFormat/>
    <w:rsid w:val="00675A9B"/>
    <w:pPr>
      <w:spacing w:after="220"/>
    </w:pPr>
    <w:rPr>
      <w:szCs w:val="17"/>
    </w:rPr>
  </w:style>
  <w:style w:type="paragraph" w:customStyle="1" w:styleId="Bullet3">
    <w:name w:val="Bullet 3"/>
    <w:basedOn w:val="BodyText"/>
    <w:rsid w:val="0003666D"/>
    <w:pPr>
      <w:numPr>
        <w:ilvl w:val="2"/>
        <w:numId w:val="3"/>
      </w:numPr>
    </w:pPr>
    <w:rPr>
      <w:rFonts w:eastAsia="Cambria" w:cs="Calibri"/>
      <w:lang w:val="en-AU"/>
    </w:rPr>
  </w:style>
  <w:style w:type="numbering" w:customStyle="1" w:styleId="Bullets">
    <w:name w:val="Bullets"/>
    <w:uiPriority w:val="99"/>
    <w:rsid w:val="00675A9B"/>
    <w:pPr>
      <w:numPr>
        <w:numId w:val="10"/>
      </w:numPr>
    </w:pPr>
  </w:style>
  <w:style w:type="paragraph" w:customStyle="1" w:styleId="Bullet4">
    <w:name w:val="Bullet 4"/>
    <w:basedOn w:val="BodyText"/>
    <w:next w:val="Normal"/>
    <w:qFormat/>
    <w:rsid w:val="0003666D"/>
    <w:pPr>
      <w:numPr>
        <w:ilvl w:val="3"/>
        <w:numId w:val="3"/>
      </w:numPr>
    </w:pPr>
  </w:style>
  <w:style w:type="paragraph" w:customStyle="1" w:styleId="BodyTextNumberIndent">
    <w:name w:val="Body Text Number Indent"/>
    <w:basedOn w:val="BodyText"/>
    <w:qFormat/>
    <w:rsid w:val="008069AF"/>
    <w:pPr>
      <w:ind w:left="397" w:hanging="397"/>
    </w:pPr>
  </w:style>
  <w:style w:type="table" w:customStyle="1" w:styleId="O2TableStyle1">
    <w:name w:val="O2 Table Style 1"/>
    <w:basedOn w:val="TableGrid"/>
    <w:uiPriority w:val="99"/>
    <w:rsid w:val="00690627"/>
    <w:pPr>
      <w:spacing w:before="60" w:after="60"/>
    </w:pPr>
    <w:rPr>
      <w:color w:val="auto"/>
      <w:sz w:val="18"/>
      <w:szCs w:val="20"/>
      <w:lang w:val="en-US" w:eastAsia="ja-JP"/>
    </w:rPr>
    <w:tblPr>
      <w:tblBorders>
        <w:top w:val="single" w:sz="2" w:space="0" w:color="008DCE"/>
        <w:left w:val="single" w:sz="2" w:space="0" w:color="008DCE"/>
        <w:bottom w:val="single" w:sz="2" w:space="0" w:color="008DCE"/>
        <w:right w:val="single" w:sz="2" w:space="0" w:color="008DCE"/>
        <w:insideH w:val="single" w:sz="2" w:space="0" w:color="008DCE"/>
        <w:insideV w:val="single" w:sz="2" w:space="0" w:color="008DCE"/>
      </w:tblBorders>
    </w:tblPr>
    <w:trPr>
      <w:cantSplit/>
    </w:trPr>
    <w:tcPr>
      <w:vAlign w:val="center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nil"/>
          <w:left w:val="single" w:sz="2" w:space="0" w:color="1082CB"/>
          <w:bottom w:val="nil"/>
          <w:right w:val="single" w:sz="2" w:space="0" w:color="1082CB"/>
          <w:insideH w:val="nil"/>
          <w:insideV w:val="single" w:sz="2" w:space="0" w:color="FFFFFF" w:themeColor="background1"/>
          <w:tl2br w:val="nil"/>
          <w:tr2bl w:val="nil"/>
        </w:tcBorders>
        <w:shd w:val="clear" w:color="auto" w:fill="1082CB"/>
      </w:tcPr>
    </w:tblStylePr>
  </w:style>
  <w:style w:type="paragraph" w:customStyle="1" w:styleId="O2TableText">
    <w:name w:val="O2 Table Text"/>
    <w:basedOn w:val="BodyText"/>
    <w:qFormat/>
    <w:rsid w:val="00690627"/>
    <w:rPr>
      <w:color w:val="FFFFFF" w:themeColor="background1"/>
      <w:szCs w:val="18"/>
    </w:rPr>
  </w:style>
  <w:style w:type="table" w:styleId="TableGrid">
    <w:name w:val="Table Grid"/>
    <w:basedOn w:val="TableNormal"/>
    <w:uiPriority w:val="59"/>
    <w:rsid w:val="00690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line2">
    <w:name w:val="Headline 2"/>
    <w:basedOn w:val="Headline1"/>
    <w:autoRedefine/>
    <w:qFormat/>
    <w:rsid w:val="00F6426B"/>
    <w:rPr>
      <w:rFonts w:ascii="Plain Medium" w:hAnsi="Plain Medium"/>
      <w:sz w:val="40"/>
    </w:rPr>
  </w:style>
  <w:style w:type="paragraph" w:customStyle="1" w:styleId="Legals">
    <w:name w:val="Legals"/>
    <w:basedOn w:val="BodyText"/>
    <w:qFormat/>
    <w:rsid w:val="00B64F96"/>
    <w:rPr>
      <w:sz w:val="14"/>
    </w:rPr>
  </w:style>
  <w:style w:type="paragraph" w:styleId="NoSpacing">
    <w:name w:val="No Spacing"/>
    <w:link w:val="NoSpacingChar"/>
    <w:qFormat/>
    <w:rsid w:val="0050789F"/>
    <w:rPr>
      <w:rFonts w:ascii="PMingLiU" w:hAnsi="PMingLiU"/>
      <w:lang w:val="en-US"/>
    </w:rPr>
  </w:style>
  <w:style w:type="character" w:customStyle="1" w:styleId="NoSpacingChar">
    <w:name w:val="No Spacing Char"/>
    <w:basedOn w:val="DefaultParagraphFont"/>
    <w:link w:val="NoSpacing"/>
    <w:rsid w:val="0050789F"/>
    <w:rPr>
      <w:rFonts w:ascii="PMingLiU" w:hAnsi="PMingLiU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465C1"/>
    <w:pPr>
      <w:keepNext/>
      <w:keepLines/>
      <w:widowControl/>
      <w:numPr>
        <w:numId w:val="0"/>
      </w:numPr>
      <w:suppressAutoHyphens w:val="0"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spacing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69A"/>
    <w:pPr>
      <w:tabs>
        <w:tab w:val="left" w:pos="440"/>
        <w:tab w:val="right" w:pos="9639"/>
      </w:tabs>
      <w:spacing w:after="60"/>
      <w:ind w:left="454" w:hanging="454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E0DDD"/>
    <w:pPr>
      <w:spacing w:after="60"/>
      <w:ind w:left="238"/>
    </w:pPr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FFD"/>
    <w:rPr>
      <w:color w:val="605E5C"/>
      <w:shd w:val="clear" w:color="auto" w:fill="E1DFDD"/>
    </w:rPr>
  </w:style>
  <w:style w:type="paragraph" w:customStyle="1" w:styleId="TableListBullet">
    <w:name w:val="Table List Bullet"/>
    <w:basedOn w:val="Normal"/>
    <w:uiPriority w:val="4"/>
    <w:qFormat/>
    <w:rsid w:val="00524918"/>
    <w:pPr>
      <w:numPr>
        <w:numId w:val="13"/>
      </w:numPr>
      <w:spacing w:before="60" w:after="200" w:line="276" w:lineRule="auto"/>
      <w:ind w:left="198" w:hanging="198"/>
      <w:contextualSpacing/>
    </w:pPr>
    <w:rPr>
      <w:rFonts w:eastAsia="SimSun" w:cs="Arial"/>
      <w:sz w:val="18"/>
      <w:szCs w:val="20"/>
      <w:lang w:val="en-GB" w:eastAsia="zh-CN"/>
    </w:rPr>
  </w:style>
  <w:style w:type="character" w:customStyle="1" w:styleId="ListParagraphChar">
    <w:name w:val="List Paragraph Char"/>
    <w:aliases w:val="Use Case List Paragraph Char,Heading2 Char,Body Bullet Char,List Paragraph1 Char,b1 Char,Bullet for no #'s Char,Ref Char,List Paragraph Char Char Char,Number_1 Char,new Char,SGLText List Paragraph Char,List Paragraph11 Char,lp1 Char"/>
    <w:basedOn w:val="DefaultParagraphFont"/>
    <w:link w:val="ListParagraph"/>
    <w:uiPriority w:val="34"/>
    <w:locked/>
    <w:rsid w:val="00285082"/>
    <w:rPr>
      <w:rFonts w:ascii="Arial" w:eastAsia="Times New Roman" w:hAnsi="Arial" w:cs="Times New Roman"/>
      <w:sz w:val="20"/>
      <w:szCs w:val="20"/>
    </w:rPr>
  </w:style>
  <w:style w:type="paragraph" w:customStyle="1" w:styleId="TOCSubhead">
    <w:name w:val="TOC Subhead"/>
    <w:basedOn w:val="Heading4"/>
    <w:uiPriority w:val="1"/>
    <w:qFormat/>
    <w:rsid w:val="00C17524"/>
    <w:pPr>
      <w:keepNext w:val="0"/>
      <w:keepLines w:val="0"/>
      <w:widowControl w:val="0"/>
      <w:numPr>
        <w:ilvl w:val="0"/>
        <w:numId w:val="0"/>
      </w:numPr>
      <w:tabs>
        <w:tab w:val="right" w:pos="7938"/>
      </w:tabs>
      <w:autoSpaceDE w:val="0"/>
      <w:autoSpaceDN w:val="0"/>
      <w:spacing w:before="360" w:after="120" w:line="240" w:lineRule="auto"/>
    </w:pPr>
    <w:rPr>
      <w:rFonts w:eastAsia="Telstra Akkurat" w:cs="Telstra Akkurat"/>
      <w:iCs w:val="0"/>
      <w:color w:val="000000" w:themeColor="text1"/>
      <w:spacing w:val="0"/>
      <w:sz w:val="24"/>
      <w:szCs w:val="19"/>
      <w:lang w:val="en-US"/>
    </w:rPr>
  </w:style>
  <w:style w:type="character" w:styleId="IntenseEmphasis">
    <w:name w:val="Intense Emphasis"/>
    <w:basedOn w:val="DefaultParagraphFont"/>
    <w:uiPriority w:val="21"/>
    <w:qFormat/>
    <w:rsid w:val="00B74830"/>
    <w:rPr>
      <w:b/>
      <w:bCs/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830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4830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830"/>
    <w:rPr>
      <w:rFonts w:ascii="Arial" w:hAnsi="Arial"/>
      <w:b/>
      <w:bCs/>
      <w:i/>
      <w:iCs/>
      <w:color w:val="000000" w:themeColor="text1"/>
      <w:sz w:val="22"/>
    </w:rPr>
  </w:style>
  <w:style w:type="character" w:styleId="SubtleReference">
    <w:name w:val="Subtle Reference"/>
    <w:basedOn w:val="DefaultParagraphFont"/>
    <w:uiPriority w:val="31"/>
    <w:qFormat/>
    <w:rsid w:val="00B74830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B74830"/>
    <w:rPr>
      <w:b/>
      <w:bCs/>
      <w:smallCaps/>
      <w:color w:val="000000" w:themeColor="text1"/>
      <w:spacing w:val="5"/>
      <w:u w:val="single"/>
    </w:rPr>
  </w:style>
  <w:style w:type="paragraph" w:styleId="BlockText">
    <w:name w:val="Block Text"/>
    <w:basedOn w:val="Normal"/>
    <w:uiPriority w:val="99"/>
    <w:semiHidden/>
    <w:unhideWhenUsed/>
    <w:rsid w:val="00B7483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hAnsiTheme="minorHAnsi"/>
      <w:i/>
      <w:iCs/>
    </w:rPr>
  </w:style>
  <w:style w:type="table" w:styleId="GridTable4">
    <w:name w:val="Grid Table 4"/>
    <w:basedOn w:val="TableNormal"/>
    <w:uiPriority w:val="49"/>
    <w:rsid w:val="003F59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1">
    <w:name w:val="Body 1"/>
    <w:basedOn w:val="BodyText"/>
    <w:link w:val="Body1Char"/>
    <w:qFormat/>
    <w:rsid w:val="00567285"/>
    <w:pPr>
      <w:widowControl/>
      <w:suppressAutoHyphens w:val="0"/>
      <w:autoSpaceDE/>
      <w:autoSpaceDN/>
      <w:adjustRightInd/>
      <w:spacing w:after="120" w:line="276" w:lineRule="auto"/>
      <w:textAlignment w:val="auto"/>
    </w:pPr>
    <w:rPr>
      <w:rFonts w:ascii="Verdana" w:hAnsi="Verdana" w:cstheme="minorBidi"/>
      <w:color w:val="auto"/>
      <w:sz w:val="20"/>
      <w:szCs w:val="20"/>
      <w:lang w:val="en-US"/>
    </w:rPr>
  </w:style>
  <w:style w:type="table" w:customStyle="1" w:styleId="O2TableStyle2">
    <w:name w:val="O2 Table Style 2"/>
    <w:basedOn w:val="TableNormal"/>
    <w:uiPriority w:val="99"/>
    <w:rsid w:val="004C6E54"/>
    <w:pPr>
      <w:spacing w:before="60" w:after="60"/>
    </w:pPr>
    <w:rPr>
      <w:sz w:val="18"/>
      <w:szCs w:val="20"/>
      <w:lang w:val="en-US"/>
    </w:rPr>
    <w:tblPr>
      <w:tblStyleRowBandSize w:val="1"/>
      <w:tblBorders>
        <w:top w:val="single" w:sz="2" w:space="0" w:color="0089CF"/>
        <w:left w:val="single" w:sz="2" w:space="0" w:color="0089CF"/>
        <w:bottom w:val="single" w:sz="2" w:space="0" w:color="0089CF"/>
        <w:right w:val="single" w:sz="2" w:space="0" w:color="0089CF"/>
        <w:insideH w:val="single" w:sz="2" w:space="0" w:color="007FBA"/>
        <w:insideV w:val="single" w:sz="2" w:space="0" w:color="007FBA"/>
      </w:tblBorders>
    </w:tblPr>
    <w:trPr>
      <w:cantSplit/>
    </w:trPr>
    <w:tcPr>
      <w:vAlign w:val="center"/>
    </w:tcPr>
    <w:tblStylePr w:type="firstRow">
      <w:rPr>
        <w:b/>
        <w:color w:val="FFFFFF" w:themeColor="background1"/>
      </w:rPr>
      <w:tblPr/>
      <w:trPr>
        <w:tblHeader/>
      </w:trPr>
      <w:tcPr>
        <w:tcBorders>
          <w:top w:val="single" w:sz="2" w:space="0" w:color="008DCE"/>
          <w:left w:val="single" w:sz="2" w:space="0" w:color="008DCE"/>
          <w:bottom w:val="single" w:sz="2" w:space="0" w:color="008DCE"/>
          <w:right w:val="single" w:sz="2" w:space="0" w:color="008DCE"/>
          <w:insideH w:val="single" w:sz="2" w:space="0" w:color="FFFFFF" w:themeColor="background1"/>
          <w:insideV w:val="single" w:sz="2" w:space="0" w:color="FFFFFF" w:themeColor="background1"/>
        </w:tcBorders>
        <w:shd w:val="clear" w:color="auto" w:fill="008DCE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ody1Char">
    <w:name w:val="Body 1 Char"/>
    <w:basedOn w:val="DefaultParagraphFont"/>
    <w:link w:val="Body1"/>
    <w:rsid w:val="00567285"/>
    <w:rPr>
      <w:rFonts w:ascii="Verdana" w:hAnsi="Verdana"/>
      <w:color w:val="auto"/>
      <w:sz w:val="20"/>
      <w:szCs w:val="20"/>
      <w:lang w:val="en-US"/>
    </w:rPr>
  </w:style>
  <w:style w:type="paragraph" w:customStyle="1" w:styleId="BodyofTable">
    <w:name w:val="Body of Table"/>
    <w:link w:val="BodyofTableChar"/>
    <w:autoRedefine/>
    <w:qFormat/>
    <w:rsid w:val="008422F3"/>
    <w:pPr>
      <w:spacing w:before="60" w:after="60"/>
    </w:pPr>
    <w:rPr>
      <w:rFonts w:ascii="Calibri" w:eastAsia="Times New Roman" w:hAnsi="Calibri" w:cs="Times New Roman"/>
      <w:color w:val="auto"/>
      <w:sz w:val="20"/>
      <w:szCs w:val="24"/>
      <w:lang w:eastAsia="en-AU"/>
    </w:rPr>
  </w:style>
  <w:style w:type="character" w:customStyle="1" w:styleId="BodyofTableChar">
    <w:name w:val="Body of Table Char"/>
    <w:basedOn w:val="DefaultParagraphFont"/>
    <w:link w:val="BodyofTable"/>
    <w:rsid w:val="008422F3"/>
    <w:rPr>
      <w:rFonts w:ascii="Calibri" w:eastAsia="Times New Roman" w:hAnsi="Calibri" w:cs="Times New Roman"/>
      <w:color w:val="auto"/>
      <w:sz w:val="20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781A01"/>
    <w:rPr>
      <w:i/>
      <w:iCs/>
    </w:rPr>
  </w:style>
  <w:style w:type="paragraph" w:customStyle="1" w:styleId="msonormal0">
    <w:name w:val="msonormal"/>
    <w:basedOn w:val="Normal"/>
    <w:rsid w:val="00781A0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47369A"/>
    <w:pPr>
      <w:spacing w:after="60"/>
      <w:ind w:left="442"/>
    </w:pPr>
    <w:rPr>
      <w:sz w:val="18"/>
    </w:rPr>
  </w:style>
  <w:style w:type="character" w:styleId="BookTitle">
    <w:name w:val="Book Title"/>
    <w:basedOn w:val="DefaultParagraphFont"/>
    <w:uiPriority w:val="33"/>
    <w:qFormat/>
    <w:rsid w:val="00781A01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81A01"/>
    <w:rPr>
      <w:b/>
      <w:bCs/>
    </w:rPr>
  </w:style>
  <w:style w:type="table" w:customStyle="1" w:styleId="TelstraPurpleTable">
    <w:name w:val="Telstra Purple Table"/>
    <w:basedOn w:val="TableNormal"/>
    <w:uiPriority w:val="99"/>
    <w:rsid w:val="00567285"/>
    <w:rPr>
      <w:rFonts w:ascii="Calibri" w:hAnsi="Calibri"/>
      <w:color w:val="0D0D0D" w:themeColor="text1" w:themeTint="F2"/>
      <w:sz w:val="20"/>
    </w:rPr>
    <w:tblPr>
      <w:tblStyleRow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V w:val="single" w:sz="4" w:space="0" w:color="595959" w:themeColor="text1" w:themeTint="A6"/>
      </w:tblBorders>
    </w:tblPr>
    <w:trPr>
      <w:cantSplit/>
    </w:tr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Calibri" w:hAnsi="Calibri"/>
        <w:b/>
        <w:color w:val="FFFFFF" w:themeColor="background1"/>
        <w:sz w:val="20"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 w:val="0"/>
        <w:tblHeader/>
      </w:trPr>
      <w:tcPr>
        <w:shd w:val="clear" w:color="auto" w:fill="595959" w:themeFill="text1" w:themeFillTint="A6"/>
      </w:tcPr>
    </w:tblStylePr>
    <w:tblStylePr w:type="lastRow">
      <w:rPr>
        <w:color w:val="FFFFFF" w:themeColor="background1"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Body2">
    <w:name w:val="Body 2"/>
    <w:basedOn w:val="BodyText"/>
    <w:link w:val="Body2Char"/>
    <w:qFormat/>
    <w:rsid w:val="00AE235B"/>
    <w:pPr>
      <w:widowControl/>
      <w:suppressAutoHyphens w:val="0"/>
      <w:autoSpaceDE/>
      <w:autoSpaceDN/>
      <w:adjustRightInd/>
      <w:spacing w:after="120" w:line="276" w:lineRule="auto"/>
      <w:ind w:left="142"/>
      <w:textAlignment w:val="auto"/>
    </w:pPr>
    <w:rPr>
      <w:rFonts w:ascii="Verdana" w:hAnsi="Verdana" w:cstheme="minorBidi"/>
      <w:color w:val="auto"/>
      <w:sz w:val="20"/>
      <w:szCs w:val="20"/>
      <w:lang w:val="en-AU"/>
    </w:rPr>
  </w:style>
  <w:style w:type="character" w:customStyle="1" w:styleId="Body2Char">
    <w:name w:val="Body 2 Char"/>
    <w:link w:val="Body2"/>
    <w:rsid w:val="00AE235B"/>
    <w:rPr>
      <w:rFonts w:ascii="Verdana" w:hAnsi="Verdana"/>
      <w:color w:val="auto"/>
      <w:sz w:val="20"/>
      <w:szCs w:val="20"/>
    </w:rPr>
  </w:style>
  <w:style w:type="paragraph" w:customStyle="1" w:styleId="BodyTable">
    <w:name w:val="Body Table"/>
    <w:link w:val="BodyTableChar"/>
    <w:rsid w:val="00BC0CD7"/>
    <w:rPr>
      <w:rFonts w:ascii="Calibri" w:eastAsia="Times New Roman" w:hAnsi="Calibri" w:cs="Times New Roman"/>
      <w:color w:val="auto"/>
      <w:sz w:val="18"/>
      <w:szCs w:val="24"/>
      <w:lang w:eastAsia="en-AU"/>
    </w:rPr>
  </w:style>
  <w:style w:type="character" w:customStyle="1" w:styleId="BodyTableChar">
    <w:name w:val="Body Table Char"/>
    <w:basedOn w:val="DefaultParagraphFont"/>
    <w:link w:val="BodyTable"/>
    <w:rsid w:val="00BC0CD7"/>
    <w:rPr>
      <w:rFonts w:ascii="Calibri" w:eastAsia="Times New Roman" w:hAnsi="Calibri" w:cs="Times New Roman"/>
      <w:color w:val="auto"/>
      <w:sz w:val="18"/>
      <w:szCs w:val="24"/>
      <w:lang w:eastAsia="en-AU"/>
    </w:rPr>
  </w:style>
  <w:style w:type="paragraph" w:customStyle="1" w:styleId="Body3">
    <w:name w:val="Body 3"/>
    <w:basedOn w:val="BodyText"/>
    <w:link w:val="Body3Char"/>
    <w:qFormat/>
    <w:rsid w:val="00034FD0"/>
    <w:pPr>
      <w:widowControl/>
      <w:suppressAutoHyphens w:val="0"/>
      <w:autoSpaceDE/>
      <w:autoSpaceDN/>
      <w:adjustRightInd/>
      <w:spacing w:after="120" w:line="276" w:lineRule="auto"/>
      <w:ind w:left="426"/>
      <w:jc w:val="both"/>
      <w:textAlignment w:val="auto"/>
    </w:pPr>
    <w:rPr>
      <w:rFonts w:ascii="Verdana" w:hAnsi="Verdana" w:cstheme="minorBidi"/>
      <w:color w:val="auto"/>
      <w:sz w:val="20"/>
      <w:szCs w:val="20"/>
      <w:lang w:val="en-US"/>
    </w:rPr>
  </w:style>
  <w:style w:type="numbering" w:customStyle="1" w:styleId="O2Headings">
    <w:name w:val="O2 Headings"/>
    <w:uiPriority w:val="99"/>
    <w:rsid w:val="001A674D"/>
    <w:pPr>
      <w:numPr>
        <w:numId w:val="14"/>
      </w:numPr>
    </w:pPr>
  </w:style>
  <w:style w:type="character" w:customStyle="1" w:styleId="Body3Char">
    <w:name w:val="Body 3 Char"/>
    <w:link w:val="Body3"/>
    <w:rsid w:val="00034FD0"/>
    <w:rPr>
      <w:rFonts w:ascii="Verdana" w:hAnsi="Verdana"/>
      <w:color w:val="auto"/>
      <w:sz w:val="20"/>
      <w:szCs w:val="20"/>
      <w:lang w:val="en-US"/>
    </w:rPr>
  </w:style>
  <w:style w:type="paragraph" w:customStyle="1" w:styleId="Body4">
    <w:name w:val="Body 4"/>
    <w:basedOn w:val="BodyText"/>
    <w:qFormat/>
    <w:rsid w:val="00034FD0"/>
    <w:pPr>
      <w:ind w:left="709"/>
    </w:pPr>
    <w:rPr>
      <w:rFonts w:ascii="Verdana" w:hAnsi="Verdana"/>
      <w:sz w:val="20"/>
    </w:rPr>
  </w:style>
  <w:style w:type="paragraph" w:styleId="NormalWeb">
    <w:name w:val="Normal (Web)"/>
    <w:basedOn w:val="Normal"/>
    <w:uiPriority w:val="99"/>
    <w:semiHidden/>
    <w:unhideWhenUsed/>
    <w:rsid w:val="00A019A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TablePM">
    <w:name w:val="TablePM"/>
    <w:basedOn w:val="Normal"/>
    <w:semiHidden/>
    <w:qFormat/>
    <w:locked/>
    <w:rsid w:val="002C5737"/>
    <w:rPr>
      <w:color w:val="auto"/>
      <w:sz w:val="4"/>
      <w:szCs w:val="20"/>
      <w:lang w:val="en-US"/>
    </w:rPr>
  </w:style>
  <w:style w:type="paragraph" w:customStyle="1" w:styleId="O2HeaderText1">
    <w:name w:val="O2 Header Text 1"/>
    <w:basedOn w:val="Normal"/>
    <w:qFormat/>
    <w:rsid w:val="002C5737"/>
    <w:pPr>
      <w:jc w:val="right"/>
    </w:pPr>
    <w:rPr>
      <w:caps/>
      <w:noProof/>
      <w:sz w:val="16"/>
      <w:szCs w:val="32"/>
      <w:lang w:val="en-US"/>
    </w:rPr>
  </w:style>
  <w:style w:type="paragraph" w:customStyle="1" w:styleId="O2HeaderText2">
    <w:name w:val="O2 Header Text 2"/>
    <w:basedOn w:val="Header"/>
    <w:qFormat/>
    <w:rsid w:val="002C5737"/>
    <w:pPr>
      <w:tabs>
        <w:tab w:val="clear" w:pos="4513"/>
        <w:tab w:val="clear" w:pos="9026"/>
        <w:tab w:val="center" w:pos="4320"/>
        <w:tab w:val="right" w:pos="8640"/>
      </w:tabs>
      <w:spacing w:after="0" w:line="240" w:lineRule="auto"/>
      <w:ind w:left="0"/>
      <w:jc w:val="right"/>
    </w:pPr>
    <w:rPr>
      <w:rFonts w:eastAsiaTheme="minorEastAsia" w:cs="Arial"/>
      <w:caps/>
      <w:color w:val="auto"/>
      <w:sz w:val="14"/>
      <w:szCs w:val="24"/>
      <w:lang w:val="en-US"/>
    </w:rPr>
  </w:style>
  <w:style w:type="paragraph" w:customStyle="1" w:styleId="p">
    <w:name w:val="p"/>
    <w:basedOn w:val="Normal"/>
    <w:rsid w:val="003C5E3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character" w:customStyle="1" w:styleId="more">
    <w:name w:val="more"/>
    <w:basedOn w:val="DefaultParagraphFont"/>
    <w:rsid w:val="00C26AB1"/>
  </w:style>
  <w:style w:type="table" w:styleId="PlainTable1">
    <w:name w:val="Plain Table 1"/>
    <w:basedOn w:val="TableNormal"/>
    <w:uiPriority w:val="99"/>
    <w:rsid w:val="005D13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software.cisco.com/download/home/282774229/type/280805680/" TargetMode="External"/><Relationship Id="rId26" Type="http://schemas.openxmlformats.org/officeDocument/2006/relationships/hyperlink" Target="https://www.cisco.com/c/en/us/products/collateral/routers/2900-series-integrated-services-routers-isr/eos-eol-notice-c51-737831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tools.cisco.com/security/center/content/CiscoSecurityAdvisory/cisco-sa-20150923-sshpk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software.cisco.com/download/home/284932298/type/282046477/release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header" Target="header4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tools.cisco.com/security/center/content/CiscoSecurityAdvisory/cisco-sa-20190828-iosxe-rest-auth-bypass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software.cisco.com/download/home/282774228/type/280805680/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tools.cisco.com/security/center/content/CiscoSecurityAdvisory/cisco-sa-20170927-dhcp" TargetMode="External"/><Relationship Id="rId27" Type="http://schemas.openxmlformats.org/officeDocument/2006/relationships/hyperlink" Target="https://www.cisco.com/c/en/us/products/collateral/routers/asr-1000-series-aggregation-services-routers/asr1001-x-1002-x-eol.html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Telstra%20Pur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BA163D736FC478CF94EE1CC155EB9" ma:contentTypeVersion="2" ma:contentTypeDescription="Create a new document." ma:contentTypeScope="" ma:versionID="dc766fb9f4dee905cbbea1e8b12e1681">
  <xsd:schema xmlns:xsd="http://www.w3.org/2001/XMLSchema" xmlns:xs="http://www.w3.org/2001/XMLSchema" xmlns:p="http://schemas.microsoft.com/office/2006/metadata/properties" xmlns:ns2="2d0643bb-1844-4be1-a686-fa77322e19ce" xmlns:ns3="93f6c266-7d9d-4978-90ab-db89d34f15e4" targetNamespace="http://schemas.microsoft.com/office/2006/metadata/properties" ma:root="true" ma:fieldsID="78d1178fa626efc692f0e66daad427e6" ns2:_="" ns3:_="">
    <xsd:import namespace="2d0643bb-1844-4be1-a686-fa77322e19ce"/>
    <xsd:import namespace="93f6c266-7d9d-4978-90ab-db89d34f1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643bb-1844-4be1-a686-fa77322e1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6c266-7d9d-4978-90ab-db89d34f15e4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3f6c266-7d9d-4978-90ab-db89d34f15e4">AAYJN-444486269-4</_dlc_DocId>
    <_dlc_DocIdUrl xmlns="93f6c266-7d9d-4978-90ab-db89d34f15e4">
      <Url>https://teamtelstra.sharepoint.com/sites/purple-brand/_layouts/15/DocIdRedir.aspx?ID=AAYJN-444486269-4</Url>
      <Description>AAYJN-444486269-4</Description>
    </_dlc_DocIdUrl>
  </documentManagement>
</p:properties>
</file>

<file path=customXml/itemProps1.xml><?xml version="1.0" encoding="utf-8"?>
<ds:datastoreItem xmlns:ds="http://schemas.openxmlformats.org/officeDocument/2006/customXml" ds:itemID="{2F810E4B-7B18-4EA9-83D4-D1700591E1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7CC6C7-8212-49E6-95CD-0ED38349552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B217E15-9B7D-4B11-8620-2C137EB727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21E163-79BF-4609-A773-2D24C6BF6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643bb-1844-4be1-a686-fa77322e19ce"/>
    <ds:schemaRef ds:uri="93f6c266-7d9d-4978-90ab-db89d34f1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5B3B600-CA1B-4403-82D0-E11979D8636A}">
  <ds:schemaRefs>
    <ds:schemaRef ds:uri="http://schemas.microsoft.com/office/2006/metadata/properties"/>
    <ds:schemaRef ds:uri="http://schemas.microsoft.com/office/infopath/2007/PartnerControls"/>
    <ds:schemaRef ds:uri="93f6c266-7d9d-4978-90ab-db89d34f15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Telstra Purple.dotx</Template>
  <TotalTime>8</TotalTime>
  <Pages>14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</vt:lpstr>
    </vt:vector>
  </TitlesOfParts>
  <Company>That Works</Company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</dc:title>
  <dc:subject/>
  <dc:creator>Gonzalez, Daniel</dc:creator>
  <cp:keywords/>
  <dc:description/>
  <cp:lastModifiedBy>He Wang</cp:lastModifiedBy>
  <cp:revision>25</cp:revision>
  <cp:lastPrinted>2022-07-11T07:26:00Z</cp:lastPrinted>
  <dcterms:created xsi:type="dcterms:W3CDTF">2022-08-31T00:55:00Z</dcterms:created>
  <dcterms:modified xsi:type="dcterms:W3CDTF">2022-09-07T03:04:00Z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0x0101003B1BA163D736FC478CF94EE1CC155EB9</vt:lpwstr>
  </property>
  <property fmtid="{D5CDD505-2E9C-101B-9397-08002B2CF9AE}" pid="3" name="_dlc_DocIdItemGuid">
    <vt:lpwstr>4b4b4c6d-f0ae-44a2-bc93-13acf4cf076b</vt:lpwstr>
  </property>
</Properties>
</file>