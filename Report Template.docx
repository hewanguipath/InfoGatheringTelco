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3D96" w14:textId="15FC8716" w:rsidR="0032501C" w:rsidRPr="0032501C" w:rsidRDefault="00933E9B" w:rsidP="00933E9B">
      <w:pPr>
        <w:pStyle w:val="Title"/>
      </w:pPr>
      <w:r>
        <w:t>Monthly Report</w:t>
      </w:r>
    </w:p>
    <w:p w14:paraId="7FDF30F6" w14:textId="42965BA9" w:rsidR="0047507C" w:rsidRDefault="00933E9B" w:rsidP="0047507C">
      <w:pPr>
        <w:pStyle w:val="Subtitle"/>
      </w:pPr>
      <w:proofErr w:type="gramStart"/>
      <w:r>
        <w:t>{{ Customer</w:t>
      </w:r>
      <w:proofErr w:type="gramEnd"/>
      <w:r>
        <w:t xml:space="preserve"> Name }}</w:t>
      </w:r>
    </w:p>
    <w:p w14:paraId="30664F12" w14:textId="44184C2B" w:rsidR="0047507C" w:rsidRPr="0047507C" w:rsidRDefault="00933E9B" w:rsidP="0047507C">
      <w:pPr>
        <w:pStyle w:val="Date"/>
      </w:pPr>
      <w:proofErr w:type="gramStart"/>
      <w:r>
        <w:t>{{ Month</w:t>
      </w:r>
      <w:proofErr w:type="gramEnd"/>
      <w:r>
        <w:t xml:space="preserve"> }} {{Year }}</w:t>
      </w:r>
    </w:p>
    <w:p w14:paraId="5FF42933" w14:textId="77777777" w:rsidR="008E70A3" w:rsidRDefault="008E70A3"/>
    <w:p w14:paraId="34DD6431" w14:textId="77777777" w:rsidR="008E70A3" w:rsidRDefault="008E70A3">
      <w:r>
        <w:br w:type="page"/>
      </w:r>
    </w:p>
    <w:p w14:paraId="2C597D66" w14:textId="00E47C18" w:rsidR="008E70A3" w:rsidRDefault="00491AE0" w:rsidP="00612C47">
      <w:pPr>
        <w:pStyle w:val="PlainHeading"/>
      </w:pPr>
      <w:r>
        <w:lastRenderedPageBreak/>
        <w:t>Table of Contents</w:t>
      </w:r>
    </w:p>
    <w:p w14:paraId="7911CFD6" w14:textId="7359226D" w:rsidR="00933E9B" w:rsidRDefault="00F75EA1">
      <w:pPr>
        <w:pStyle w:val="TOC1"/>
        <w:rPr>
          <w:rFonts w:eastAsiaTheme="minorEastAsia"/>
          <w:b w:val="0"/>
          <w:noProof/>
          <w:color w:val="auto"/>
          <w:sz w:val="22"/>
          <w:szCs w:val="22"/>
          <w:lang w:eastAsia="en-AU"/>
        </w:rPr>
      </w:pPr>
      <w:r>
        <w:fldChar w:fldCharType="begin"/>
      </w:r>
      <w:r>
        <w:instrText xml:space="preserve"> TOC \h \z \t "Heading 1,2,Section Name,1" </w:instrText>
      </w:r>
      <w:r>
        <w:fldChar w:fldCharType="separate"/>
      </w:r>
      <w:hyperlink w:anchor="_Toc111643365" w:history="1">
        <w:r w:rsidR="00933E9B" w:rsidRPr="0097132B">
          <w:rPr>
            <w:rStyle w:val="Hyperlink"/>
            <w:noProof/>
          </w:rPr>
          <w:t>Introduction</w:t>
        </w:r>
        <w:r w:rsidR="00933E9B">
          <w:rPr>
            <w:noProof/>
            <w:webHidden/>
          </w:rPr>
          <w:tab/>
        </w:r>
        <w:r w:rsidR="00933E9B">
          <w:rPr>
            <w:noProof/>
            <w:webHidden/>
          </w:rPr>
          <w:fldChar w:fldCharType="begin"/>
        </w:r>
        <w:r w:rsidR="00933E9B">
          <w:rPr>
            <w:noProof/>
            <w:webHidden/>
          </w:rPr>
          <w:instrText xml:space="preserve"> PAGEREF _Toc111643365 \h </w:instrText>
        </w:r>
        <w:r w:rsidR="00933E9B">
          <w:rPr>
            <w:noProof/>
            <w:webHidden/>
          </w:rPr>
        </w:r>
        <w:r w:rsidR="00933E9B">
          <w:rPr>
            <w:noProof/>
            <w:webHidden/>
          </w:rPr>
          <w:fldChar w:fldCharType="separate"/>
        </w:r>
        <w:r w:rsidR="00933E9B">
          <w:rPr>
            <w:noProof/>
            <w:webHidden/>
          </w:rPr>
          <w:t>3</w:t>
        </w:r>
        <w:r w:rsidR="00933E9B">
          <w:rPr>
            <w:noProof/>
            <w:webHidden/>
          </w:rPr>
          <w:fldChar w:fldCharType="end"/>
        </w:r>
      </w:hyperlink>
    </w:p>
    <w:p w14:paraId="3B5F35A9" w14:textId="691E585C" w:rsidR="00933E9B" w:rsidRDefault="00653410">
      <w:pPr>
        <w:pStyle w:val="TOC2"/>
        <w:rPr>
          <w:rFonts w:eastAsiaTheme="minorEastAsia"/>
          <w:noProof/>
          <w:color w:val="auto"/>
          <w:sz w:val="22"/>
          <w:szCs w:val="22"/>
          <w:lang w:eastAsia="en-AU"/>
        </w:rPr>
      </w:pPr>
      <w:hyperlink w:anchor="_Toc111643366" w:history="1">
        <w:r w:rsidR="00933E9B" w:rsidRPr="0097132B">
          <w:rPr>
            <w:rStyle w:val="Hyperlink"/>
            <w:noProof/>
          </w:rPr>
          <w:t>Executive Summary</w:t>
        </w:r>
        <w:r w:rsidR="00933E9B">
          <w:rPr>
            <w:noProof/>
            <w:webHidden/>
          </w:rPr>
          <w:tab/>
        </w:r>
        <w:r w:rsidR="00933E9B">
          <w:rPr>
            <w:noProof/>
            <w:webHidden/>
          </w:rPr>
          <w:fldChar w:fldCharType="begin"/>
        </w:r>
        <w:r w:rsidR="00933E9B">
          <w:rPr>
            <w:noProof/>
            <w:webHidden/>
          </w:rPr>
          <w:instrText xml:space="preserve"> PAGEREF _Toc111643366 \h </w:instrText>
        </w:r>
        <w:r w:rsidR="00933E9B">
          <w:rPr>
            <w:noProof/>
            <w:webHidden/>
          </w:rPr>
        </w:r>
        <w:r w:rsidR="00933E9B">
          <w:rPr>
            <w:noProof/>
            <w:webHidden/>
          </w:rPr>
          <w:fldChar w:fldCharType="separate"/>
        </w:r>
        <w:r w:rsidR="00933E9B">
          <w:rPr>
            <w:noProof/>
            <w:webHidden/>
          </w:rPr>
          <w:t>3</w:t>
        </w:r>
        <w:r w:rsidR="00933E9B">
          <w:rPr>
            <w:noProof/>
            <w:webHidden/>
          </w:rPr>
          <w:fldChar w:fldCharType="end"/>
        </w:r>
      </w:hyperlink>
    </w:p>
    <w:p w14:paraId="4E9A640B" w14:textId="68A43591" w:rsidR="00933E9B" w:rsidRDefault="00653410">
      <w:pPr>
        <w:pStyle w:val="TOC1"/>
        <w:rPr>
          <w:rFonts w:eastAsiaTheme="minorEastAsia"/>
          <w:b w:val="0"/>
          <w:noProof/>
          <w:color w:val="auto"/>
          <w:sz w:val="22"/>
          <w:szCs w:val="22"/>
          <w:lang w:eastAsia="en-AU"/>
        </w:rPr>
      </w:pPr>
      <w:hyperlink w:anchor="_Toc111643367" w:history="1">
        <w:r w:rsidR="00933E9B" w:rsidRPr="0097132B">
          <w:rPr>
            <w:rStyle w:val="Hyperlink"/>
            <w:noProof/>
          </w:rPr>
          <w:t>Ticketing</w:t>
        </w:r>
        <w:r w:rsidR="00933E9B">
          <w:rPr>
            <w:noProof/>
            <w:webHidden/>
          </w:rPr>
          <w:tab/>
        </w:r>
        <w:r w:rsidR="00933E9B">
          <w:rPr>
            <w:noProof/>
            <w:webHidden/>
          </w:rPr>
          <w:fldChar w:fldCharType="begin"/>
        </w:r>
        <w:r w:rsidR="00933E9B">
          <w:rPr>
            <w:noProof/>
            <w:webHidden/>
          </w:rPr>
          <w:instrText xml:space="preserve"> PAGEREF _Toc111643367 \h </w:instrText>
        </w:r>
        <w:r w:rsidR="00933E9B">
          <w:rPr>
            <w:noProof/>
            <w:webHidden/>
          </w:rPr>
        </w:r>
        <w:r w:rsidR="00933E9B">
          <w:rPr>
            <w:noProof/>
            <w:webHidden/>
          </w:rPr>
          <w:fldChar w:fldCharType="separate"/>
        </w:r>
        <w:r w:rsidR="00933E9B">
          <w:rPr>
            <w:noProof/>
            <w:webHidden/>
          </w:rPr>
          <w:t>3</w:t>
        </w:r>
        <w:r w:rsidR="00933E9B">
          <w:rPr>
            <w:noProof/>
            <w:webHidden/>
          </w:rPr>
          <w:fldChar w:fldCharType="end"/>
        </w:r>
      </w:hyperlink>
    </w:p>
    <w:p w14:paraId="6C05993F" w14:textId="13FCD70F" w:rsidR="00F75EA1" w:rsidRDefault="00F75EA1" w:rsidP="00F75EA1">
      <w:r>
        <w:fldChar w:fldCharType="end"/>
      </w:r>
    </w:p>
    <w:p w14:paraId="3CA0B3CA" w14:textId="77777777" w:rsidR="00D56D80" w:rsidRDefault="00D56D80">
      <w:pPr>
        <w:rPr>
          <w:rFonts w:asciiTheme="majorHAnsi" w:eastAsiaTheme="majorEastAsia" w:hAnsiTheme="majorHAnsi" w:cstheme="majorBidi"/>
          <w:b/>
          <w:sz w:val="28"/>
          <w:szCs w:val="32"/>
        </w:rPr>
      </w:pPr>
      <w:r>
        <w:br w:type="page"/>
      </w:r>
    </w:p>
    <w:p w14:paraId="2DD4F9A7" w14:textId="14366CEA" w:rsidR="00392F1D" w:rsidRDefault="00D56D80" w:rsidP="00512FB6">
      <w:pPr>
        <w:pStyle w:val="SectionName"/>
      </w:pPr>
      <w:bookmarkStart w:id="0" w:name="_Toc111643365"/>
      <w:r>
        <w:lastRenderedPageBreak/>
        <w:t>Introduction</w:t>
      </w:r>
      <w:bookmarkEnd w:id="0"/>
    </w:p>
    <w:p w14:paraId="41C6C408" w14:textId="3EC14497" w:rsidR="00314246" w:rsidRDefault="00933E9B" w:rsidP="005173A8">
      <w:pPr>
        <w:pStyle w:val="Heading1"/>
      </w:pPr>
      <w:bookmarkStart w:id="1" w:name="_Toc111643366"/>
      <w:r>
        <w:t>Executive Summary</w:t>
      </w:r>
      <w:bookmarkEnd w:id="1"/>
    </w:p>
    <w:p w14:paraId="177139A3" w14:textId="6DBCE174" w:rsidR="00933E9B" w:rsidRDefault="00933E9B" w:rsidP="00933E9B"/>
    <w:p w14:paraId="6E19F2C1" w14:textId="7715D983" w:rsidR="00933E9B" w:rsidRDefault="00933E9B" w:rsidP="00933E9B">
      <w:pPr>
        <w:pStyle w:val="SectionName"/>
      </w:pPr>
      <w:r>
        <w:t>Details</w:t>
      </w:r>
    </w:p>
    <w:p w14:paraId="710E0427" w14:textId="77777777" w:rsidR="00272379" w:rsidRDefault="00272379" w:rsidP="00272379">
      <w:pPr>
        <w:pStyle w:val="Heading2"/>
        <w:numPr>
          <w:ilvl w:val="0"/>
          <w:numId w:val="15"/>
        </w:numPr>
        <w:tabs>
          <w:tab w:val="num" w:pos="360"/>
          <w:tab w:val="num" w:pos="1440"/>
        </w:tabs>
        <w:ind w:left="0" w:firstLine="0"/>
      </w:pPr>
      <w:r>
        <w:t>CISCO</w:t>
      </w:r>
    </w:p>
    <w:p w14:paraId="41C23764" w14:textId="77777777" w:rsidR="00272379" w:rsidRPr="007C50DF" w:rsidRDefault="00272379" w:rsidP="00272379">
      <w:r>
        <w:t>&lt;Cisco&gt;</w:t>
      </w:r>
    </w:p>
    <w:p w14:paraId="007ACEE4" w14:textId="04D3AE4D" w:rsidR="00E2608D" w:rsidRPr="00362C27" w:rsidRDefault="00E2608D" w:rsidP="00272379">
      <w:pPr>
        <w:pStyle w:val="Heading2"/>
        <w:numPr>
          <w:ilvl w:val="0"/>
          <w:numId w:val="15"/>
        </w:numPr>
        <w:tabs>
          <w:tab w:val="num" w:pos="360"/>
          <w:tab w:val="num" w:pos="1440"/>
        </w:tabs>
        <w:ind w:left="0" w:firstLine="0"/>
      </w:pPr>
      <w:r w:rsidRPr="00157B74">
        <w:rPr>
          <w:rFonts w:hint="eastAsia"/>
        </w:rPr>
        <w:t>Aruba</w:t>
      </w:r>
    </w:p>
    <w:p w14:paraId="025F9F7A" w14:textId="77777777" w:rsidR="00E2608D" w:rsidRPr="0059096A" w:rsidRDefault="00E2608D" w:rsidP="00E2608D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&lt;Aruba&gt;</w:t>
      </w:r>
    </w:p>
    <w:p w14:paraId="2975C9F7" w14:textId="77777777" w:rsidR="00E2608D" w:rsidRPr="00362C27" w:rsidRDefault="00E2608D" w:rsidP="00E2608D">
      <w:pPr>
        <w:pStyle w:val="Heading2"/>
        <w:numPr>
          <w:ilvl w:val="0"/>
          <w:numId w:val="15"/>
        </w:numPr>
        <w:tabs>
          <w:tab w:val="num" w:pos="360"/>
        </w:tabs>
        <w:ind w:left="0" w:firstLine="0"/>
      </w:pPr>
      <w:r>
        <w:t>F5</w:t>
      </w:r>
    </w:p>
    <w:p w14:paraId="26D1C203" w14:textId="77777777" w:rsidR="00E2608D" w:rsidRDefault="00E2608D" w:rsidP="00E2608D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&lt;F5_t1&gt;</w:t>
      </w:r>
    </w:p>
    <w:p w14:paraId="580CBDE6" w14:textId="77777777" w:rsidR="00E2608D" w:rsidRDefault="00E2608D" w:rsidP="00E2608D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&lt;F5_t2&gt;</w:t>
      </w:r>
    </w:p>
    <w:p w14:paraId="7BDE09B7" w14:textId="77777777" w:rsidR="00E2608D" w:rsidRPr="0059096A" w:rsidRDefault="00E2608D" w:rsidP="00E2608D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&lt;F5_t3&gt;</w:t>
      </w:r>
    </w:p>
    <w:p w14:paraId="10279BE2" w14:textId="742F2147" w:rsidR="00E2608D" w:rsidRPr="00362C27" w:rsidRDefault="008A3F1E" w:rsidP="00E2608D">
      <w:pPr>
        <w:pStyle w:val="Heading2"/>
        <w:numPr>
          <w:ilvl w:val="0"/>
          <w:numId w:val="15"/>
        </w:numPr>
        <w:tabs>
          <w:tab w:val="num" w:pos="360"/>
        </w:tabs>
        <w:ind w:left="0" w:firstLine="0"/>
      </w:pPr>
      <w:r>
        <w:t>FortiGuard</w:t>
      </w:r>
    </w:p>
    <w:p w14:paraId="5A93DDE1" w14:textId="77777777" w:rsidR="00E2608D" w:rsidRPr="0059096A" w:rsidRDefault="00E2608D" w:rsidP="00E2608D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proofErr w:type="spellStart"/>
      <w:r>
        <w:rPr>
          <w:rFonts w:eastAsia="SimSun"/>
          <w:lang w:eastAsia="zh-CN"/>
        </w:rPr>
        <w:t>Fortiguard</w:t>
      </w:r>
      <w:proofErr w:type="spellEnd"/>
      <w:r>
        <w:rPr>
          <w:rFonts w:eastAsia="SimSun"/>
          <w:lang w:eastAsia="zh-CN"/>
        </w:rPr>
        <w:t>&gt;</w:t>
      </w:r>
    </w:p>
    <w:p w14:paraId="35C4F744" w14:textId="77777777" w:rsidR="00E2608D" w:rsidRDefault="00E2608D" w:rsidP="00E2608D">
      <w:pPr>
        <w:pStyle w:val="Body1"/>
        <w:rPr>
          <w:rFonts w:eastAsia="SimSun"/>
          <w:lang w:eastAsia="zh-CN"/>
        </w:rPr>
      </w:pPr>
    </w:p>
    <w:p w14:paraId="604ECA1C" w14:textId="77777777" w:rsidR="00E2608D" w:rsidRPr="00362C27" w:rsidRDefault="00E2608D" w:rsidP="00E2608D">
      <w:pPr>
        <w:pStyle w:val="Heading2"/>
        <w:numPr>
          <w:ilvl w:val="0"/>
          <w:numId w:val="15"/>
        </w:numPr>
        <w:tabs>
          <w:tab w:val="num" w:pos="360"/>
          <w:tab w:val="num" w:pos="1440"/>
        </w:tabs>
        <w:ind w:left="0" w:firstLine="0"/>
      </w:pPr>
      <w:r>
        <w:t>Azure</w:t>
      </w:r>
    </w:p>
    <w:p w14:paraId="49AC8F47" w14:textId="77777777" w:rsidR="00E2608D" w:rsidRDefault="00E2608D" w:rsidP="00E2608D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&lt;Azure&gt;</w:t>
      </w:r>
    </w:p>
    <w:p w14:paraId="63D30165" w14:textId="22EB809C" w:rsidR="005410B0" w:rsidRDefault="005410B0" w:rsidP="005410B0">
      <w:pPr>
        <w:pStyle w:val="Body1"/>
        <w:rPr>
          <w:rFonts w:eastAsia="SimSun"/>
          <w:lang w:eastAsia="zh-CN"/>
        </w:rPr>
      </w:pPr>
      <w:r>
        <w:rPr>
          <w:rFonts w:eastAsia="SimSun"/>
          <w:lang w:eastAsia="zh-CN"/>
        </w:rPr>
        <w:t>&lt;</w:t>
      </w:r>
      <w:proofErr w:type="spellStart"/>
      <w:r>
        <w:rPr>
          <w:rFonts w:eastAsia="SimSun"/>
          <w:lang w:eastAsia="zh-CN"/>
        </w:rPr>
        <w:t>Azure_CV</w:t>
      </w:r>
      <w:proofErr w:type="spellEnd"/>
      <w:r>
        <w:rPr>
          <w:rFonts w:eastAsia="SimSun"/>
          <w:lang w:eastAsia="zh-CN"/>
        </w:rPr>
        <w:t>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12"/>
        <w:gridCol w:w="3213"/>
        <w:gridCol w:w="3213"/>
      </w:tblGrid>
      <w:tr w:rsidR="008700BC" w14:paraId="25CB63CE" w14:textId="77777777" w:rsidTr="008700BC">
        <w:tc>
          <w:tcPr>
            <w:tcW w:w="3212" w:type="dxa"/>
          </w:tcPr>
          <w:p w14:paraId="34ECD3E8" w14:textId="77777777" w:rsidR="008700BC" w:rsidRDefault="008700BC" w:rsidP="00933E9B"/>
        </w:tc>
        <w:tc>
          <w:tcPr>
            <w:tcW w:w="3213" w:type="dxa"/>
          </w:tcPr>
          <w:p w14:paraId="7C8A3861" w14:textId="77777777" w:rsidR="008700BC" w:rsidRDefault="008700BC" w:rsidP="00933E9B"/>
        </w:tc>
        <w:tc>
          <w:tcPr>
            <w:tcW w:w="3213" w:type="dxa"/>
          </w:tcPr>
          <w:p w14:paraId="5DA1DDEB" w14:textId="77777777" w:rsidR="008700BC" w:rsidRDefault="008700BC" w:rsidP="00933E9B"/>
        </w:tc>
      </w:tr>
      <w:tr w:rsidR="008700BC" w14:paraId="0ED05E05" w14:textId="77777777" w:rsidTr="008700BC">
        <w:tc>
          <w:tcPr>
            <w:tcW w:w="3212" w:type="dxa"/>
          </w:tcPr>
          <w:p w14:paraId="06C08ABD" w14:textId="77777777" w:rsidR="008700BC" w:rsidRDefault="008700BC" w:rsidP="00933E9B"/>
        </w:tc>
        <w:tc>
          <w:tcPr>
            <w:tcW w:w="3213" w:type="dxa"/>
          </w:tcPr>
          <w:p w14:paraId="23973147" w14:textId="77777777" w:rsidR="008700BC" w:rsidRDefault="008700BC" w:rsidP="00933E9B"/>
        </w:tc>
        <w:tc>
          <w:tcPr>
            <w:tcW w:w="3213" w:type="dxa"/>
          </w:tcPr>
          <w:p w14:paraId="7A4A489B" w14:textId="77777777" w:rsidR="008700BC" w:rsidRDefault="008700BC" w:rsidP="00933E9B"/>
        </w:tc>
      </w:tr>
      <w:tr w:rsidR="008700BC" w14:paraId="5F9146B5" w14:textId="77777777" w:rsidTr="008700BC">
        <w:tc>
          <w:tcPr>
            <w:tcW w:w="3212" w:type="dxa"/>
          </w:tcPr>
          <w:p w14:paraId="6AB39518" w14:textId="77777777" w:rsidR="008700BC" w:rsidRDefault="008700BC" w:rsidP="00933E9B"/>
        </w:tc>
        <w:tc>
          <w:tcPr>
            <w:tcW w:w="3213" w:type="dxa"/>
          </w:tcPr>
          <w:p w14:paraId="066BAB2A" w14:textId="77777777" w:rsidR="008700BC" w:rsidRDefault="008700BC" w:rsidP="00933E9B"/>
        </w:tc>
        <w:tc>
          <w:tcPr>
            <w:tcW w:w="3213" w:type="dxa"/>
          </w:tcPr>
          <w:p w14:paraId="6B921DE2" w14:textId="77777777" w:rsidR="008700BC" w:rsidRDefault="008700BC" w:rsidP="00933E9B"/>
        </w:tc>
      </w:tr>
      <w:tr w:rsidR="008700BC" w14:paraId="440C11F0" w14:textId="77777777" w:rsidTr="008700BC">
        <w:tc>
          <w:tcPr>
            <w:tcW w:w="3212" w:type="dxa"/>
          </w:tcPr>
          <w:p w14:paraId="63528543" w14:textId="77777777" w:rsidR="008700BC" w:rsidRDefault="008700BC" w:rsidP="00933E9B"/>
        </w:tc>
        <w:tc>
          <w:tcPr>
            <w:tcW w:w="3213" w:type="dxa"/>
          </w:tcPr>
          <w:p w14:paraId="6FCF50AD" w14:textId="77777777" w:rsidR="008700BC" w:rsidRDefault="008700BC" w:rsidP="00933E9B"/>
        </w:tc>
        <w:tc>
          <w:tcPr>
            <w:tcW w:w="3213" w:type="dxa"/>
          </w:tcPr>
          <w:p w14:paraId="7F56E7EB" w14:textId="77777777" w:rsidR="008700BC" w:rsidRDefault="008700BC" w:rsidP="00933E9B"/>
        </w:tc>
      </w:tr>
    </w:tbl>
    <w:p w14:paraId="022204AC" w14:textId="77777777" w:rsidR="00933E9B" w:rsidRPr="00933E9B" w:rsidRDefault="00933E9B" w:rsidP="00933E9B"/>
    <w:p w14:paraId="29610E04" w14:textId="3F08DE47" w:rsidR="0094482C" w:rsidRDefault="003A1822" w:rsidP="00933E9B">
      <w:pPr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 w:cs="Times New Roman"/>
          <w:color w:val="000000"/>
          <w:sz w:val="20"/>
          <w:szCs w:val="20"/>
        </w:rPr>
        <w:t>&lt;charts&gt;</w:t>
      </w:r>
    </w:p>
    <w:p w14:paraId="5244305E" w14:textId="77777777" w:rsidR="00653410" w:rsidRPr="00933E9B" w:rsidRDefault="00653410" w:rsidP="00933E9B"/>
    <w:sectPr w:rsidR="00653410" w:rsidRPr="00933E9B" w:rsidSect="0047507C">
      <w:footerReference w:type="default" r:id="rId11"/>
      <w:headerReference w:type="first" r:id="rId12"/>
      <w:pgSz w:w="11906" w:h="16838" w:code="9"/>
      <w:pgMar w:top="1134" w:right="1134" w:bottom="1247" w:left="1134" w:header="567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1659C9" w14:textId="77777777" w:rsidR="002C4B6D" w:rsidRDefault="002C4B6D" w:rsidP="008E70A3">
      <w:pPr>
        <w:spacing w:after="0" w:line="240" w:lineRule="auto"/>
      </w:pPr>
      <w:r>
        <w:separator/>
      </w:r>
    </w:p>
  </w:endnote>
  <w:endnote w:type="continuationSeparator" w:id="0">
    <w:p w14:paraId="17E6F01F" w14:textId="77777777" w:rsidR="002C4B6D" w:rsidRDefault="002C4B6D" w:rsidP="008E7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lain Light">
    <w:altName w:val="Arial"/>
    <w:panose1 w:val="00000000000000000000"/>
    <w:charset w:val="00"/>
    <w:family w:val="swiss"/>
    <w:notTrueType/>
    <w:pitch w:val="variable"/>
    <w:sig w:usb0="20000007" w:usb1="00000000" w:usb2="00000000" w:usb3="00000000" w:csb0="0000019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500"/>
      <w:gridCol w:w="1128"/>
    </w:tblGrid>
    <w:tr w:rsidR="00491A36" w14:paraId="6F112109" w14:textId="77777777" w:rsidTr="0047507C">
      <w:tc>
        <w:tcPr>
          <w:tcW w:w="8500" w:type="dxa"/>
          <w:vAlign w:val="center"/>
        </w:tcPr>
        <w:p w14:paraId="012CEF7F" w14:textId="14091976" w:rsidR="00491A36" w:rsidRDefault="00491A36" w:rsidP="0047507C">
          <w:pPr>
            <w:pStyle w:val="Footer"/>
          </w:pPr>
          <w:r>
            <w:t xml:space="preserve">© Telstra Corporation Limited (ABN 33 051 775 556) 2021.  All rights reserved. </w:t>
          </w:r>
        </w:p>
        <w:p w14:paraId="33EC9116" w14:textId="38638B5E" w:rsidR="00491A36" w:rsidRDefault="00491A36" w:rsidP="0047507C">
          <w:pPr>
            <w:pStyle w:val="Footer"/>
          </w:pPr>
        </w:p>
      </w:tc>
      <w:tc>
        <w:tcPr>
          <w:tcW w:w="1128" w:type="dxa"/>
          <w:vAlign w:val="center"/>
        </w:tcPr>
        <w:p w14:paraId="1586CA71" w14:textId="77777777" w:rsidR="00491A36" w:rsidRDefault="00491A36" w:rsidP="0047507C">
          <w:pPr>
            <w:pStyle w:val="Footer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7F2D3F81" w14:textId="77777777" w:rsidR="00491A36" w:rsidRDefault="00491A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3803A" w14:textId="77777777" w:rsidR="002C4B6D" w:rsidRDefault="002C4B6D" w:rsidP="008E70A3">
      <w:pPr>
        <w:spacing w:after="0" w:line="240" w:lineRule="auto"/>
      </w:pPr>
      <w:r>
        <w:separator/>
      </w:r>
    </w:p>
  </w:footnote>
  <w:footnote w:type="continuationSeparator" w:id="0">
    <w:p w14:paraId="450ECA24" w14:textId="77777777" w:rsidR="002C4B6D" w:rsidRDefault="002C4B6D" w:rsidP="008E70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24F46" w14:textId="77777777" w:rsidR="00491A36" w:rsidRDefault="00491A36">
    <w:pPr>
      <w:pStyle w:val="Header"/>
    </w:pPr>
    <w:r>
      <w:rPr>
        <w:noProof/>
      </w:rPr>
      <w:drawing>
        <wp:anchor distT="0" distB="0" distL="114300" distR="114300" simplePos="0" relativeHeight="251657216" behindDoc="1" locked="1" layoutInCell="1" allowOverlap="1" wp14:anchorId="43E26E76" wp14:editId="60B46EBF">
          <wp:simplePos x="720436" y="360218"/>
          <wp:positionH relativeFrom="column">
            <wp:align>center</wp:align>
          </wp:positionH>
          <wp:positionV relativeFrom="page">
            <wp:align>top</wp:align>
          </wp:positionV>
          <wp:extent cx="7560000" cy="10688400"/>
          <wp:effectExtent l="0" t="0" r="317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FB0A74E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D4037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9B596D"/>
    <w:multiLevelType w:val="hybridMultilevel"/>
    <w:tmpl w:val="D37489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009D9"/>
    <w:multiLevelType w:val="hybridMultilevel"/>
    <w:tmpl w:val="1A1E72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236EE4"/>
    <w:multiLevelType w:val="hybridMultilevel"/>
    <w:tmpl w:val="E7FEA8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EF45ED"/>
    <w:multiLevelType w:val="hybridMultilevel"/>
    <w:tmpl w:val="8A3815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9172B"/>
    <w:multiLevelType w:val="hybridMultilevel"/>
    <w:tmpl w:val="F8F471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57EB0"/>
    <w:multiLevelType w:val="hybridMultilevel"/>
    <w:tmpl w:val="E43E9F6E"/>
    <w:lvl w:ilvl="0" w:tplc="6B700A60">
      <w:start w:val="1"/>
      <w:numFmt w:val="bullet"/>
      <w:pStyle w:val="Notetext"/>
      <w:lvlText w:val=""/>
      <w:lvlJc w:val="left"/>
      <w:pPr>
        <w:ind w:left="720" w:hanging="360"/>
      </w:pPr>
      <w:rPr>
        <w:rFonts w:ascii="Symbol" w:hAnsi="Symbol" w:hint="default"/>
        <w:color w:val="7F7F7F" w:themeColor="text2" w:themeTint="8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25A43"/>
    <w:multiLevelType w:val="hybridMultilevel"/>
    <w:tmpl w:val="F98E8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438AE"/>
    <w:multiLevelType w:val="multilevel"/>
    <w:tmpl w:val="37AE724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sz w:val="30"/>
        <w:szCs w:val="3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6"/>
        <w:szCs w:val="2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D8A1B3D"/>
    <w:multiLevelType w:val="hybridMultilevel"/>
    <w:tmpl w:val="65445B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22E2E"/>
    <w:multiLevelType w:val="hybridMultilevel"/>
    <w:tmpl w:val="C92E96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4BB0"/>
    <w:multiLevelType w:val="hybridMultilevel"/>
    <w:tmpl w:val="E5F8DB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41E67"/>
    <w:multiLevelType w:val="hybridMultilevel"/>
    <w:tmpl w:val="3E4EB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82243C"/>
    <w:multiLevelType w:val="hybridMultilevel"/>
    <w:tmpl w:val="73701A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5005555">
    <w:abstractNumId w:val="1"/>
  </w:num>
  <w:num w:numId="2" w16cid:durableId="1620139959">
    <w:abstractNumId w:val="0"/>
  </w:num>
  <w:num w:numId="3" w16cid:durableId="1395662177">
    <w:abstractNumId w:val="7"/>
  </w:num>
  <w:num w:numId="4" w16cid:durableId="59913112">
    <w:abstractNumId w:val="3"/>
  </w:num>
  <w:num w:numId="5" w16cid:durableId="1880433264">
    <w:abstractNumId w:val="12"/>
  </w:num>
  <w:num w:numId="6" w16cid:durableId="155651024">
    <w:abstractNumId w:val="5"/>
  </w:num>
  <w:num w:numId="7" w16cid:durableId="229004832">
    <w:abstractNumId w:val="8"/>
  </w:num>
  <w:num w:numId="8" w16cid:durableId="197932821">
    <w:abstractNumId w:val="14"/>
  </w:num>
  <w:num w:numId="9" w16cid:durableId="670378013">
    <w:abstractNumId w:val="6"/>
  </w:num>
  <w:num w:numId="10" w16cid:durableId="1830248345">
    <w:abstractNumId w:val="10"/>
  </w:num>
  <w:num w:numId="11" w16cid:durableId="1786383202">
    <w:abstractNumId w:val="11"/>
  </w:num>
  <w:num w:numId="12" w16cid:durableId="683821590">
    <w:abstractNumId w:val="13"/>
  </w:num>
  <w:num w:numId="13" w16cid:durableId="1696536413">
    <w:abstractNumId w:val="4"/>
  </w:num>
  <w:num w:numId="14" w16cid:durableId="1012806071">
    <w:abstractNumId w:val="2"/>
  </w:num>
  <w:num w:numId="15" w16cid:durableId="326792718">
    <w:abstractNumId w:val="9"/>
  </w:num>
  <w:num w:numId="16" w16cid:durableId="16933406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7808564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920431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133713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00"/>
    <w:rsid w:val="000016B3"/>
    <w:rsid w:val="000020B6"/>
    <w:rsid w:val="00005E77"/>
    <w:rsid w:val="00006BC1"/>
    <w:rsid w:val="00006CF3"/>
    <w:rsid w:val="00012B0E"/>
    <w:rsid w:val="0001300D"/>
    <w:rsid w:val="000147D3"/>
    <w:rsid w:val="00017464"/>
    <w:rsid w:val="00017747"/>
    <w:rsid w:val="000178B1"/>
    <w:rsid w:val="000211A6"/>
    <w:rsid w:val="00021366"/>
    <w:rsid w:val="0002200D"/>
    <w:rsid w:val="00022477"/>
    <w:rsid w:val="0002369A"/>
    <w:rsid w:val="00026B67"/>
    <w:rsid w:val="0002751D"/>
    <w:rsid w:val="00030D78"/>
    <w:rsid w:val="00030D82"/>
    <w:rsid w:val="00031BE2"/>
    <w:rsid w:val="00034362"/>
    <w:rsid w:val="00034B5F"/>
    <w:rsid w:val="000351F4"/>
    <w:rsid w:val="00036741"/>
    <w:rsid w:val="00036A64"/>
    <w:rsid w:val="00037680"/>
    <w:rsid w:val="0003769C"/>
    <w:rsid w:val="000418EE"/>
    <w:rsid w:val="00041D73"/>
    <w:rsid w:val="00042943"/>
    <w:rsid w:val="00044CDB"/>
    <w:rsid w:val="00046694"/>
    <w:rsid w:val="00050ED1"/>
    <w:rsid w:val="0005120C"/>
    <w:rsid w:val="00051F06"/>
    <w:rsid w:val="00054145"/>
    <w:rsid w:val="000553F8"/>
    <w:rsid w:val="00055543"/>
    <w:rsid w:val="00056594"/>
    <w:rsid w:val="0005669C"/>
    <w:rsid w:val="00056D18"/>
    <w:rsid w:val="000607A0"/>
    <w:rsid w:val="000621F8"/>
    <w:rsid w:val="000622BE"/>
    <w:rsid w:val="0006575A"/>
    <w:rsid w:val="00067048"/>
    <w:rsid w:val="000670A5"/>
    <w:rsid w:val="0007481F"/>
    <w:rsid w:val="0007587F"/>
    <w:rsid w:val="00083C74"/>
    <w:rsid w:val="00084F38"/>
    <w:rsid w:val="000862A3"/>
    <w:rsid w:val="00086F2E"/>
    <w:rsid w:val="0008729D"/>
    <w:rsid w:val="000872ED"/>
    <w:rsid w:val="000918ED"/>
    <w:rsid w:val="0009217A"/>
    <w:rsid w:val="00092E63"/>
    <w:rsid w:val="0009475B"/>
    <w:rsid w:val="000949F6"/>
    <w:rsid w:val="0009579D"/>
    <w:rsid w:val="00095918"/>
    <w:rsid w:val="00097198"/>
    <w:rsid w:val="000A143D"/>
    <w:rsid w:val="000A7714"/>
    <w:rsid w:val="000B31D2"/>
    <w:rsid w:val="000B631A"/>
    <w:rsid w:val="000B69B6"/>
    <w:rsid w:val="000B6D09"/>
    <w:rsid w:val="000C172C"/>
    <w:rsid w:val="000C23BB"/>
    <w:rsid w:val="000C24E0"/>
    <w:rsid w:val="000C3273"/>
    <w:rsid w:val="000C6DBF"/>
    <w:rsid w:val="000D1EB6"/>
    <w:rsid w:val="000D2426"/>
    <w:rsid w:val="000D2955"/>
    <w:rsid w:val="000D65D4"/>
    <w:rsid w:val="000D7082"/>
    <w:rsid w:val="000E096D"/>
    <w:rsid w:val="000E1C48"/>
    <w:rsid w:val="000E5E48"/>
    <w:rsid w:val="000E6B52"/>
    <w:rsid w:val="000E7778"/>
    <w:rsid w:val="000E7F42"/>
    <w:rsid w:val="000F0CFD"/>
    <w:rsid w:val="000F1880"/>
    <w:rsid w:val="000F1D87"/>
    <w:rsid w:val="000F25C2"/>
    <w:rsid w:val="000F3C34"/>
    <w:rsid w:val="000F6E2D"/>
    <w:rsid w:val="00100E44"/>
    <w:rsid w:val="00102576"/>
    <w:rsid w:val="00102B2F"/>
    <w:rsid w:val="00103CAB"/>
    <w:rsid w:val="00103FB9"/>
    <w:rsid w:val="00106169"/>
    <w:rsid w:val="00106E37"/>
    <w:rsid w:val="00107157"/>
    <w:rsid w:val="00107EC6"/>
    <w:rsid w:val="00111140"/>
    <w:rsid w:val="001125E0"/>
    <w:rsid w:val="00114CA7"/>
    <w:rsid w:val="00123B93"/>
    <w:rsid w:val="00123D88"/>
    <w:rsid w:val="00124281"/>
    <w:rsid w:val="001268B9"/>
    <w:rsid w:val="001279AD"/>
    <w:rsid w:val="00131776"/>
    <w:rsid w:val="001324DD"/>
    <w:rsid w:val="00132B2E"/>
    <w:rsid w:val="00132ED4"/>
    <w:rsid w:val="001352E5"/>
    <w:rsid w:val="001374FC"/>
    <w:rsid w:val="00140526"/>
    <w:rsid w:val="00147F54"/>
    <w:rsid w:val="00150C76"/>
    <w:rsid w:val="001516F0"/>
    <w:rsid w:val="0015235D"/>
    <w:rsid w:val="00153115"/>
    <w:rsid w:val="001541FF"/>
    <w:rsid w:val="00157E7E"/>
    <w:rsid w:val="00160449"/>
    <w:rsid w:val="00160D21"/>
    <w:rsid w:val="00161659"/>
    <w:rsid w:val="001645C0"/>
    <w:rsid w:val="0016546F"/>
    <w:rsid w:val="0016561F"/>
    <w:rsid w:val="00172013"/>
    <w:rsid w:val="00174007"/>
    <w:rsid w:val="00174B20"/>
    <w:rsid w:val="00174C06"/>
    <w:rsid w:val="001803E3"/>
    <w:rsid w:val="00180BC7"/>
    <w:rsid w:val="00181EAB"/>
    <w:rsid w:val="00182466"/>
    <w:rsid w:val="00182604"/>
    <w:rsid w:val="00183EE2"/>
    <w:rsid w:val="001878DB"/>
    <w:rsid w:val="00191AEF"/>
    <w:rsid w:val="00192235"/>
    <w:rsid w:val="00192F7A"/>
    <w:rsid w:val="001947EF"/>
    <w:rsid w:val="00194894"/>
    <w:rsid w:val="001954E4"/>
    <w:rsid w:val="00195C79"/>
    <w:rsid w:val="00195E57"/>
    <w:rsid w:val="00197A31"/>
    <w:rsid w:val="001A11B3"/>
    <w:rsid w:val="001A255B"/>
    <w:rsid w:val="001A4A00"/>
    <w:rsid w:val="001A50AF"/>
    <w:rsid w:val="001A6C44"/>
    <w:rsid w:val="001A7641"/>
    <w:rsid w:val="001A764A"/>
    <w:rsid w:val="001B1CB1"/>
    <w:rsid w:val="001B25A0"/>
    <w:rsid w:val="001B34B2"/>
    <w:rsid w:val="001B35F0"/>
    <w:rsid w:val="001B3BDD"/>
    <w:rsid w:val="001B52D3"/>
    <w:rsid w:val="001B6788"/>
    <w:rsid w:val="001B7F9E"/>
    <w:rsid w:val="001C07F2"/>
    <w:rsid w:val="001C1FD3"/>
    <w:rsid w:val="001C2EC3"/>
    <w:rsid w:val="001C3187"/>
    <w:rsid w:val="001C3E75"/>
    <w:rsid w:val="001C45CA"/>
    <w:rsid w:val="001C6303"/>
    <w:rsid w:val="001C6333"/>
    <w:rsid w:val="001C65D9"/>
    <w:rsid w:val="001C65DD"/>
    <w:rsid w:val="001C7BB9"/>
    <w:rsid w:val="001D170B"/>
    <w:rsid w:val="001D244F"/>
    <w:rsid w:val="001D25CD"/>
    <w:rsid w:val="001D385D"/>
    <w:rsid w:val="001D46DA"/>
    <w:rsid w:val="001E2A3D"/>
    <w:rsid w:val="001E43C8"/>
    <w:rsid w:val="001E453F"/>
    <w:rsid w:val="001E6521"/>
    <w:rsid w:val="001E76F8"/>
    <w:rsid w:val="001F194A"/>
    <w:rsid w:val="001F1AF3"/>
    <w:rsid w:val="001F29B9"/>
    <w:rsid w:val="001F32C3"/>
    <w:rsid w:val="001F360A"/>
    <w:rsid w:val="001F3D26"/>
    <w:rsid w:val="001F587C"/>
    <w:rsid w:val="001F676C"/>
    <w:rsid w:val="0020019C"/>
    <w:rsid w:val="00201E31"/>
    <w:rsid w:val="0020545C"/>
    <w:rsid w:val="00212EB5"/>
    <w:rsid w:val="002145E4"/>
    <w:rsid w:val="002160C8"/>
    <w:rsid w:val="00217918"/>
    <w:rsid w:val="002209BC"/>
    <w:rsid w:val="00222A26"/>
    <w:rsid w:val="00222AA5"/>
    <w:rsid w:val="002242C3"/>
    <w:rsid w:val="00224F0B"/>
    <w:rsid w:val="00225337"/>
    <w:rsid w:val="00225559"/>
    <w:rsid w:val="002338B3"/>
    <w:rsid w:val="00233FF1"/>
    <w:rsid w:val="00240922"/>
    <w:rsid w:val="00241D79"/>
    <w:rsid w:val="0024284E"/>
    <w:rsid w:val="00242FE4"/>
    <w:rsid w:val="00244278"/>
    <w:rsid w:val="00244832"/>
    <w:rsid w:val="00245AED"/>
    <w:rsid w:val="00250593"/>
    <w:rsid w:val="002527D7"/>
    <w:rsid w:val="0025470C"/>
    <w:rsid w:val="00254EE0"/>
    <w:rsid w:val="00262C37"/>
    <w:rsid w:val="00265A86"/>
    <w:rsid w:val="00267B43"/>
    <w:rsid w:val="00272379"/>
    <w:rsid w:val="00272F33"/>
    <w:rsid w:val="0027409D"/>
    <w:rsid w:val="00275369"/>
    <w:rsid w:val="002774B6"/>
    <w:rsid w:val="00280346"/>
    <w:rsid w:val="00280DFC"/>
    <w:rsid w:val="00281D04"/>
    <w:rsid w:val="0028366B"/>
    <w:rsid w:val="00285277"/>
    <w:rsid w:val="00291F6A"/>
    <w:rsid w:val="002920E2"/>
    <w:rsid w:val="00292175"/>
    <w:rsid w:val="00294C9D"/>
    <w:rsid w:val="0029640A"/>
    <w:rsid w:val="002A0592"/>
    <w:rsid w:val="002A2C18"/>
    <w:rsid w:val="002A32A3"/>
    <w:rsid w:val="002A4A61"/>
    <w:rsid w:val="002A6CDC"/>
    <w:rsid w:val="002A7675"/>
    <w:rsid w:val="002B0819"/>
    <w:rsid w:val="002B240F"/>
    <w:rsid w:val="002B6341"/>
    <w:rsid w:val="002B71BA"/>
    <w:rsid w:val="002C1413"/>
    <w:rsid w:val="002C27C4"/>
    <w:rsid w:val="002C3978"/>
    <w:rsid w:val="002C4B6D"/>
    <w:rsid w:val="002C7A65"/>
    <w:rsid w:val="002D090A"/>
    <w:rsid w:val="002D5B5D"/>
    <w:rsid w:val="002E1F7E"/>
    <w:rsid w:val="002E3230"/>
    <w:rsid w:val="002E36C7"/>
    <w:rsid w:val="002E3848"/>
    <w:rsid w:val="002E4206"/>
    <w:rsid w:val="002E450C"/>
    <w:rsid w:val="002E484D"/>
    <w:rsid w:val="002E4913"/>
    <w:rsid w:val="002E61FD"/>
    <w:rsid w:val="002E6266"/>
    <w:rsid w:val="002E6BC8"/>
    <w:rsid w:val="002E7F3D"/>
    <w:rsid w:val="002F0317"/>
    <w:rsid w:val="002F119C"/>
    <w:rsid w:val="002F6F7C"/>
    <w:rsid w:val="002F7C46"/>
    <w:rsid w:val="00300D09"/>
    <w:rsid w:val="0030240B"/>
    <w:rsid w:val="00310536"/>
    <w:rsid w:val="00312946"/>
    <w:rsid w:val="00313A55"/>
    <w:rsid w:val="003140EB"/>
    <w:rsid w:val="00314246"/>
    <w:rsid w:val="003153B8"/>
    <w:rsid w:val="0031541C"/>
    <w:rsid w:val="00320915"/>
    <w:rsid w:val="0032443C"/>
    <w:rsid w:val="00324B75"/>
    <w:rsid w:val="0032501C"/>
    <w:rsid w:val="003278F7"/>
    <w:rsid w:val="00327B0D"/>
    <w:rsid w:val="003312C5"/>
    <w:rsid w:val="0033287C"/>
    <w:rsid w:val="003346D9"/>
    <w:rsid w:val="00335BFE"/>
    <w:rsid w:val="00341C38"/>
    <w:rsid w:val="00343144"/>
    <w:rsid w:val="0034332B"/>
    <w:rsid w:val="00343D84"/>
    <w:rsid w:val="00344197"/>
    <w:rsid w:val="00344698"/>
    <w:rsid w:val="00345973"/>
    <w:rsid w:val="00346EAC"/>
    <w:rsid w:val="00346EBD"/>
    <w:rsid w:val="003508A1"/>
    <w:rsid w:val="003512F7"/>
    <w:rsid w:val="0035182F"/>
    <w:rsid w:val="0035307B"/>
    <w:rsid w:val="003545FF"/>
    <w:rsid w:val="00354746"/>
    <w:rsid w:val="0035562A"/>
    <w:rsid w:val="00355A98"/>
    <w:rsid w:val="00356537"/>
    <w:rsid w:val="003672C1"/>
    <w:rsid w:val="00372615"/>
    <w:rsid w:val="00376A37"/>
    <w:rsid w:val="00382BB8"/>
    <w:rsid w:val="00383457"/>
    <w:rsid w:val="003847D0"/>
    <w:rsid w:val="00384B9A"/>
    <w:rsid w:val="003861E2"/>
    <w:rsid w:val="0039185D"/>
    <w:rsid w:val="00391A81"/>
    <w:rsid w:val="00392F1D"/>
    <w:rsid w:val="00392FAB"/>
    <w:rsid w:val="00394430"/>
    <w:rsid w:val="00395AF9"/>
    <w:rsid w:val="003962A9"/>
    <w:rsid w:val="003A0A80"/>
    <w:rsid w:val="003A0EB6"/>
    <w:rsid w:val="003A11DA"/>
    <w:rsid w:val="003A1822"/>
    <w:rsid w:val="003A1EFE"/>
    <w:rsid w:val="003A2E20"/>
    <w:rsid w:val="003A5853"/>
    <w:rsid w:val="003A6DC0"/>
    <w:rsid w:val="003B027C"/>
    <w:rsid w:val="003B1F3B"/>
    <w:rsid w:val="003B35E8"/>
    <w:rsid w:val="003B37C9"/>
    <w:rsid w:val="003B499C"/>
    <w:rsid w:val="003B6462"/>
    <w:rsid w:val="003B6C85"/>
    <w:rsid w:val="003B7401"/>
    <w:rsid w:val="003C12EB"/>
    <w:rsid w:val="003C148B"/>
    <w:rsid w:val="003C316D"/>
    <w:rsid w:val="003C4605"/>
    <w:rsid w:val="003C5353"/>
    <w:rsid w:val="003C5BC0"/>
    <w:rsid w:val="003C5C21"/>
    <w:rsid w:val="003C630B"/>
    <w:rsid w:val="003C7586"/>
    <w:rsid w:val="003D087C"/>
    <w:rsid w:val="003D27D3"/>
    <w:rsid w:val="003D44E1"/>
    <w:rsid w:val="003D4BA0"/>
    <w:rsid w:val="003E057E"/>
    <w:rsid w:val="003E1D95"/>
    <w:rsid w:val="003E27CA"/>
    <w:rsid w:val="003E3AEC"/>
    <w:rsid w:val="003E6D71"/>
    <w:rsid w:val="003E729A"/>
    <w:rsid w:val="003F20FC"/>
    <w:rsid w:val="003F393E"/>
    <w:rsid w:val="003F3C76"/>
    <w:rsid w:val="003F4D1D"/>
    <w:rsid w:val="003F5C08"/>
    <w:rsid w:val="003F77A6"/>
    <w:rsid w:val="00401BC9"/>
    <w:rsid w:val="00404D7C"/>
    <w:rsid w:val="004056F4"/>
    <w:rsid w:val="004064C0"/>
    <w:rsid w:val="00406629"/>
    <w:rsid w:val="00406B5E"/>
    <w:rsid w:val="00410339"/>
    <w:rsid w:val="00415117"/>
    <w:rsid w:val="00415360"/>
    <w:rsid w:val="00415718"/>
    <w:rsid w:val="0041745D"/>
    <w:rsid w:val="0042213B"/>
    <w:rsid w:val="004253B0"/>
    <w:rsid w:val="00426FD0"/>
    <w:rsid w:val="00430130"/>
    <w:rsid w:val="00431BDA"/>
    <w:rsid w:val="00434174"/>
    <w:rsid w:val="00436938"/>
    <w:rsid w:val="00437108"/>
    <w:rsid w:val="004376E7"/>
    <w:rsid w:val="00440355"/>
    <w:rsid w:val="004417F4"/>
    <w:rsid w:val="00442183"/>
    <w:rsid w:val="004430E3"/>
    <w:rsid w:val="00443316"/>
    <w:rsid w:val="004442D5"/>
    <w:rsid w:val="0044465C"/>
    <w:rsid w:val="004465E9"/>
    <w:rsid w:val="00446605"/>
    <w:rsid w:val="00450528"/>
    <w:rsid w:val="00450564"/>
    <w:rsid w:val="00452622"/>
    <w:rsid w:val="00452AFC"/>
    <w:rsid w:val="00456126"/>
    <w:rsid w:val="0046373A"/>
    <w:rsid w:val="004640A9"/>
    <w:rsid w:val="004677D3"/>
    <w:rsid w:val="00470143"/>
    <w:rsid w:val="00470B24"/>
    <w:rsid w:val="004713A5"/>
    <w:rsid w:val="0047171F"/>
    <w:rsid w:val="00471F3B"/>
    <w:rsid w:val="0047257D"/>
    <w:rsid w:val="0047507C"/>
    <w:rsid w:val="004751F7"/>
    <w:rsid w:val="0047605D"/>
    <w:rsid w:val="0048024F"/>
    <w:rsid w:val="00483A56"/>
    <w:rsid w:val="0048485E"/>
    <w:rsid w:val="004904C4"/>
    <w:rsid w:val="00490EA8"/>
    <w:rsid w:val="0049165F"/>
    <w:rsid w:val="00491A36"/>
    <w:rsid w:val="00491AE0"/>
    <w:rsid w:val="0049217E"/>
    <w:rsid w:val="004938DB"/>
    <w:rsid w:val="00493AD3"/>
    <w:rsid w:val="00493ECB"/>
    <w:rsid w:val="004947A1"/>
    <w:rsid w:val="004965A4"/>
    <w:rsid w:val="004A1834"/>
    <w:rsid w:val="004A353A"/>
    <w:rsid w:val="004A4AA7"/>
    <w:rsid w:val="004A5C2A"/>
    <w:rsid w:val="004A6172"/>
    <w:rsid w:val="004A6B42"/>
    <w:rsid w:val="004B257C"/>
    <w:rsid w:val="004B38B0"/>
    <w:rsid w:val="004B66BD"/>
    <w:rsid w:val="004B68F2"/>
    <w:rsid w:val="004B73FE"/>
    <w:rsid w:val="004C3013"/>
    <w:rsid w:val="004C34FD"/>
    <w:rsid w:val="004C35C0"/>
    <w:rsid w:val="004C391D"/>
    <w:rsid w:val="004C3D18"/>
    <w:rsid w:val="004C45CE"/>
    <w:rsid w:val="004C505E"/>
    <w:rsid w:val="004C570F"/>
    <w:rsid w:val="004C71E9"/>
    <w:rsid w:val="004C75F2"/>
    <w:rsid w:val="004C794B"/>
    <w:rsid w:val="004D106D"/>
    <w:rsid w:val="004D1C22"/>
    <w:rsid w:val="004D2C71"/>
    <w:rsid w:val="004D2E79"/>
    <w:rsid w:val="004D350F"/>
    <w:rsid w:val="004D352B"/>
    <w:rsid w:val="004D5849"/>
    <w:rsid w:val="004D65DE"/>
    <w:rsid w:val="004D69EE"/>
    <w:rsid w:val="004E106D"/>
    <w:rsid w:val="004E4027"/>
    <w:rsid w:val="004E52A0"/>
    <w:rsid w:val="004E7152"/>
    <w:rsid w:val="004F1159"/>
    <w:rsid w:val="004F18EF"/>
    <w:rsid w:val="004F34E6"/>
    <w:rsid w:val="004F3533"/>
    <w:rsid w:val="004F685F"/>
    <w:rsid w:val="004F6CC6"/>
    <w:rsid w:val="004F6E8A"/>
    <w:rsid w:val="004F7126"/>
    <w:rsid w:val="004F7E94"/>
    <w:rsid w:val="00500A10"/>
    <w:rsid w:val="0050409F"/>
    <w:rsid w:val="00504F08"/>
    <w:rsid w:val="00505F55"/>
    <w:rsid w:val="00507531"/>
    <w:rsid w:val="00512BDE"/>
    <w:rsid w:val="00512FB6"/>
    <w:rsid w:val="00513EBE"/>
    <w:rsid w:val="0051433E"/>
    <w:rsid w:val="00515A08"/>
    <w:rsid w:val="005163FC"/>
    <w:rsid w:val="00516AA7"/>
    <w:rsid w:val="005173A8"/>
    <w:rsid w:val="00520571"/>
    <w:rsid w:val="00520C35"/>
    <w:rsid w:val="00522166"/>
    <w:rsid w:val="00522971"/>
    <w:rsid w:val="00523ACB"/>
    <w:rsid w:val="00526118"/>
    <w:rsid w:val="005309DD"/>
    <w:rsid w:val="00532CC0"/>
    <w:rsid w:val="0053596D"/>
    <w:rsid w:val="00536634"/>
    <w:rsid w:val="005367CF"/>
    <w:rsid w:val="00537FA6"/>
    <w:rsid w:val="005410B0"/>
    <w:rsid w:val="005410B3"/>
    <w:rsid w:val="00542DE6"/>
    <w:rsid w:val="00546878"/>
    <w:rsid w:val="00547CB8"/>
    <w:rsid w:val="0055045E"/>
    <w:rsid w:val="00551A5E"/>
    <w:rsid w:val="00552540"/>
    <w:rsid w:val="00553BFF"/>
    <w:rsid w:val="00554033"/>
    <w:rsid w:val="005546F1"/>
    <w:rsid w:val="00555998"/>
    <w:rsid w:val="005560DC"/>
    <w:rsid w:val="0055619C"/>
    <w:rsid w:val="005563AB"/>
    <w:rsid w:val="0055648D"/>
    <w:rsid w:val="00561DE0"/>
    <w:rsid w:val="00566A90"/>
    <w:rsid w:val="0057087F"/>
    <w:rsid w:val="0057131D"/>
    <w:rsid w:val="00572B0F"/>
    <w:rsid w:val="00572BD6"/>
    <w:rsid w:val="00573664"/>
    <w:rsid w:val="00575004"/>
    <w:rsid w:val="00580805"/>
    <w:rsid w:val="005823AB"/>
    <w:rsid w:val="00584CBF"/>
    <w:rsid w:val="00584D28"/>
    <w:rsid w:val="0058531E"/>
    <w:rsid w:val="005877B5"/>
    <w:rsid w:val="005910D1"/>
    <w:rsid w:val="0059225A"/>
    <w:rsid w:val="00596602"/>
    <w:rsid w:val="00596642"/>
    <w:rsid w:val="0059679E"/>
    <w:rsid w:val="00596B3E"/>
    <w:rsid w:val="00597208"/>
    <w:rsid w:val="0059767D"/>
    <w:rsid w:val="005A09BF"/>
    <w:rsid w:val="005A0C27"/>
    <w:rsid w:val="005A221C"/>
    <w:rsid w:val="005A2A83"/>
    <w:rsid w:val="005A360F"/>
    <w:rsid w:val="005A43D8"/>
    <w:rsid w:val="005A5848"/>
    <w:rsid w:val="005A7112"/>
    <w:rsid w:val="005A778D"/>
    <w:rsid w:val="005B171A"/>
    <w:rsid w:val="005B1A46"/>
    <w:rsid w:val="005B1ADC"/>
    <w:rsid w:val="005B215E"/>
    <w:rsid w:val="005B3A80"/>
    <w:rsid w:val="005B3FA3"/>
    <w:rsid w:val="005B5FF5"/>
    <w:rsid w:val="005B7005"/>
    <w:rsid w:val="005C2A98"/>
    <w:rsid w:val="005C40A8"/>
    <w:rsid w:val="005C4B7A"/>
    <w:rsid w:val="005C5205"/>
    <w:rsid w:val="005C763B"/>
    <w:rsid w:val="005C7C6D"/>
    <w:rsid w:val="005D0AB6"/>
    <w:rsid w:val="005D242E"/>
    <w:rsid w:val="005D7742"/>
    <w:rsid w:val="005E6FAE"/>
    <w:rsid w:val="005E704A"/>
    <w:rsid w:val="005E7195"/>
    <w:rsid w:val="005E7532"/>
    <w:rsid w:val="005F0083"/>
    <w:rsid w:val="005F1395"/>
    <w:rsid w:val="005F2717"/>
    <w:rsid w:val="005F4022"/>
    <w:rsid w:val="005F5780"/>
    <w:rsid w:val="00600150"/>
    <w:rsid w:val="006003B5"/>
    <w:rsid w:val="00605719"/>
    <w:rsid w:val="00605A00"/>
    <w:rsid w:val="00606AD1"/>
    <w:rsid w:val="00606C07"/>
    <w:rsid w:val="00606FE4"/>
    <w:rsid w:val="006102E3"/>
    <w:rsid w:val="00611880"/>
    <w:rsid w:val="00611BE0"/>
    <w:rsid w:val="00611FEE"/>
    <w:rsid w:val="00612621"/>
    <w:rsid w:val="00612C47"/>
    <w:rsid w:val="0061778A"/>
    <w:rsid w:val="00617A09"/>
    <w:rsid w:val="0062321B"/>
    <w:rsid w:val="006244E3"/>
    <w:rsid w:val="00624754"/>
    <w:rsid w:val="00624C89"/>
    <w:rsid w:val="006266E4"/>
    <w:rsid w:val="0063129B"/>
    <w:rsid w:val="00634469"/>
    <w:rsid w:val="00635766"/>
    <w:rsid w:val="006361E3"/>
    <w:rsid w:val="0063703C"/>
    <w:rsid w:val="006444E1"/>
    <w:rsid w:val="00646688"/>
    <w:rsid w:val="00652B98"/>
    <w:rsid w:val="00652C2A"/>
    <w:rsid w:val="00653410"/>
    <w:rsid w:val="00653428"/>
    <w:rsid w:val="006540E8"/>
    <w:rsid w:val="00654557"/>
    <w:rsid w:val="006552B0"/>
    <w:rsid w:val="0065597F"/>
    <w:rsid w:val="00661140"/>
    <w:rsid w:val="00661E3F"/>
    <w:rsid w:val="0066381B"/>
    <w:rsid w:val="006665CC"/>
    <w:rsid w:val="00667216"/>
    <w:rsid w:val="00670018"/>
    <w:rsid w:val="00670636"/>
    <w:rsid w:val="00670999"/>
    <w:rsid w:val="00670ED8"/>
    <w:rsid w:val="00674C16"/>
    <w:rsid w:val="00674D23"/>
    <w:rsid w:val="00675A5A"/>
    <w:rsid w:val="00677753"/>
    <w:rsid w:val="00680823"/>
    <w:rsid w:val="00680D80"/>
    <w:rsid w:val="00680EEB"/>
    <w:rsid w:val="0068504D"/>
    <w:rsid w:val="00686388"/>
    <w:rsid w:val="00686C71"/>
    <w:rsid w:val="006903ED"/>
    <w:rsid w:val="00692BBF"/>
    <w:rsid w:val="00696D5E"/>
    <w:rsid w:val="00697A7E"/>
    <w:rsid w:val="00697C26"/>
    <w:rsid w:val="006A1372"/>
    <w:rsid w:val="006A2E33"/>
    <w:rsid w:val="006A42E1"/>
    <w:rsid w:val="006A51C6"/>
    <w:rsid w:val="006B20E3"/>
    <w:rsid w:val="006B3D13"/>
    <w:rsid w:val="006B4E32"/>
    <w:rsid w:val="006B5EE5"/>
    <w:rsid w:val="006C02ED"/>
    <w:rsid w:val="006C22CE"/>
    <w:rsid w:val="006C32AA"/>
    <w:rsid w:val="006C3622"/>
    <w:rsid w:val="006D3096"/>
    <w:rsid w:val="006D437C"/>
    <w:rsid w:val="006D65D3"/>
    <w:rsid w:val="006E2C59"/>
    <w:rsid w:val="006E3C47"/>
    <w:rsid w:val="006E6092"/>
    <w:rsid w:val="006F27F9"/>
    <w:rsid w:val="006F2FA6"/>
    <w:rsid w:val="006F3017"/>
    <w:rsid w:val="006F434E"/>
    <w:rsid w:val="006F6281"/>
    <w:rsid w:val="006F76B5"/>
    <w:rsid w:val="00700BF0"/>
    <w:rsid w:val="00701787"/>
    <w:rsid w:val="00705474"/>
    <w:rsid w:val="00707D5A"/>
    <w:rsid w:val="00707EFC"/>
    <w:rsid w:val="00710D6E"/>
    <w:rsid w:val="0071198F"/>
    <w:rsid w:val="00711AAA"/>
    <w:rsid w:val="007141B8"/>
    <w:rsid w:val="00717C3B"/>
    <w:rsid w:val="0072039C"/>
    <w:rsid w:val="00722EBF"/>
    <w:rsid w:val="00722FFE"/>
    <w:rsid w:val="007308C4"/>
    <w:rsid w:val="007333AA"/>
    <w:rsid w:val="00734E26"/>
    <w:rsid w:val="007407BD"/>
    <w:rsid w:val="00741319"/>
    <w:rsid w:val="0074327E"/>
    <w:rsid w:val="007443B1"/>
    <w:rsid w:val="00744CD1"/>
    <w:rsid w:val="007464B7"/>
    <w:rsid w:val="00746DA7"/>
    <w:rsid w:val="007512FE"/>
    <w:rsid w:val="00752662"/>
    <w:rsid w:val="007528F9"/>
    <w:rsid w:val="00753BCD"/>
    <w:rsid w:val="00754155"/>
    <w:rsid w:val="00756BBB"/>
    <w:rsid w:val="0076035F"/>
    <w:rsid w:val="00761226"/>
    <w:rsid w:val="00761665"/>
    <w:rsid w:val="00762199"/>
    <w:rsid w:val="00763B27"/>
    <w:rsid w:val="00765856"/>
    <w:rsid w:val="00766378"/>
    <w:rsid w:val="00767B3F"/>
    <w:rsid w:val="00767B41"/>
    <w:rsid w:val="00770AE0"/>
    <w:rsid w:val="007716EA"/>
    <w:rsid w:val="00771B26"/>
    <w:rsid w:val="00774D2D"/>
    <w:rsid w:val="00775FB6"/>
    <w:rsid w:val="00776E24"/>
    <w:rsid w:val="00777724"/>
    <w:rsid w:val="00780E34"/>
    <w:rsid w:val="0078100B"/>
    <w:rsid w:val="007820DE"/>
    <w:rsid w:val="00783D89"/>
    <w:rsid w:val="0078684A"/>
    <w:rsid w:val="00786A6A"/>
    <w:rsid w:val="00786BCD"/>
    <w:rsid w:val="007904F9"/>
    <w:rsid w:val="0079397D"/>
    <w:rsid w:val="00795880"/>
    <w:rsid w:val="00797AF1"/>
    <w:rsid w:val="007A1A17"/>
    <w:rsid w:val="007A37CA"/>
    <w:rsid w:val="007A3D41"/>
    <w:rsid w:val="007A41A2"/>
    <w:rsid w:val="007A63BC"/>
    <w:rsid w:val="007A7560"/>
    <w:rsid w:val="007A77B3"/>
    <w:rsid w:val="007B2178"/>
    <w:rsid w:val="007B2337"/>
    <w:rsid w:val="007B260F"/>
    <w:rsid w:val="007B38ED"/>
    <w:rsid w:val="007B3CEB"/>
    <w:rsid w:val="007B3D48"/>
    <w:rsid w:val="007B4DB0"/>
    <w:rsid w:val="007B581F"/>
    <w:rsid w:val="007B6811"/>
    <w:rsid w:val="007B7129"/>
    <w:rsid w:val="007C270A"/>
    <w:rsid w:val="007C3D11"/>
    <w:rsid w:val="007C430A"/>
    <w:rsid w:val="007C4521"/>
    <w:rsid w:val="007C50B9"/>
    <w:rsid w:val="007C5FDD"/>
    <w:rsid w:val="007C60E7"/>
    <w:rsid w:val="007D12B9"/>
    <w:rsid w:val="007D12CF"/>
    <w:rsid w:val="007D278B"/>
    <w:rsid w:val="007D3A0A"/>
    <w:rsid w:val="007D3E04"/>
    <w:rsid w:val="007D5635"/>
    <w:rsid w:val="007D686B"/>
    <w:rsid w:val="007E0316"/>
    <w:rsid w:val="007E0D55"/>
    <w:rsid w:val="007E196B"/>
    <w:rsid w:val="007E6081"/>
    <w:rsid w:val="007E7472"/>
    <w:rsid w:val="007E74C6"/>
    <w:rsid w:val="007F6669"/>
    <w:rsid w:val="00801D9E"/>
    <w:rsid w:val="008053C9"/>
    <w:rsid w:val="00806808"/>
    <w:rsid w:val="00807470"/>
    <w:rsid w:val="008112B4"/>
    <w:rsid w:val="00812D0C"/>
    <w:rsid w:val="00813D5A"/>
    <w:rsid w:val="00814569"/>
    <w:rsid w:val="008172C0"/>
    <w:rsid w:val="00822DB1"/>
    <w:rsid w:val="00822F18"/>
    <w:rsid w:val="0082730A"/>
    <w:rsid w:val="008314DE"/>
    <w:rsid w:val="00831658"/>
    <w:rsid w:val="008327EC"/>
    <w:rsid w:val="0083451C"/>
    <w:rsid w:val="00836A17"/>
    <w:rsid w:val="008404D2"/>
    <w:rsid w:val="008431EF"/>
    <w:rsid w:val="0084470B"/>
    <w:rsid w:val="008447E3"/>
    <w:rsid w:val="00845F21"/>
    <w:rsid w:val="00846F47"/>
    <w:rsid w:val="008472E3"/>
    <w:rsid w:val="008474B9"/>
    <w:rsid w:val="00851447"/>
    <w:rsid w:val="008538AA"/>
    <w:rsid w:val="008556DA"/>
    <w:rsid w:val="00855D37"/>
    <w:rsid w:val="008575EF"/>
    <w:rsid w:val="008577B2"/>
    <w:rsid w:val="00863E09"/>
    <w:rsid w:val="00864ED7"/>
    <w:rsid w:val="00866492"/>
    <w:rsid w:val="00866A53"/>
    <w:rsid w:val="008700BC"/>
    <w:rsid w:val="00870820"/>
    <w:rsid w:val="0087106D"/>
    <w:rsid w:val="00871D1E"/>
    <w:rsid w:val="00874785"/>
    <w:rsid w:val="008754D1"/>
    <w:rsid w:val="008757CB"/>
    <w:rsid w:val="00882A93"/>
    <w:rsid w:val="008850E4"/>
    <w:rsid w:val="008859C0"/>
    <w:rsid w:val="0088644E"/>
    <w:rsid w:val="00886A94"/>
    <w:rsid w:val="0089342C"/>
    <w:rsid w:val="00894D5C"/>
    <w:rsid w:val="0089511C"/>
    <w:rsid w:val="00895BAF"/>
    <w:rsid w:val="00895E76"/>
    <w:rsid w:val="00896948"/>
    <w:rsid w:val="008A0DB4"/>
    <w:rsid w:val="008A3F1E"/>
    <w:rsid w:val="008A470C"/>
    <w:rsid w:val="008A4D44"/>
    <w:rsid w:val="008A63C0"/>
    <w:rsid w:val="008B000A"/>
    <w:rsid w:val="008B25C5"/>
    <w:rsid w:val="008B43B5"/>
    <w:rsid w:val="008B4B73"/>
    <w:rsid w:val="008B6A30"/>
    <w:rsid w:val="008B6CC5"/>
    <w:rsid w:val="008B6F75"/>
    <w:rsid w:val="008B7E9F"/>
    <w:rsid w:val="008C059B"/>
    <w:rsid w:val="008C13FE"/>
    <w:rsid w:val="008C1EF1"/>
    <w:rsid w:val="008C3749"/>
    <w:rsid w:val="008C4A6F"/>
    <w:rsid w:val="008C7750"/>
    <w:rsid w:val="008D1715"/>
    <w:rsid w:val="008D2538"/>
    <w:rsid w:val="008D25BF"/>
    <w:rsid w:val="008D2644"/>
    <w:rsid w:val="008D3351"/>
    <w:rsid w:val="008D3DA3"/>
    <w:rsid w:val="008D4DF7"/>
    <w:rsid w:val="008E06E8"/>
    <w:rsid w:val="008E1FFB"/>
    <w:rsid w:val="008E2EB9"/>
    <w:rsid w:val="008E469C"/>
    <w:rsid w:val="008E47CA"/>
    <w:rsid w:val="008E60DA"/>
    <w:rsid w:val="008E70A3"/>
    <w:rsid w:val="008E71CB"/>
    <w:rsid w:val="008F0DDA"/>
    <w:rsid w:val="008F29EA"/>
    <w:rsid w:val="008F5487"/>
    <w:rsid w:val="008F60D4"/>
    <w:rsid w:val="00900044"/>
    <w:rsid w:val="009007DC"/>
    <w:rsid w:val="00901538"/>
    <w:rsid w:val="00901A69"/>
    <w:rsid w:val="009039E3"/>
    <w:rsid w:val="00904389"/>
    <w:rsid w:val="00906F83"/>
    <w:rsid w:val="0090702A"/>
    <w:rsid w:val="009074E9"/>
    <w:rsid w:val="00910FB3"/>
    <w:rsid w:val="0091145F"/>
    <w:rsid w:val="00914661"/>
    <w:rsid w:val="009155E0"/>
    <w:rsid w:val="009162E9"/>
    <w:rsid w:val="00916D82"/>
    <w:rsid w:val="00921C84"/>
    <w:rsid w:val="00924B6F"/>
    <w:rsid w:val="0092602C"/>
    <w:rsid w:val="00927736"/>
    <w:rsid w:val="00927C4F"/>
    <w:rsid w:val="0093011F"/>
    <w:rsid w:val="009315A0"/>
    <w:rsid w:val="0093250A"/>
    <w:rsid w:val="009335FF"/>
    <w:rsid w:val="00933E9B"/>
    <w:rsid w:val="009369F4"/>
    <w:rsid w:val="00937726"/>
    <w:rsid w:val="009408AB"/>
    <w:rsid w:val="00941CD0"/>
    <w:rsid w:val="00942149"/>
    <w:rsid w:val="00942154"/>
    <w:rsid w:val="00943208"/>
    <w:rsid w:val="009438D4"/>
    <w:rsid w:val="00943F3E"/>
    <w:rsid w:val="0094482C"/>
    <w:rsid w:val="00950314"/>
    <w:rsid w:val="0095291A"/>
    <w:rsid w:val="0095372F"/>
    <w:rsid w:val="00955A58"/>
    <w:rsid w:val="00963D3F"/>
    <w:rsid w:val="00970DAD"/>
    <w:rsid w:val="00971386"/>
    <w:rsid w:val="009713D3"/>
    <w:rsid w:val="00972CFC"/>
    <w:rsid w:val="00974554"/>
    <w:rsid w:val="009754FF"/>
    <w:rsid w:val="009768F0"/>
    <w:rsid w:val="00976EB6"/>
    <w:rsid w:val="00977DCB"/>
    <w:rsid w:val="0098070B"/>
    <w:rsid w:val="00984E3F"/>
    <w:rsid w:val="009858EC"/>
    <w:rsid w:val="00987C00"/>
    <w:rsid w:val="00992BFD"/>
    <w:rsid w:val="00996419"/>
    <w:rsid w:val="009A17C1"/>
    <w:rsid w:val="009A2B33"/>
    <w:rsid w:val="009A5B2F"/>
    <w:rsid w:val="009A69C8"/>
    <w:rsid w:val="009A69F3"/>
    <w:rsid w:val="009B1794"/>
    <w:rsid w:val="009B20EB"/>
    <w:rsid w:val="009B5CCC"/>
    <w:rsid w:val="009B610F"/>
    <w:rsid w:val="009B62B4"/>
    <w:rsid w:val="009B6420"/>
    <w:rsid w:val="009B6611"/>
    <w:rsid w:val="009C017F"/>
    <w:rsid w:val="009C05EA"/>
    <w:rsid w:val="009C323E"/>
    <w:rsid w:val="009D1BAE"/>
    <w:rsid w:val="009D3887"/>
    <w:rsid w:val="009D51C8"/>
    <w:rsid w:val="009D5426"/>
    <w:rsid w:val="009D5D70"/>
    <w:rsid w:val="009D5F32"/>
    <w:rsid w:val="009D6B16"/>
    <w:rsid w:val="009D7417"/>
    <w:rsid w:val="009E1C7C"/>
    <w:rsid w:val="009E4606"/>
    <w:rsid w:val="009E5832"/>
    <w:rsid w:val="009E5AE0"/>
    <w:rsid w:val="009F13E7"/>
    <w:rsid w:val="009F14D6"/>
    <w:rsid w:val="009F1C53"/>
    <w:rsid w:val="009F1FEC"/>
    <w:rsid w:val="009F29A4"/>
    <w:rsid w:val="009F2BEE"/>
    <w:rsid w:val="009F4336"/>
    <w:rsid w:val="009F43F0"/>
    <w:rsid w:val="009F4AAC"/>
    <w:rsid w:val="009F7F5A"/>
    <w:rsid w:val="00A031C0"/>
    <w:rsid w:val="00A03E3D"/>
    <w:rsid w:val="00A07441"/>
    <w:rsid w:val="00A10E84"/>
    <w:rsid w:val="00A10FDB"/>
    <w:rsid w:val="00A128D2"/>
    <w:rsid w:val="00A12BF6"/>
    <w:rsid w:val="00A137B1"/>
    <w:rsid w:val="00A13800"/>
    <w:rsid w:val="00A169C7"/>
    <w:rsid w:val="00A17157"/>
    <w:rsid w:val="00A17554"/>
    <w:rsid w:val="00A20CEC"/>
    <w:rsid w:val="00A24F2E"/>
    <w:rsid w:val="00A263E9"/>
    <w:rsid w:val="00A26DA5"/>
    <w:rsid w:val="00A27206"/>
    <w:rsid w:val="00A279F7"/>
    <w:rsid w:val="00A3104C"/>
    <w:rsid w:val="00A32602"/>
    <w:rsid w:val="00A33C75"/>
    <w:rsid w:val="00A348ED"/>
    <w:rsid w:val="00A34CD8"/>
    <w:rsid w:val="00A35DFC"/>
    <w:rsid w:val="00A40532"/>
    <w:rsid w:val="00A405A9"/>
    <w:rsid w:val="00A40AE2"/>
    <w:rsid w:val="00A41689"/>
    <w:rsid w:val="00A41EA7"/>
    <w:rsid w:val="00A43728"/>
    <w:rsid w:val="00A4540D"/>
    <w:rsid w:val="00A50500"/>
    <w:rsid w:val="00A518D1"/>
    <w:rsid w:val="00A52D94"/>
    <w:rsid w:val="00A556F7"/>
    <w:rsid w:val="00A57BBC"/>
    <w:rsid w:val="00A61EAE"/>
    <w:rsid w:val="00A63258"/>
    <w:rsid w:val="00A66571"/>
    <w:rsid w:val="00A7118B"/>
    <w:rsid w:val="00A71B0E"/>
    <w:rsid w:val="00A74F10"/>
    <w:rsid w:val="00A750C5"/>
    <w:rsid w:val="00A775A6"/>
    <w:rsid w:val="00A77AA3"/>
    <w:rsid w:val="00A80711"/>
    <w:rsid w:val="00A81E79"/>
    <w:rsid w:val="00A8465F"/>
    <w:rsid w:val="00A862B5"/>
    <w:rsid w:val="00A86A44"/>
    <w:rsid w:val="00A87433"/>
    <w:rsid w:val="00A90E42"/>
    <w:rsid w:val="00A9360C"/>
    <w:rsid w:val="00A94901"/>
    <w:rsid w:val="00A949BE"/>
    <w:rsid w:val="00A95BFB"/>
    <w:rsid w:val="00A968FB"/>
    <w:rsid w:val="00A96C3C"/>
    <w:rsid w:val="00A97889"/>
    <w:rsid w:val="00AA116E"/>
    <w:rsid w:val="00AA7E37"/>
    <w:rsid w:val="00AB24BD"/>
    <w:rsid w:val="00AB5FCE"/>
    <w:rsid w:val="00AB6DF1"/>
    <w:rsid w:val="00AB6E4D"/>
    <w:rsid w:val="00AC2065"/>
    <w:rsid w:val="00AC2F4D"/>
    <w:rsid w:val="00AC3B05"/>
    <w:rsid w:val="00AC3D68"/>
    <w:rsid w:val="00AC4C59"/>
    <w:rsid w:val="00AC744E"/>
    <w:rsid w:val="00AC755F"/>
    <w:rsid w:val="00AD001C"/>
    <w:rsid w:val="00AD135C"/>
    <w:rsid w:val="00AD14A6"/>
    <w:rsid w:val="00AD272A"/>
    <w:rsid w:val="00AD4097"/>
    <w:rsid w:val="00AD6031"/>
    <w:rsid w:val="00AD7E94"/>
    <w:rsid w:val="00AE2086"/>
    <w:rsid w:val="00AE2DE2"/>
    <w:rsid w:val="00AE2F79"/>
    <w:rsid w:val="00AE475F"/>
    <w:rsid w:val="00AE4C13"/>
    <w:rsid w:val="00AE7D19"/>
    <w:rsid w:val="00AF07B4"/>
    <w:rsid w:val="00AF2E58"/>
    <w:rsid w:val="00AF3E92"/>
    <w:rsid w:val="00AF53CD"/>
    <w:rsid w:val="00AF5A14"/>
    <w:rsid w:val="00AF7811"/>
    <w:rsid w:val="00B018A3"/>
    <w:rsid w:val="00B01E93"/>
    <w:rsid w:val="00B04F6B"/>
    <w:rsid w:val="00B052E3"/>
    <w:rsid w:val="00B13DCE"/>
    <w:rsid w:val="00B158D6"/>
    <w:rsid w:val="00B16647"/>
    <w:rsid w:val="00B16FFF"/>
    <w:rsid w:val="00B17D9B"/>
    <w:rsid w:val="00B20E5C"/>
    <w:rsid w:val="00B21C92"/>
    <w:rsid w:val="00B24E70"/>
    <w:rsid w:val="00B26B7B"/>
    <w:rsid w:val="00B270E1"/>
    <w:rsid w:val="00B31CE3"/>
    <w:rsid w:val="00B325F0"/>
    <w:rsid w:val="00B3509B"/>
    <w:rsid w:val="00B3547F"/>
    <w:rsid w:val="00B365D1"/>
    <w:rsid w:val="00B37997"/>
    <w:rsid w:val="00B455E9"/>
    <w:rsid w:val="00B460A4"/>
    <w:rsid w:val="00B4666C"/>
    <w:rsid w:val="00B47A8E"/>
    <w:rsid w:val="00B51FF9"/>
    <w:rsid w:val="00B53083"/>
    <w:rsid w:val="00B53D15"/>
    <w:rsid w:val="00B54A0A"/>
    <w:rsid w:val="00B5524E"/>
    <w:rsid w:val="00B5578D"/>
    <w:rsid w:val="00B563A8"/>
    <w:rsid w:val="00B565ED"/>
    <w:rsid w:val="00B576BE"/>
    <w:rsid w:val="00B60151"/>
    <w:rsid w:val="00B60280"/>
    <w:rsid w:val="00B6172E"/>
    <w:rsid w:val="00B61EB2"/>
    <w:rsid w:val="00B62FBA"/>
    <w:rsid w:val="00B64EF2"/>
    <w:rsid w:val="00B6756D"/>
    <w:rsid w:val="00B71D69"/>
    <w:rsid w:val="00B72779"/>
    <w:rsid w:val="00B75736"/>
    <w:rsid w:val="00B77EB8"/>
    <w:rsid w:val="00B80320"/>
    <w:rsid w:val="00B811A9"/>
    <w:rsid w:val="00B827D4"/>
    <w:rsid w:val="00B828A5"/>
    <w:rsid w:val="00B915A4"/>
    <w:rsid w:val="00B96328"/>
    <w:rsid w:val="00B96A22"/>
    <w:rsid w:val="00B97314"/>
    <w:rsid w:val="00BA155A"/>
    <w:rsid w:val="00BA2938"/>
    <w:rsid w:val="00BA41C0"/>
    <w:rsid w:val="00BB045F"/>
    <w:rsid w:val="00BB1BC1"/>
    <w:rsid w:val="00BB59E6"/>
    <w:rsid w:val="00BB5C5D"/>
    <w:rsid w:val="00BB6699"/>
    <w:rsid w:val="00BB771E"/>
    <w:rsid w:val="00BC1591"/>
    <w:rsid w:val="00BC2E4B"/>
    <w:rsid w:val="00BC3942"/>
    <w:rsid w:val="00BC3BD1"/>
    <w:rsid w:val="00BC3E43"/>
    <w:rsid w:val="00BC4188"/>
    <w:rsid w:val="00BC6E9B"/>
    <w:rsid w:val="00BD0D35"/>
    <w:rsid w:val="00BD2AE2"/>
    <w:rsid w:val="00BD4793"/>
    <w:rsid w:val="00BD677F"/>
    <w:rsid w:val="00BD796E"/>
    <w:rsid w:val="00BE335E"/>
    <w:rsid w:val="00BE4F7F"/>
    <w:rsid w:val="00BE50D9"/>
    <w:rsid w:val="00BE6226"/>
    <w:rsid w:val="00BF194C"/>
    <w:rsid w:val="00BF2481"/>
    <w:rsid w:val="00BF2A76"/>
    <w:rsid w:val="00BF3B16"/>
    <w:rsid w:val="00BF3DCF"/>
    <w:rsid w:val="00BF480C"/>
    <w:rsid w:val="00BF4BBA"/>
    <w:rsid w:val="00BF6FB1"/>
    <w:rsid w:val="00BF7906"/>
    <w:rsid w:val="00C0026C"/>
    <w:rsid w:val="00C01608"/>
    <w:rsid w:val="00C01BF9"/>
    <w:rsid w:val="00C03839"/>
    <w:rsid w:val="00C0555A"/>
    <w:rsid w:val="00C063A9"/>
    <w:rsid w:val="00C0774F"/>
    <w:rsid w:val="00C10E93"/>
    <w:rsid w:val="00C128BE"/>
    <w:rsid w:val="00C14054"/>
    <w:rsid w:val="00C16737"/>
    <w:rsid w:val="00C17AA8"/>
    <w:rsid w:val="00C23243"/>
    <w:rsid w:val="00C2449E"/>
    <w:rsid w:val="00C27403"/>
    <w:rsid w:val="00C27B7C"/>
    <w:rsid w:val="00C33049"/>
    <w:rsid w:val="00C339D3"/>
    <w:rsid w:val="00C33E37"/>
    <w:rsid w:val="00C34458"/>
    <w:rsid w:val="00C344BA"/>
    <w:rsid w:val="00C351DE"/>
    <w:rsid w:val="00C36648"/>
    <w:rsid w:val="00C37932"/>
    <w:rsid w:val="00C409BF"/>
    <w:rsid w:val="00C41E04"/>
    <w:rsid w:val="00C4499E"/>
    <w:rsid w:val="00C463F1"/>
    <w:rsid w:val="00C4703D"/>
    <w:rsid w:val="00C477CA"/>
    <w:rsid w:val="00C539DB"/>
    <w:rsid w:val="00C53CD9"/>
    <w:rsid w:val="00C53EFC"/>
    <w:rsid w:val="00C54217"/>
    <w:rsid w:val="00C56FAE"/>
    <w:rsid w:val="00C57223"/>
    <w:rsid w:val="00C60B68"/>
    <w:rsid w:val="00C61E5D"/>
    <w:rsid w:val="00C62AA3"/>
    <w:rsid w:val="00C6387A"/>
    <w:rsid w:val="00C63DE5"/>
    <w:rsid w:val="00C6441C"/>
    <w:rsid w:val="00C71449"/>
    <w:rsid w:val="00C74837"/>
    <w:rsid w:val="00C75290"/>
    <w:rsid w:val="00C7709B"/>
    <w:rsid w:val="00C801B6"/>
    <w:rsid w:val="00C8082B"/>
    <w:rsid w:val="00C8226C"/>
    <w:rsid w:val="00C90386"/>
    <w:rsid w:val="00C91EF7"/>
    <w:rsid w:val="00C9401E"/>
    <w:rsid w:val="00C95D4D"/>
    <w:rsid w:val="00C967E3"/>
    <w:rsid w:val="00C9765C"/>
    <w:rsid w:val="00C9789C"/>
    <w:rsid w:val="00CA0CED"/>
    <w:rsid w:val="00CA3E77"/>
    <w:rsid w:val="00CA5BEE"/>
    <w:rsid w:val="00CA67BC"/>
    <w:rsid w:val="00CA7C1F"/>
    <w:rsid w:val="00CB1464"/>
    <w:rsid w:val="00CB14D4"/>
    <w:rsid w:val="00CB14E0"/>
    <w:rsid w:val="00CB15B9"/>
    <w:rsid w:val="00CB2591"/>
    <w:rsid w:val="00CB65D0"/>
    <w:rsid w:val="00CB7127"/>
    <w:rsid w:val="00CC1E09"/>
    <w:rsid w:val="00CC2E12"/>
    <w:rsid w:val="00CC3B2E"/>
    <w:rsid w:val="00CC3B9C"/>
    <w:rsid w:val="00CC5388"/>
    <w:rsid w:val="00CC5528"/>
    <w:rsid w:val="00CC594C"/>
    <w:rsid w:val="00CD013C"/>
    <w:rsid w:val="00CD1488"/>
    <w:rsid w:val="00CD1DA9"/>
    <w:rsid w:val="00CD504B"/>
    <w:rsid w:val="00CD6FCF"/>
    <w:rsid w:val="00CE1EE6"/>
    <w:rsid w:val="00CE29F3"/>
    <w:rsid w:val="00CE2A76"/>
    <w:rsid w:val="00CE2C3F"/>
    <w:rsid w:val="00CE4713"/>
    <w:rsid w:val="00CE7E90"/>
    <w:rsid w:val="00CF51E9"/>
    <w:rsid w:val="00CF5A0C"/>
    <w:rsid w:val="00CF6733"/>
    <w:rsid w:val="00CF6CD3"/>
    <w:rsid w:val="00D02900"/>
    <w:rsid w:val="00D05991"/>
    <w:rsid w:val="00D05EB3"/>
    <w:rsid w:val="00D06657"/>
    <w:rsid w:val="00D07646"/>
    <w:rsid w:val="00D0769D"/>
    <w:rsid w:val="00D11C24"/>
    <w:rsid w:val="00D11FDA"/>
    <w:rsid w:val="00D12A06"/>
    <w:rsid w:val="00D12E6D"/>
    <w:rsid w:val="00D12EC4"/>
    <w:rsid w:val="00D13946"/>
    <w:rsid w:val="00D1418A"/>
    <w:rsid w:val="00D14845"/>
    <w:rsid w:val="00D1567D"/>
    <w:rsid w:val="00D1791E"/>
    <w:rsid w:val="00D17B07"/>
    <w:rsid w:val="00D17E1B"/>
    <w:rsid w:val="00D21FD4"/>
    <w:rsid w:val="00D25131"/>
    <w:rsid w:val="00D2759E"/>
    <w:rsid w:val="00D300F2"/>
    <w:rsid w:val="00D307BF"/>
    <w:rsid w:val="00D30D77"/>
    <w:rsid w:val="00D3475E"/>
    <w:rsid w:val="00D36049"/>
    <w:rsid w:val="00D4306A"/>
    <w:rsid w:val="00D45DB6"/>
    <w:rsid w:val="00D506A7"/>
    <w:rsid w:val="00D53E46"/>
    <w:rsid w:val="00D56D80"/>
    <w:rsid w:val="00D6118A"/>
    <w:rsid w:val="00D615C7"/>
    <w:rsid w:val="00D62E6C"/>
    <w:rsid w:val="00D64353"/>
    <w:rsid w:val="00D647BE"/>
    <w:rsid w:val="00D65E73"/>
    <w:rsid w:val="00D6611B"/>
    <w:rsid w:val="00D67387"/>
    <w:rsid w:val="00D70975"/>
    <w:rsid w:val="00D71864"/>
    <w:rsid w:val="00D71CFB"/>
    <w:rsid w:val="00D73097"/>
    <w:rsid w:val="00D74F01"/>
    <w:rsid w:val="00D828DB"/>
    <w:rsid w:val="00D83C70"/>
    <w:rsid w:val="00D87576"/>
    <w:rsid w:val="00D87F90"/>
    <w:rsid w:val="00D90E35"/>
    <w:rsid w:val="00D91C5B"/>
    <w:rsid w:val="00D92E85"/>
    <w:rsid w:val="00D94903"/>
    <w:rsid w:val="00DA332D"/>
    <w:rsid w:val="00DA3573"/>
    <w:rsid w:val="00DA3720"/>
    <w:rsid w:val="00DA4B17"/>
    <w:rsid w:val="00DA6FBF"/>
    <w:rsid w:val="00DA7858"/>
    <w:rsid w:val="00DB1758"/>
    <w:rsid w:val="00DB3353"/>
    <w:rsid w:val="00DB47B4"/>
    <w:rsid w:val="00DB6A98"/>
    <w:rsid w:val="00DB752E"/>
    <w:rsid w:val="00DC671A"/>
    <w:rsid w:val="00DD151F"/>
    <w:rsid w:val="00DD3F18"/>
    <w:rsid w:val="00DD5B41"/>
    <w:rsid w:val="00DD669A"/>
    <w:rsid w:val="00DD7F19"/>
    <w:rsid w:val="00DE1D3E"/>
    <w:rsid w:val="00DE3292"/>
    <w:rsid w:val="00DE3F3C"/>
    <w:rsid w:val="00DE6EB8"/>
    <w:rsid w:val="00DE6FED"/>
    <w:rsid w:val="00DE7394"/>
    <w:rsid w:val="00DE768E"/>
    <w:rsid w:val="00DE781D"/>
    <w:rsid w:val="00DE7DA3"/>
    <w:rsid w:val="00DF04F4"/>
    <w:rsid w:val="00DF47CD"/>
    <w:rsid w:val="00DF4A7A"/>
    <w:rsid w:val="00DF50BF"/>
    <w:rsid w:val="00DF6714"/>
    <w:rsid w:val="00E014F8"/>
    <w:rsid w:val="00E02859"/>
    <w:rsid w:val="00E03C7E"/>
    <w:rsid w:val="00E04AF9"/>
    <w:rsid w:val="00E07DBD"/>
    <w:rsid w:val="00E11BD1"/>
    <w:rsid w:val="00E1268D"/>
    <w:rsid w:val="00E12C8C"/>
    <w:rsid w:val="00E132B0"/>
    <w:rsid w:val="00E13669"/>
    <w:rsid w:val="00E16EB7"/>
    <w:rsid w:val="00E22908"/>
    <w:rsid w:val="00E23D5F"/>
    <w:rsid w:val="00E23E9D"/>
    <w:rsid w:val="00E254CD"/>
    <w:rsid w:val="00E258D1"/>
    <w:rsid w:val="00E2608D"/>
    <w:rsid w:val="00E27274"/>
    <w:rsid w:val="00E27E1D"/>
    <w:rsid w:val="00E300A8"/>
    <w:rsid w:val="00E3058F"/>
    <w:rsid w:val="00E34521"/>
    <w:rsid w:val="00E34B06"/>
    <w:rsid w:val="00E35C40"/>
    <w:rsid w:val="00E37058"/>
    <w:rsid w:val="00E43C38"/>
    <w:rsid w:val="00E443CC"/>
    <w:rsid w:val="00E47FCF"/>
    <w:rsid w:val="00E501BE"/>
    <w:rsid w:val="00E51A62"/>
    <w:rsid w:val="00E51EDC"/>
    <w:rsid w:val="00E54068"/>
    <w:rsid w:val="00E5475F"/>
    <w:rsid w:val="00E55223"/>
    <w:rsid w:val="00E566E2"/>
    <w:rsid w:val="00E57054"/>
    <w:rsid w:val="00E571B7"/>
    <w:rsid w:val="00E57BEC"/>
    <w:rsid w:val="00E601D0"/>
    <w:rsid w:val="00E60698"/>
    <w:rsid w:val="00E61450"/>
    <w:rsid w:val="00E61E34"/>
    <w:rsid w:val="00E63151"/>
    <w:rsid w:val="00E632E0"/>
    <w:rsid w:val="00E64437"/>
    <w:rsid w:val="00E66E74"/>
    <w:rsid w:val="00E71460"/>
    <w:rsid w:val="00E71C6C"/>
    <w:rsid w:val="00E7396E"/>
    <w:rsid w:val="00E7771A"/>
    <w:rsid w:val="00E77A7B"/>
    <w:rsid w:val="00E82C9B"/>
    <w:rsid w:val="00E82E82"/>
    <w:rsid w:val="00E82F19"/>
    <w:rsid w:val="00E84015"/>
    <w:rsid w:val="00E8529B"/>
    <w:rsid w:val="00E86231"/>
    <w:rsid w:val="00E9020A"/>
    <w:rsid w:val="00E94D84"/>
    <w:rsid w:val="00E97FAA"/>
    <w:rsid w:val="00EA1273"/>
    <w:rsid w:val="00EA1609"/>
    <w:rsid w:val="00EA1C06"/>
    <w:rsid w:val="00EA237B"/>
    <w:rsid w:val="00EA49F7"/>
    <w:rsid w:val="00EA7182"/>
    <w:rsid w:val="00EB047B"/>
    <w:rsid w:val="00EB0E00"/>
    <w:rsid w:val="00EB2740"/>
    <w:rsid w:val="00EB2A1E"/>
    <w:rsid w:val="00EB42C0"/>
    <w:rsid w:val="00EB66CC"/>
    <w:rsid w:val="00EB7E3C"/>
    <w:rsid w:val="00EC0278"/>
    <w:rsid w:val="00EC19FD"/>
    <w:rsid w:val="00EC3D90"/>
    <w:rsid w:val="00EC44E5"/>
    <w:rsid w:val="00EC55CE"/>
    <w:rsid w:val="00EC5895"/>
    <w:rsid w:val="00EC5CE8"/>
    <w:rsid w:val="00EC60D5"/>
    <w:rsid w:val="00EC6BCE"/>
    <w:rsid w:val="00EC7D03"/>
    <w:rsid w:val="00ED008F"/>
    <w:rsid w:val="00ED0634"/>
    <w:rsid w:val="00ED3956"/>
    <w:rsid w:val="00ED5E3E"/>
    <w:rsid w:val="00ED694A"/>
    <w:rsid w:val="00EE1890"/>
    <w:rsid w:val="00EE2D5D"/>
    <w:rsid w:val="00EE472F"/>
    <w:rsid w:val="00EE5B7E"/>
    <w:rsid w:val="00EE7F1E"/>
    <w:rsid w:val="00EF27D0"/>
    <w:rsid w:val="00EF45C1"/>
    <w:rsid w:val="00EF4B32"/>
    <w:rsid w:val="00F03253"/>
    <w:rsid w:val="00F03DA8"/>
    <w:rsid w:val="00F05EB9"/>
    <w:rsid w:val="00F06801"/>
    <w:rsid w:val="00F078F8"/>
    <w:rsid w:val="00F10911"/>
    <w:rsid w:val="00F110A4"/>
    <w:rsid w:val="00F13B45"/>
    <w:rsid w:val="00F1435D"/>
    <w:rsid w:val="00F16AA2"/>
    <w:rsid w:val="00F16EC4"/>
    <w:rsid w:val="00F17439"/>
    <w:rsid w:val="00F217E1"/>
    <w:rsid w:val="00F22DC6"/>
    <w:rsid w:val="00F25586"/>
    <w:rsid w:val="00F2676E"/>
    <w:rsid w:val="00F278B3"/>
    <w:rsid w:val="00F27E1A"/>
    <w:rsid w:val="00F31175"/>
    <w:rsid w:val="00F315C6"/>
    <w:rsid w:val="00F3462A"/>
    <w:rsid w:val="00F34C8D"/>
    <w:rsid w:val="00F3606D"/>
    <w:rsid w:val="00F46D2D"/>
    <w:rsid w:val="00F50BAC"/>
    <w:rsid w:val="00F5384F"/>
    <w:rsid w:val="00F55854"/>
    <w:rsid w:val="00F571CE"/>
    <w:rsid w:val="00F57BD8"/>
    <w:rsid w:val="00F60AA4"/>
    <w:rsid w:val="00F611D4"/>
    <w:rsid w:val="00F61970"/>
    <w:rsid w:val="00F629C5"/>
    <w:rsid w:val="00F6755C"/>
    <w:rsid w:val="00F70211"/>
    <w:rsid w:val="00F70453"/>
    <w:rsid w:val="00F7211A"/>
    <w:rsid w:val="00F7338B"/>
    <w:rsid w:val="00F75045"/>
    <w:rsid w:val="00F75EA1"/>
    <w:rsid w:val="00F76800"/>
    <w:rsid w:val="00F80B1E"/>
    <w:rsid w:val="00F80D8D"/>
    <w:rsid w:val="00F81408"/>
    <w:rsid w:val="00F81809"/>
    <w:rsid w:val="00F818CD"/>
    <w:rsid w:val="00F81DD0"/>
    <w:rsid w:val="00F82885"/>
    <w:rsid w:val="00F85114"/>
    <w:rsid w:val="00F855D1"/>
    <w:rsid w:val="00F859C6"/>
    <w:rsid w:val="00F85E4D"/>
    <w:rsid w:val="00F86A5E"/>
    <w:rsid w:val="00F86EAC"/>
    <w:rsid w:val="00F878A3"/>
    <w:rsid w:val="00F87E25"/>
    <w:rsid w:val="00F90872"/>
    <w:rsid w:val="00F92964"/>
    <w:rsid w:val="00F93491"/>
    <w:rsid w:val="00F93AD8"/>
    <w:rsid w:val="00F94692"/>
    <w:rsid w:val="00F95AFF"/>
    <w:rsid w:val="00FA05BE"/>
    <w:rsid w:val="00FA18B0"/>
    <w:rsid w:val="00FA48D5"/>
    <w:rsid w:val="00FA7BC9"/>
    <w:rsid w:val="00FB14A6"/>
    <w:rsid w:val="00FB2A75"/>
    <w:rsid w:val="00FB2D03"/>
    <w:rsid w:val="00FB54BD"/>
    <w:rsid w:val="00FB5DB9"/>
    <w:rsid w:val="00FC1AC0"/>
    <w:rsid w:val="00FC3C97"/>
    <w:rsid w:val="00FC4829"/>
    <w:rsid w:val="00FD69FF"/>
    <w:rsid w:val="00FE1F12"/>
    <w:rsid w:val="00FE55F1"/>
    <w:rsid w:val="00FE7342"/>
    <w:rsid w:val="00FF1960"/>
    <w:rsid w:val="00FF2904"/>
    <w:rsid w:val="00FF2CF9"/>
    <w:rsid w:val="00FF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8C8F46"/>
  <w15:chartTrackingRefBased/>
  <w15:docId w15:val="{A5466C3F-99AA-4748-9847-69D7D5E6B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282828" w:themeColor="text1"/>
        <w:sz w:val="18"/>
        <w:szCs w:val="18"/>
        <w:lang w:val="en-AU" w:eastAsia="en-US" w:bidi="ar-SA"/>
      </w:rPr>
    </w:rPrDefault>
    <w:pPrDefault>
      <w:pPr>
        <w:spacing w:after="24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1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5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707D5A"/>
  </w:style>
  <w:style w:type="paragraph" w:styleId="Heading1">
    <w:name w:val="heading 1"/>
    <w:next w:val="Normal"/>
    <w:link w:val="Heading1Char"/>
    <w:uiPriority w:val="9"/>
    <w:qFormat/>
    <w:rsid w:val="00262C37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262C37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aliases w:val="Heading 3 Indent"/>
    <w:next w:val="Normal"/>
    <w:link w:val="Heading3Char"/>
    <w:uiPriority w:val="9"/>
    <w:unhideWhenUsed/>
    <w:qFormat/>
    <w:rsid w:val="00262C37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sz w:val="20"/>
      <w:szCs w:val="24"/>
    </w:rPr>
  </w:style>
  <w:style w:type="paragraph" w:styleId="Heading4">
    <w:name w:val="heading 4"/>
    <w:aliases w:val="Heading 4 Indent"/>
    <w:next w:val="Normal"/>
    <w:link w:val="Heading4Char"/>
    <w:uiPriority w:val="9"/>
    <w:unhideWhenUsed/>
    <w:qFormat/>
    <w:rsid w:val="00470B24"/>
    <w:pPr>
      <w:keepNext/>
      <w:keepLines/>
      <w:spacing w:before="40" w:after="120"/>
      <w:outlineLvl w:val="3"/>
    </w:pPr>
    <w:rPr>
      <w:rFonts w:asciiTheme="majorHAnsi" w:eastAsiaTheme="majorEastAsia" w:hAnsiTheme="majorHAnsi" w:cstheme="majorBidi"/>
      <w:i/>
      <w:iCs/>
      <w:sz w:val="20"/>
    </w:rPr>
  </w:style>
  <w:style w:type="paragraph" w:styleId="Heading5">
    <w:name w:val="heading 5"/>
    <w:next w:val="Normal"/>
    <w:link w:val="Heading5Char"/>
    <w:uiPriority w:val="9"/>
    <w:unhideWhenUsed/>
    <w:qFormat/>
    <w:rsid w:val="00FF1960"/>
    <w:pPr>
      <w:keepNext/>
      <w:keepLines/>
      <w:spacing w:before="120" w:after="4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2608D"/>
    <w:pPr>
      <w:keepNext/>
      <w:keepLines/>
      <w:spacing w:before="200" w:after="0"/>
      <w:ind w:left="1152" w:hanging="1152"/>
      <w:outlineLvl w:val="5"/>
    </w:pPr>
    <w:rPr>
      <w:rFonts w:ascii="Plain Light" w:eastAsiaTheme="majorEastAsia" w:hAnsi="Plain Light" w:cstheme="majorBidi"/>
      <w:i/>
      <w:iCs/>
      <w:spacing w:val="-2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2608D"/>
    <w:pPr>
      <w:keepNext/>
      <w:keepLines/>
      <w:spacing w:before="200" w:after="0"/>
      <w:ind w:left="1296" w:hanging="1296"/>
      <w:outlineLvl w:val="6"/>
    </w:pPr>
    <w:rPr>
      <w:rFonts w:ascii="Plain Light" w:eastAsiaTheme="majorEastAsia" w:hAnsi="Plain Light" w:cstheme="majorBidi"/>
      <w:i/>
      <w:iCs/>
      <w:spacing w:val="-2"/>
      <w:sz w:val="20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2608D"/>
    <w:pPr>
      <w:keepNext/>
      <w:keepLines/>
      <w:spacing w:before="200" w:after="0"/>
      <w:ind w:left="1440" w:hanging="1440"/>
      <w:outlineLvl w:val="7"/>
    </w:pPr>
    <w:rPr>
      <w:rFonts w:ascii="Plain Light" w:eastAsiaTheme="majorEastAsia" w:hAnsi="Plain Light" w:cstheme="majorBidi"/>
      <w:spacing w:val="-2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2608D"/>
    <w:pPr>
      <w:keepNext/>
      <w:keepLines/>
      <w:spacing w:before="200" w:after="0"/>
      <w:ind w:left="1584" w:hanging="1584"/>
      <w:outlineLvl w:val="8"/>
    </w:pPr>
    <w:rPr>
      <w:rFonts w:ascii="Plain Light" w:eastAsiaTheme="majorEastAsia" w:hAnsi="Plain Light" w:cstheme="majorBidi"/>
      <w:i/>
      <w:iCs/>
      <w:spacing w:val="-2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11"/>
    <w:unhideWhenUsed/>
    <w:rsid w:val="008E70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11"/>
    <w:rsid w:val="00D2759E"/>
  </w:style>
  <w:style w:type="paragraph" w:styleId="Footer">
    <w:name w:val="footer"/>
    <w:basedOn w:val="Normal"/>
    <w:link w:val="FooterChar"/>
    <w:uiPriority w:val="11"/>
    <w:unhideWhenUsed/>
    <w:rsid w:val="0047507C"/>
    <w:pP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11"/>
    <w:rsid w:val="00D2759E"/>
    <w:rPr>
      <w:sz w:val="16"/>
    </w:rPr>
  </w:style>
  <w:style w:type="table" w:styleId="TableGrid">
    <w:name w:val="Table Grid"/>
    <w:basedOn w:val="TableNormal"/>
    <w:uiPriority w:val="39"/>
    <w:rsid w:val="0047507C"/>
    <w:pPr>
      <w:spacing w:after="0" w:line="240" w:lineRule="auto"/>
    </w:pPr>
    <w:tblPr>
      <w:tblCellMar>
        <w:left w:w="0" w:type="dxa"/>
        <w:right w:w="0" w:type="dxa"/>
      </w:tblCellMar>
    </w:tblPr>
  </w:style>
  <w:style w:type="paragraph" w:styleId="Title">
    <w:name w:val="Title"/>
    <w:next w:val="Subtitle"/>
    <w:link w:val="TitleChar"/>
    <w:qFormat/>
    <w:rsid w:val="0057131D"/>
    <w:pPr>
      <w:spacing w:before="3400" w:after="360" w:line="240" w:lineRule="auto"/>
      <w:ind w:right="3402"/>
      <w:contextualSpacing/>
    </w:pPr>
    <w:rPr>
      <w:rFonts w:asciiTheme="majorHAnsi" w:eastAsiaTheme="majorEastAsia" w:hAnsiTheme="majorHAnsi" w:cstheme="majorBidi"/>
      <w:b/>
      <w:color w:val="ED0037" w:themeColor="accen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2759E"/>
    <w:rPr>
      <w:rFonts w:asciiTheme="majorHAnsi" w:eastAsiaTheme="majorEastAsia" w:hAnsiTheme="majorHAnsi" w:cstheme="majorBidi"/>
      <w:b/>
      <w:color w:val="ED0037" w:themeColor="accent1"/>
      <w:spacing w:val="-10"/>
      <w:kern w:val="28"/>
      <w:sz w:val="56"/>
      <w:szCs w:val="56"/>
    </w:rPr>
  </w:style>
  <w:style w:type="paragraph" w:customStyle="1" w:styleId="PlainHeading">
    <w:name w:val="Plain Heading"/>
    <w:next w:val="Normal"/>
    <w:uiPriority w:val="2"/>
    <w:qFormat/>
    <w:rsid w:val="00612C47"/>
    <w:pPr>
      <w:spacing w:after="1200" w:line="440" w:lineRule="atLeast"/>
    </w:pPr>
    <w:rPr>
      <w:b/>
      <w:color w:val="ED0037" w:themeColor="accent1"/>
      <w:sz w:val="48"/>
    </w:rPr>
  </w:style>
  <w:style w:type="paragraph" w:styleId="Subtitle">
    <w:name w:val="Subtitle"/>
    <w:next w:val="Date"/>
    <w:link w:val="SubtitleChar"/>
    <w:uiPriority w:val="1"/>
    <w:qFormat/>
    <w:rsid w:val="0047507C"/>
    <w:pPr>
      <w:numPr>
        <w:ilvl w:val="1"/>
      </w:numPr>
      <w:ind w:right="3402"/>
      <w:contextualSpacing/>
    </w:pPr>
    <w:rPr>
      <w:rFonts w:eastAsiaTheme="minorEastAsia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"/>
    <w:rsid w:val="00D2759E"/>
    <w:rPr>
      <w:rFonts w:eastAsiaTheme="minorEastAsia"/>
      <w:sz w:val="44"/>
      <w:szCs w:val="22"/>
    </w:rPr>
  </w:style>
  <w:style w:type="paragraph" w:styleId="Date">
    <w:name w:val="Date"/>
    <w:next w:val="Normal"/>
    <w:link w:val="DateChar"/>
    <w:uiPriority w:val="2"/>
    <w:rsid w:val="0047507C"/>
    <w:pPr>
      <w:ind w:right="3402"/>
    </w:pPr>
    <w:rPr>
      <w:sz w:val="24"/>
    </w:rPr>
  </w:style>
  <w:style w:type="character" w:customStyle="1" w:styleId="DateChar">
    <w:name w:val="Date Char"/>
    <w:basedOn w:val="DefaultParagraphFont"/>
    <w:link w:val="Date"/>
    <w:uiPriority w:val="2"/>
    <w:rsid w:val="00D2759E"/>
    <w:rPr>
      <w:sz w:val="24"/>
    </w:rPr>
  </w:style>
  <w:style w:type="paragraph" w:customStyle="1" w:styleId="SectionNumber">
    <w:name w:val="Section Number"/>
    <w:next w:val="SectionName"/>
    <w:uiPriority w:val="2"/>
    <w:qFormat/>
    <w:rsid w:val="00612C47"/>
    <w:pPr>
      <w:keepNext/>
      <w:pageBreakBefore/>
      <w:spacing w:after="0"/>
    </w:pPr>
    <w:rPr>
      <w:sz w:val="32"/>
    </w:rPr>
  </w:style>
  <w:style w:type="paragraph" w:customStyle="1" w:styleId="SectionName">
    <w:name w:val="Section Name"/>
    <w:next w:val="Heading1"/>
    <w:uiPriority w:val="3"/>
    <w:qFormat/>
    <w:rsid w:val="00DD3F18"/>
    <w:pPr>
      <w:spacing w:after="400" w:line="440" w:lineRule="atLeast"/>
    </w:pPr>
    <w:rPr>
      <w:b/>
      <w:color w:val="ED0037" w:themeColor="accent1"/>
      <w:sz w:val="48"/>
    </w:rPr>
  </w:style>
  <w:style w:type="character" w:customStyle="1" w:styleId="Heading1Char">
    <w:name w:val="Heading 1 Char"/>
    <w:basedOn w:val="DefaultParagraphFont"/>
    <w:link w:val="Heading1"/>
    <w:uiPriority w:val="4"/>
    <w:rsid w:val="00D2759E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9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aliases w:val="Heading 3 Indent Char"/>
    <w:basedOn w:val="DefaultParagraphFont"/>
    <w:link w:val="Heading3"/>
    <w:uiPriority w:val="4"/>
    <w:rsid w:val="00D2759E"/>
    <w:rPr>
      <w:rFonts w:asciiTheme="majorHAnsi" w:eastAsiaTheme="majorEastAsia" w:hAnsiTheme="majorHAnsi" w:cstheme="majorBidi"/>
      <w:b/>
      <w:sz w:val="20"/>
      <w:szCs w:val="24"/>
    </w:rPr>
  </w:style>
  <w:style w:type="character" w:customStyle="1" w:styleId="Heading4Char">
    <w:name w:val="Heading 4 Char"/>
    <w:aliases w:val="Heading 4 Indent Char"/>
    <w:basedOn w:val="DefaultParagraphFont"/>
    <w:link w:val="Heading4"/>
    <w:uiPriority w:val="4"/>
    <w:rsid w:val="00D2759E"/>
    <w:rPr>
      <w:rFonts w:asciiTheme="majorHAnsi" w:eastAsiaTheme="majorEastAsia" w:hAnsiTheme="majorHAnsi" w:cstheme="majorBidi"/>
      <w:i/>
      <w:iCs/>
      <w:sz w:val="20"/>
    </w:rPr>
  </w:style>
  <w:style w:type="paragraph" w:customStyle="1" w:styleId="ProductHeading">
    <w:name w:val="Product Heading"/>
    <w:next w:val="Normal"/>
    <w:uiPriority w:val="6"/>
    <w:qFormat/>
    <w:rsid w:val="00BF480C"/>
    <w:pPr>
      <w:spacing w:before="40" w:after="40"/>
    </w:pPr>
    <w:rPr>
      <w:sz w:val="28"/>
    </w:rPr>
  </w:style>
  <w:style w:type="paragraph" w:styleId="ListBullet">
    <w:name w:val="List Bullet"/>
    <w:uiPriority w:val="6"/>
    <w:rsid w:val="00103CAB"/>
    <w:pPr>
      <w:numPr>
        <w:numId w:val="1"/>
      </w:numPr>
      <w:spacing w:before="120" w:after="160"/>
      <w:ind w:left="312" w:hanging="312"/>
    </w:pPr>
  </w:style>
  <w:style w:type="paragraph" w:styleId="ListNumber">
    <w:name w:val="List Number"/>
    <w:uiPriority w:val="6"/>
    <w:rsid w:val="00B96328"/>
    <w:pPr>
      <w:numPr>
        <w:numId w:val="2"/>
      </w:numPr>
      <w:spacing w:before="120" w:after="160"/>
      <w:ind w:left="357" w:hanging="357"/>
    </w:pPr>
  </w:style>
  <w:style w:type="table" w:customStyle="1" w:styleId="Purpletablestyle1">
    <w:name w:val="Purple table style 1"/>
    <w:basedOn w:val="TableNormal"/>
    <w:uiPriority w:val="99"/>
    <w:rsid w:val="004D2C71"/>
    <w:pPr>
      <w:spacing w:after="0" w:line="240" w:lineRule="auto"/>
    </w:pPr>
    <w:tblPr>
      <w:tblStyleRowBandSize w:val="1"/>
      <w:tblBorders>
        <w:bottom w:val="single" w:sz="4" w:space="0" w:color="AAAAAA"/>
        <w:insideH w:val="single" w:sz="4" w:space="0" w:color="AAAAAA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rPr>
        <w:b/>
      </w:rPr>
      <w:tblPr/>
      <w:tcPr>
        <w:tcBorders>
          <w:top w:val="single" w:sz="24" w:space="0" w:color="ED0037" w:themeColor="accent1"/>
        </w:tcBorders>
        <w:shd w:val="clear" w:color="auto" w:fill="FDDAE1"/>
      </w:tcPr>
    </w:tblStylePr>
    <w:tblStylePr w:type="firstCol">
      <w:rPr>
        <w:b/>
      </w:rPr>
    </w:tblStylePr>
    <w:tblStylePr w:type="band2Horz">
      <w:tblPr/>
      <w:tcPr>
        <w:shd w:val="clear" w:color="auto" w:fill="FDDAE1"/>
      </w:tcPr>
    </w:tblStylePr>
  </w:style>
  <w:style w:type="paragraph" w:customStyle="1" w:styleId="ProductCost">
    <w:name w:val="Product Cost"/>
    <w:next w:val="Normal"/>
    <w:uiPriority w:val="7"/>
    <w:qFormat/>
    <w:rsid w:val="00BF480C"/>
    <w:pPr>
      <w:spacing w:line="240" w:lineRule="auto"/>
    </w:pPr>
    <w:rPr>
      <w:b/>
      <w:color w:val="ED0037" w:themeColor="accent1"/>
      <w:sz w:val="44"/>
    </w:rPr>
  </w:style>
  <w:style w:type="paragraph" w:styleId="NoteHeading">
    <w:name w:val="Note Heading"/>
    <w:next w:val="Normal"/>
    <w:link w:val="NoteHeadingChar"/>
    <w:uiPriority w:val="8"/>
    <w:rsid w:val="00CC3B9C"/>
    <w:pPr>
      <w:spacing w:before="40" w:after="40" w:line="240" w:lineRule="auto"/>
    </w:pPr>
    <w:rPr>
      <w:i/>
      <w:sz w:val="16"/>
    </w:rPr>
  </w:style>
  <w:style w:type="character" w:customStyle="1" w:styleId="NoteHeadingChar">
    <w:name w:val="Note Heading Char"/>
    <w:basedOn w:val="DefaultParagraphFont"/>
    <w:link w:val="NoteHeading"/>
    <w:uiPriority w:val="8"/>
    <w:rsid w:val="00D2759E"/>
    <w:rPr>
      <w:i/>
      <w:sz w:val="16"/>
    </w:rPr>
  </w:style>
  <w:style w:type="paragraph" w:customStyle="1" w:styleId="Notetext">
    <w:name w:val="Note text"/>
    <w:basedOn w:val="Normal"/>
    <w:uiPriority w:val="8"/>
    <w:qFormat/>
    <w:rsid w:val="00FF1960"/>
    <w:pPr>
      <w:numPr>
        <w:numId w:val="3"/>
      </w:numPr>
      <w:spacing w:line="140" w:lineRule="atLeast"/>
      <w:ind w:left="227" w:hanging="227"/>
      <w:contextualSpacing/>
    </w:pPr>
    <w:rPr>
      <w:color w:val="7F7F7F" w:themeColor="text2" w:themeTint="80"/>
      <w:sz w:val="14"/>
    </w:rPr>
  </w:style>
  <w:style w:type="paragraph" w:customStyle="1" w:styleId="Disclaimertext">
    <w:name w:val="Disclaimer text"/>
    <w:next w:val="Normal"/>
    <w:uiPriority w:val="9"/>
    <w:qFormat/>
    <w:rsid w:val="00FF1960"/>
    <w:rPr>
      <w:sz w:val="16"/>
    </w:rPr>
  </w:style>
  <w:style w:type="character" w:customStyle="1" w:styleId="Heading5Char">
    <w:name w:val="Heading 5 Char"/>
    <w:basedOn w:val="DefaultParagraphFont"/>
    <w:link w:val="Heading5"/>
    <w:uiPriority w:val="4"/>
    <w:rsid w:val="00D2759E"/>
    <w:rPr>
      <w:rFonts w:asciiTheme="majorHAnsi" w:eastAsiaTheme="majorEastAsia" w:hAnsiTheme="majorHAnsi" w:cstheme="majorBidi"/>
      <w:b/>
    </w:rPr>
  </w:style>
  <w:style w:type="paragraph" w:styleId="TOC1">
    <w:name w:val="toc 1"/>
    <w:next w:val="Normal"/>
    <w:autoRedefine/>
    <w:uiPriority w:val="39"/>
    <w:unhideWhenUsed/>
    <w:rsid w:val="00F81809"/>
    <w:pPr>
      <w:tabs>
        <w:tab w:val="right" w:pos="9628"/>
      </w:tabs>
      <w:spacing w:before="360" w:after="120"/>
    </w:pPr>
    <w:rPr>
      <w:b/>
      <w:color w:val="ED0037" w:themeColor="accent1"/>
      <w:sz w:val="28"/>
    </w:rPr>
  </w:style>
  <w:style w:type="paragraph" w:styleId="TOC2">
    <w:name w:val="toc 2"/>
    <w:next w:val="Normal"/>
    <w:autoRedefine/>
    <w:uiPriority w:val="39"/>
    <w:unhideWhenUsed/>
    <w:rsid w:val="00F75EA1"/>
    <w:pPr>
      <w:tabs>
        <w:tab w:val="right" w:pos="9628"/>
      </w:tabs>
      <w:spacing w:after="100"/>
      <w:ind w:left="180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F75EA1"/>
    <w:rPr>
      <w:color w:val="0099F8" w:themeColor="hyperlink"/>
      <w:u w:val="single"/>
    </w:rPr>
  </w:style>
  <w:style w:type="paragraph" w:styleId="ListParagraph">
    <w:name w:val="List Paragraph"/>
    <w:basedOn w:val="Normal"/>
    <w:uiPriority w:val="34"/>
    <w:qFormat/>
    <w:rsid w:val="00FB5DB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615C7"/>
    <w:rPr>
      <w:color w:val="605E5C"/>
      <w:shd w:val="clear" w:color="auto" w:fill="E1DFDD"/>
    </w:rPr>
  </w:style>
  <w:style w:type="paragraph" w:customStyle="1" w:styleId="Body2">
    <w:name w:val="Body 2"/>
    <w:basedOn w:val="BodyText"/>
    <w:link w:val="Body2Char"/>
    <w:qFormat/>
    <w:rsid w:val="001F29B9"/>
    <w:pPr>
      <w:spacing w:line="276" w:lineRule="auto"/>
      <w:ind w:left="425"/>
      <w:jc w:val="both"/>
    </w:pPr>
    <w:rPr>
      <w:rFonts w:ascii="Verdana" w:eastAsiaTheme="minorEastAsia" w:hAnsi="Verdana"/>
      <w:color w:val="auto"/>
      <w:sz w:val="20"/>
      <w:szCs w:val="20"/>
      <w:lang w:val="en-US"/>
    </w:rPr>
  </w:style>
  <w:style w:type="character" w:customStyle="1" w:styleId="Body2Char">
    <w:name w:val="Body 2 Char"/>
    <w:link w:val="Body2"/>
    <w:rsid w:val="001F29B9"/>
    <w:rPr>
      <w:rFonts w:ascii="Verdana" w:eastAsiaTheme="minorEastAsia" w:hAnsi="Verdana"/>
      <w:color w:val="auto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1F29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29B9"/>
  </w:style>
  <w:style w:type="paragraph" w:styleId="PlainText">
    <w:name w:val="Plain Text"/>
    <w:basedOn w:val="Normal"/>
    <w:link w:val="PlainTextChar"/>
    <w:uiPriority w:val="99"/>
    <w:semiHidden/>
    <w:unhideWhenUsed/>
    <w:rsid w:val="00F60AA4"/>
    <w:pPr>
      <w:spacing w:after="0" w:line="240" w:lineRule="auto"/>
    </w:pPr>
    <w:rPr>
      <w:rFonts w:ascii="Calibri" w:hAnsi="Calibri"/>
      <w:color w:val="auto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60AA4"/>
    <w:rPr>
      <w:rFonts w:ascii="Calibri" w:hAnsi="Calibri"/>
      <w:color w:val="auto"/>
      <w:sz w:val="22"/>
      <w:szCs w:val="21"/>
    </w:rPr>
  </w:style>
  <w:style w:type="table" w:styleId="GridTable4-Accent1">
    <w:name w:val="Grid Table 4 Accent 1"/>
    <w:basedOn w:val="TableNormal"/>
    <w:uiPriority w:val="49"/>
    <w:rsid w:val="003F77A6"/>
    <w:pPr>
      <w:spacing w:after="0" w:line="240" w:lineRule="auto"/>
    </w:pPr>
    <w:rPr>
      <w:color w:val="auto"/>
      <w:sz w:val="22"/>
      <w:szCs w:val="22"/>
    </w:rPr>
    <w:tblPr>
      <w:tblStyleRowBandSize w:val="1"/>
      <w:tblStyleColBandSize w:val="1"/>
      <w:tblBorders>
        <w:top w:val="single" w:sz="4" w:space="0" w:color="FF5B80" w:themeColor="accent1" w:themeTint="99"/>
        <w:left w:val="single" w:sz="4" w:space="0" w:color="FF5B80" w:themeColor="accent1" w:themeTint="99"/>
        <w:bottom w:val="single" w:sz="4" w:space="0" w:color="FF5B80" w:themeColor="accent1" w:themeTint="99"/>
        <w:right w:val="single" w:sz="4" w:space="0" w:color="FF5B80" w:themeColor="accent1" w:themeTint="99"/>
        <w:insideH w:val="single" w:sz="4" w:space="0" w:color="FF5B80" w:themeColor="accent1" w:themeTint="99"/>
        <w:insideV w:val="single" w:sz="4" w:space="0" w:color="FF5B8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0037" w:themeColor="accent1"/>
          <w:left w:val="single" w:sz="4" w:space="0" w:color="ED0037" w:themeColor="accent1"/>
          <w:bottom w:val="single" w:sz="4" w:space="0" w:color="ED0037" w:themeColor="accent1"/>
          <w:right w:val="single" w:sz="4" w:space="0" w:color="ED0037" w:themeColor="accent1"/>
          <w:insideH w:val="nil"/>
          <w:insideV w:val="nil"/>
        </w:tcBorders>
        <w:shd w:val="clear" w:color="auto" w:fill="ED0037" w:themeFill="accent1"/>
      </w:tcPr>
    </w:tblStylePr>
    <w:tblStylePr w:type="lastRow">
      <w:rPr>
        <w:b/>
        <w:bCs/>
      </w:rPr>
      <w:tblPr/>
      <w:tcPr>
        <w:tcBorders>
          <w:top w:val="double" w:sz="4" w:space="0" w:color="ED003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D4" w:themeFill="accent1" w:themeFillTint="33"/>
      </w:tcPr>
    </w:tblStylePr>
    <w:tblStylePr w:type="band1Horz">
      <w:tblPr/>
      <w:tcPr>
        <w:shd w:val="clear" w:color="auto" w:fill="FFC8D4" w:themeFill="accent1" w:themeFillTint="33"/>
      </w:tcPr>
    </w:tblStylePr>
  </w:style>
  <w:style w:type="table" w:customStyle="1" w:styleId="TelstraPurpleTable">
    <w:name w:val="Telstra Purple Table"/>
    <w:basedOn w:val="TableNormal"/>
    <w:uiPriority w:val="99"/>
    <w:rsid w:val="00DA332D"/>
    <w:pPr>
      <w:spacing w:after="0" w:line="240" w:lineRule="auto"/>
    </w:pPr>
    <w:rPr>
      <w:rFonts w:ascii="Calibri" w:eastAsiaTheme="minorEastAsia" w:hAnsi="Calibri"/>
      <w:color w:val="323232" w:themeColor="text1" w:themeTint="F2"/>
      <w:sz w:val="20"/>
      <w:szCs w:val="22"/>
    </w:rPr>
    <w:tblPr>
      <w:tblStyleRowBandSize w:val="1"/>
      <w:tblBorders>
        <w:top w:val="single" w:sz="4" w:space="0" w:color="737373" w:themeColor="text1" w:themeTint="A6"/>
        <w:left w:val="single" w:sz="4" w:space="0" w:color="737373" w:themeColor="text1" w:themeTint="A6"/>
        <w:bottom w:val="single" w:sz="4" w:space="0" w:color="737373" w:themeColor="text1" w:themeTint="A6"/>
        <w:right w:val="single" w:sz="4" w:space="0" w:color="737373" w:themeColor="text1" w:themeTint="A6"/>
        <w:insideV w:val="single" w:sz="4" w:space="0" w:color="737373" w:themeColor="text1" w:themeTint="A6"/>
      </w:tblBorders>
    </w:tblPr>
    <w:trPr>
      <w:cantSplit/>
    </w:tr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Calibri" w:hAnsi="Calibri"/>
        <w:b/>
        <w:color w:val="FFFFFF" w:themeColor="background1"/>
        <w:sz w:val="20"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 w:val="0"/>
        <w:tblHeader/>
      </w:trPr>
      <w:tcPr>
        <w:shd w:val="clear" w:color="auto" w:fill="737373" w:themeFill="text1" w:themeFillTint="A6"/>
      </w:tcPr>
    </w:tblStylePr>
    <w:tblStylePr w:type="lastRow">
      <w:rPr>
        <w:color w:val="FFFFFF" w:themeColor="background1"/>
      </w:r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character" w:customStyle="1" w:styleId="Heading6Char">
    <w:name w:val="Heading 6 Char"/>
    <w:basedOn w:val="DefaultParagraphFont"/>
    <w:link w:val="Heading6"/>
    <w:uiPriority w:val="9"/>
    <w:rsid w:val="00E2608D"/>
    <w:rPr>
      <w:rFonts w:ascii="Plain Light" w:eastAsiaTheme="majorEastAsia" w:hAnsi="Plain Light" w:cstheme="majorBidi"/>
      <w:i/>
      <w:iCs/>
      <w:spacing w:val="-2"/>
      <w:sz w:val="2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2608D"/>
    <w:rPr>
      <w:rFonts w:ascii="Plain Light" w:eastAsiaTheme="majorEastAsia" w:hAnsi="Plain Light" w:cstheme="majorBidi"/>
      <w:i/>
      <w:iCs/>
      <w:spacing w:val="-2"/>
      <w:sz w:val="20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sid w:val="00E2608D"/>
    <w:rPr>
      <w:rFonts w:ascii="Plain Light" w:eastAsiaTheme="majorEastAsia" w:hAnsi="Plain Light" w:cstheme="majorBidi"/>
      <w:spacing w:val="-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2608D"/>
    <w:rPr>
      <w:rFonts w:ascii="Plain Light" w:eastAsiaTheme="majorEastAsia" w:hAnsi="Plain Light" w:cstheme="majorBidi"/>
      <w:i/>
      <w:iCs/>
      <w:spacing w:val="-2"/>
      <w:sz w:val="20"/>
      <w:szCs w:val="20"/>
    </w:rPr>
  </w:style>
  <w:style w:type="paragraph" w:customStyle="1" w:styleId="Body1">
    <w:name w:val="Body 1"/>
    <w:basedOn w:val="BodyText"/>
    <w:link w:val="Body1Char"/>
    <w:qFormat/>
    <w:rsid w:val="00E2608D"/>
    <w:pPr>
      <w:spacing w:line="276" w:lineRule="auto"/>
    </w:pPr>
    <w:rPr>
      <w:rFonts w:ascii="Verdana" w:eastAsiaTheme="minorEastAsia" w:hAnsi="Verdana"/>
      <w:color w:val="auto"/>
      <w:sz w:val="20"/>
      <w:szCs w:val="20"/>
      <w:lang w:val="en-US"/>
    </w:rPr>
  </w:style>
  <w:style w:type="character" w:customStyle="1" w:styleId="Body1Char">
    <w:name w:val="Body 1 Char"/>
    <w:basedOn w:val="DefaultParagraphFont"/>
    <w:link w:val="Body1"/>
    <w:rsid w:val="00E2608D"/>
    <w:rPr>
      <w:rFonts w:ascii="Verdana" w:eastAsiaTheme="minorEastAsia" w:hAnsi="Verdana"/>
      <w:color w:val="auto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5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726987\OneDrive%20-%20Telstra\Templates\Telstra_Purple_Proposal_template_v01.dotx" TargetMode="External"/></Relationships>
</file>

<file path=word/theme/theme1.xml><?xml version="1.0" encoding="utf-8"?>
<a:theme xmlns:a="http://schemas.openxmlformats.org/drawingml/2006/main" name="Office Theme">
  <a:themeElements>
    <a:clrScheme name="Telstra Purple">
      <a:dk1>
        <a:srgbClr val="282828"/>
      </a:dk1>
      <a:lt1>
        <a:sysClr val="window" lastClr="FFFFFF"/>
      </a:lt1>
      <a:dk2>
        <a:srgbClr val="000000"/>
      </a:dk2>
      <a:lt2>
        <a:srgbClr val="F0EFEE"/>
      </a:lt2>
      <a:accent1>
        <a:srgbClr val="ED0037"/>
      </a:accent1>
      <a:accent2>
        <a:srgbClr val="FBB3C3"/>
      </a:accent2>
      <a:accent3>
        <a:srgbClr val="9A002E"/>
      </a:accent3>
      <a:accent4>
        <a:srgbClr val="0099F8"/>
      </a:accent4>
      <a:accent5>
        <a:srgbClr val="B2E0FD"/>
      </a:accent5>
      <a:accent6>
        <a:srgbClr val="001E82"/>
      </a:accent6>
      <a:hlink>
        <a:srgbClr val="0099F8"/>
      </a:hlink>
      <a:folHlink>
        <a:srgbClr val="ED0037"/>
      </a:folHlink>
    </a:clrScheme>
    <a:fontScheme name="Telstra Purpl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3C8B6BB09BBD48BA73A63BD4A5EC35" ma:contentTypeVersion="13" ma:contentTypeDescription="Create a new document." ma:contentTypeScope="" ma:versionID="c5bd0776bb9963a202e1dfba0810cd68">
  <xsd:schema xmlns:xsd="http://www.w3.org/2001/XMLSchema" xmlns:xs="http://www.w3.org/2001/XMLSchema" xmlns:p="http://schemas.microsoft.com/office/2006/metadata/properties" xmlns:ns3="adb00b1f-75fc-48f0-964b-2527c3f0b741" xmlns:ns4="c10d789f-d412-49b1-b8bd-e5d31886c4bd" targetNamespace="http://schemas.microsoft.com/office/2006/metadata/properties" ma:root="true" ma:fieldsID="ea107a0a7317f519c393d1bb14df2a65" ns3:_="" ns4:_="">
    <xsd:import namespace="adb00b1f-75fc-48f0-964b-2527c3f0b741"/>
    <xsd:import namespace="c10d789f-d412-49b1-b8bd-e5d31886c4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00b1f-75fc-48f0-964b-2527c3f0b7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0d789f-d412-49b1-b8bd-e5d31886c4b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EF0926-2D39-4EB4-B07D-0D99ED4C50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E2E8F70-9EFC-4394-A68E-0164D419B6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1259242-6C3E-46AB-927A-7B1CEC9835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2F62FCD-387F-4C41-86F1-17FAA9BEAA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00b1f-75fc-48f0-964b-2527c3f0b741"/>
    <ds:schemaRef ds:uri="c10d789f-d412-49b1-b8bd-e5d31886c4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49dfc6a3-5fb7-49f4-adea-c54e725bb854}" enabled="0" method="" siteId="{49dfc6a3-5fb7-49f4-adea-c54e725bb85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Telstra_Purple_Proposal_template_v01.dotx</Template>
  <TotalTime>49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Gruener, Robert</dc:creator>
  <cp:keywords/>
  <dc:description/>
  <cp:lastModifiedBy>He Wang</cp:lastModifiedBy>
  <cp:revision>32</cp:revision>
  <dcterms:created xsi:type="dcterms:W3CDTF">2022-08-22T02:31:00Z</dcterms:created>
  <dcterms:modified xsi:type="dcterms:W3CDTF">2022-09-07T02:59:00Z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0x010100603C8B6BB09BBD48BA73A63BD4A5EC35</vt:lpwstr>
  </property>
</Properties>
</file>